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AE14E7" w:rsidRPr="00876A58" w14:paraId="5E44DF81" w14:textId="77777777" w:rsidTr="00FB1AF4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20B42" w14:textId="77777777" w:rsidR="00AE14E7" w:rsidRPr="001E7ABE" w:rsidRDefault="00AE14E7" w:rsidP="00FB1AF4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8A6B399" w14:textId="77777777" w:rsidR="00AE14E7" w:rsidRPr="00876A58" w:rsidRDefault="00AE14E7" w:rsidP="00FB1AF4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2F3B175B" wp14:editId="08FBC28C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4E7" w:rsidRPr="00876A58" w14:paraId="504E1900" w14:textId="77777777" w:rsidTr="00FB1AF4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F396C" w14:textId="77777777" w:rsidR="00AE14E7" w:rsidRPr="00B67595" w:rsidRDefault="00AE14E7" w:rsidP="00FB1AF4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COMP7066</w:t>
            </w:r>
          </w:p>
          <w:p w14:paraId="7B8AAABD" w14:textId="77777777" w:rsidR="00AE14E7" w:rsidRPr="00876A58" w:rsidRDefault="00AE14E7" w:rsidP="00FB1AF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Expert System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1C511F2" w14:textId="77777777" w:rsidR="00AE14E7" w:rsidRPr="00876A58" w:rsidRDefault="00AE14E7" w:rsidP="00FB1AF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AE14E7" w:rsidRPr="00876A58" w14:paraId="2D3E72BC" w14:textId="77777777" w:rsidTr="00FB1AF4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1F5A8" w14:textId="77777777" w:rsidR="00AE14E7" w:rsidRPr="00DF718C" w:rsidRDefault="00AE14E7" w:rsidP="00FB1AF4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001187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4DA1402" w14:textId="77777777" w:rsidR="00AE14E7" w:rsidRPr="0036420F" w:rsidRDefault="00AE14E7" w:rsidP="00FB1AF4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01187">
              <w:rPr>
                <w:rFonts w:ascii="Arial" w:hAnsi="Arial" w:cs="Arial"/>
                <w:b/>
                <w:sz w:val="20"/>
              </w:rPr>
              <w:t>E212-COMP7066-ZZ01-00</w:t>
            </w:r>
          </w:p>
        </w:tc>
      </w:tr>
      <w:tr w:rsidR="00AE14E7" w:rsidRPr="00876A58" w14:paraId="04A7BE8A" w14:textId="77777777" w:rsidTr="00FB1AF4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FC46040" w14:textId="77777777" w:rsidR="00AE14E7" w:rsidRPr="004D3FEA" w:rsidRDefault="00AE14E7" w:rsidP="00FB1AF4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AD5BCE" w14:textId="60B66CF8" w:rsidR="00AE14E7" w:rsidRPr="001E7ABE" w:rsidRDefault="00AE14E7" w:rsidP="00FB1AF4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</w:t>
            </w:r>
            <w:r w:rsidR="007835B1">
              <w:rPr>
                <w:rFonts w:ascii="Arial" w:hAnsi="Arial" w:cs="Arial"/>
                <w:b/>
                <w:sz w:val="18"/>
              </w:rPr>
              <w:t>1</w:t>
            </w:r>
          </w:p>
        </w:tc>
      </w:tr>
    </w:tbl>
    <w:p w14:paraId="3245594C" w14:textId="77777777" w:rsidR="00AE14E7" w:rsidRPr="00876A58" w:rsidRDefault="00AE14E7" w:rsidP="00AE14E7">
      <w:pPr>
        <w:rPr>
          <w:lang w:val="id-ID"/>
        </w:rPr>
      </w:pPr>
      <w:r w:rsidRPr="00876A58">
        <w:rPr>
          <w:lang w:val="id-ID"/>
        </w:rPr>
        <w:tab/>
      </w:r>
    </w:p>
    <w:p w14:paraId="297F960C" w14:textId="77777777" w:rsidR="00AE14E7" w:rsidRDefault="00AE14E7" w:rsidP="00AE14E7">
      <w:pPr>
        <w:numPr>
          <w:ilvl w:val="0"/>
          <w:numId w:val="39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1EAC113E" w14:textId="77777777" w:rsidR="00AE14E7" w:rsidRDefault="00AE14E7" w:rsidP="00AE14E7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A1E4AEB" w14:textId="77777777" w:rsidR="00AE14E7" w:rsidRDefault="00AE14E7" w:rsidP="00AE14E7">
      <w:pPr>
        <w:numPr>
          <w:ilvl w:val="2"/>
          <w:numId w:val="40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kelompok lain</w:t>
      </w:r>
      <w:r>
        <w:rPr>
          <w:lang w:val="id-ID"/>
        </w:rPr>
        <w:t>,</w:t>
      </w:r>
    </w:p>
    <w:p w14:paraId="072CF995" w14:textId="77777777" w:rsidR="00AE14E7" w:rsidRDefault="00AE14E7" w:rsidP="00AE14E7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636F854B" w14:textId="77777777" w:rsidR="00AE14E7" w:rsidRDefault="00AE14E7" w:rsidP="00AE14E7">
      <w:pPr>
        <w:numPr>
          <w:ilvl w:val="2"/>
          <w:numId w:val="40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485988FA" w14:textId="77777777" w:rsidR="00AE14E7" w:rsidRDefault="00AE14E7" w:rsidP="00AE14E7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2DE8CCE4" w14:textId="77777777" w:rsidR="00AE14E7" w:rsidRDefault="00AE14E7" w:rsidP="00AE14E7">
      <w:pPr>
        <w:numPr>
          <w:ilvl w:val="2"/>
          <w:numId w:val="40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57091A26" w14:textId="77777777" w:rsidR="00AE14E7" w:rsidRDefault="00AE14E7" w:rsidP="00AE14E7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133CFD0C" w14:textId="77777777" w:rsidR="00AE14E7" w:rsidRDefault="00AE14E7" w:rsidP="00AE14E7">
      <w:pPr>
        <w:numPr>
          <w:ilvl w:val="2"/>
          <w:numId w:val="40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 proyek,</w:t>
      </w:r>
    </w:p>
    <w:p w14:paraId="25C475A6" w14:textId="77777777" w:rsidR="00AE14E7" w:rsidRDefault="00AE14E7" w:rsidP="00AE14E7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7CE2354C" w14:textId="77777777" w:rsidR="00AE14E7" w:rsidRDefault="00AE14E7" w:rsidP="00AE14E7">
      <w:pPr>
        <w:numPr>
          <w:ilvl w:val="2"/>
          <w:numId w:val="40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0D239634" w14:textId="77777777" w:rsidR="00AE14E7" w:rsidRDefault="00AE14E7" w:rsidP="00AE14E7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29460A74" w14:textId="77777777" w:rsidR="00AE14E7" w:rsidRDefault="00AE14E7" w:rsidP="00AE14E7">
      <w:pPr>
        <w:numPr>
          <w:ilvl w:val="2"/>
          <w:numId w:val="40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7F0BDB81" w14:textId="77777777" w:rsidR="00AE14E7" w:rsidRDefault="00AE14E7" w:rsidP="00AE14E7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04F0DC21" w14:textId="77777777" w:rsidR="00AE14E7" w:rsidRDefault="00AE14E7" w:rsidP="00AE14E7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27397FA2" w14:textId="77777777" w:rsidR="00AE14E7" w:rsidRDefault="00AE14E7" w:rsidP="00AE14E7">
      <w:pPr>
        <w:numPr>
          <w:ilvl w:val="0"/>
          <w:numId w:val="39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63E232AE" w14:textId="77777777" w:rsidR="00AE14E7" w:rsidRDefault="00AE14E7" w:rsidP="00AE14E7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77BF2C54" w14:textId="77777777" w:rsidR="00AE14E7" w:rsidRDefault="00AE14E7" w:rsidP="00AE14E7">
      <w:pPr>
        <w:spacing w:line="360" w:lineRule="auto"/>
        <w:ind w:left="360" w:hanging="360"/>
      </w:pPr>
    </w:p>
    <w:p w14:paraId="7C147AAA" w14:textId="77777777" w:rsidR="00AE14E7" w:rsidRDefault="00AE14E7" w:rsidP="00AE14E7">
      <w:pPr>
        <w:numPr>
          <w:ilvl w:val="0"/>
          <w:numId w:val="39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38B2B82E" w14:textId="77777777" w:rsidR="00AE14E7" w:rsidRDefault="00AE14E7" w:rsidP="00AE14E7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 xml:space="preserve">Pay attention to the submission schedule for the project, all kinds of submission outside the project schedule will not be </w:t>
      </w:r>
      <w:proofErr w:type="gramStart"/>
      <w:r>
        <w:rPr>
          <w:rStyle w:val="longtext"/>
          <w:i/>
          <w:sz w:val="18"/>
          <w:szCs w:val="18"/>
        </w:rPr>
        <w:t>accepted</w:t>
      </w:r>
      <w:proofErr w:type="gramEnd"/>
    </w:p>
    <w:p w14:paraId="1CBAFBC3" w14:textId="4DA3C949" w:rsidR="00AE14E7" w:rsidRDefault="00AE14E7" w:rsidP="00AE14E7">
      <w:pPr>
        <w:spacing w:after="200" w:line="276" w:lineRule="auto"/>
        <w:rPr>
          <w:lang w:val="id-ID" w:eastAsia="x-none"/>
        </w:rPr>
      </w:pPr>
    </w:p>
    <w:p w14:paraId="4C591BC4" w14:textId="77777777" w:rsidR="00AE14E7" w:rsidRDefault="00AE14E7" w:rsidP="00AE14E7">
      <w:pPr>
        <w:numPr>
          <w:ilvl w:val="0"/>
          <w:numId w:val="39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118B0353" w14:textId="77777777" w:rsidR="00AE14E7" w:rsidRDefault="00AE14E7" w:rsidP="00AE14E7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1D0B47D1" w14:textId="77777777" w:rsidR="00AE14E7" w:rsidRDefault="00AE14E7" w:rsidP="00AE14E7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54CEED66" w14:textId="77777777" w:rsidR="00AE14E7" w:rsidRDefault="00AE14E7" w:rsidP="00AE14E7">
      <w:pPr>
        <w:numPr>
          <w:ilvl w:val="0"/>
          <w:numId w:val="39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21763F0B" w14:textId="77777777" w:rsidR="00AE14E7" w:rsidRDefault="00AE14E7" w:rsidP="00AE14E7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AE14E7" w14:paraId="673A8E14" w14:textId="77777777" w:rsidTr="00FB1AF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D4C6E" w14:textId="77777777" w:rsidR="00AE14E7" w:rsidRDefault="00AE14E7" w:rsidP="00FB1A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Tugas Mandiri</w:t>
            </w:r>
          </w:p>
          <w:p w14:paraId="264A0416" w14:textId="77777777" w:rsidR="00AE14E7" w:rsidRDefault="00AE14E7" w:rsidP="00FB1AF4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8B7798" w14:textId="77777777" w:rsidR="00AE14E7" w:rsidRDefault="00AE14E7" w:rsidP="00FB1A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Proyek</w:t>
            </w:r>
          </w:p>
          <w:p w14:paraId="0177AD28" w14:textId="77777777" w:rsidR="00AE14E7" w:rsidRDefault="00AE14E7" w:rsidP="00FB1AF4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E14E7" w14:paraId="6491D0CE" w14:textId="77777777" w:rsidTr="00FB1AF4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98398" w14:textId="77777777" w:rsidR="00AE14E7" w:rsidRPr="00146C28" w:rsidRDefault="00AE14E7" w:rsidP="00FB1AF4">
            <w:pPr>
              <w:jc w:val="center"/>
              <w:rPr>
                <w:bCs/>
              </w:rPr>
            </w:pPr>
            <w:r w:rsidRPr="00146C28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A4626" w14:textId="77777777" w:rsidR="00AE14E7" w:rsidRPr="00146C28" w:rsidRDefault="00AE14E7" w:rsidP="00FB1AF4">
            <w:pPr>
              <w:jc w:val="center"/>
              <w:rPr>
                <w:bCs/>
              </w:rPr>
            </w:pPr>
            <w:r w:rsidRPr="00146C28">
              <w:rPr>
                <w:bCs/>
              </w:rPr>
              <w:t>60%</w:t>
            </w:r>
          </w:p>
        </w:tc>
      </w:tr>
    </w:tbl>
    <w:p w14:paraId="49046718" w14:textId="77777777" w:rsidR="00AE14E7" w:rsidRDefault="00AE14E7" w:rsidP="00AE14E7">
      <w:pPr>
        <w:spacing w:after="200" w:line="276" w:lineRule="auto"/>
        <w:rPr>
          <w:lang w:val="id-ID"/>
        </w:rPr>
      </w:pPr>
    </w:p>
    <w:p w14:paraId="48F3F203" w14:textId="77777777" w:rsidR="00AE14E7" w:rsidRDefault="00AE14E7" w:rsidP="00AE14E7">
      <w:pPr>
        <w:numPr>
          <w:ilvl w:val="0"/>
          <w:numId w:val="39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matakuliah </w:t>
      </w:r>
      <w:proofErr w:type="spellStart"/>
      <w:r>
        <w:t>ini</w:t>
      </w:r>
      <w:proofErr w:type="spellEnd"/>
      <w:r>
        <w:t xml:space="preserve"> adalah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1984550" w14:textId="77777777" w:rsidR="00AE14E7" w:rsidRDefault="00AE14E7" w:rsidP="00AE14E7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AE14E7" w14:paraId="4076652E" w14:textId="77777777" w:rsidTr="00FB1AF4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A8014D" w14:textId="77777777" w:rsidR="00AE14E7" w:rsidRDefault="00AE14E7" w:rsidP="00FB1AF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1D46CEC0" w14:textId="77777777" w:rsidR="00AE14E7" w:rsidRDefault="00AE14E7" w:rsidP="00FB1AF4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AE14E7" w14:paraId="5187E325" w14:textId="77777777" w:rsidTr="00FB1AF4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46FDA" w14:textId="77777777" w:rsidR="00AE14E7" w:rsidRPr="00146C28" w:rsidRDefault="00AE14E7" w:rsidP="00FB1AF4">
            <w:pPr>
              <w:rPr>
                <w:bCs/>
              </w:rPr>
            </w:pPr>
            <w:r w:rsidRPr="00146C28">
              <w:rPr>
                <w:bCs/>
              </w:rPr>
              <w:t>• Java 8</w:t>
            </w:r>
          </w:p>
          <w:p w14:paraId="4013C561" w14:textId="77777777" w:rsidR="00AE14E7" w:rsidRDefault="00AE14E7" w:rsidP="00FB1AF4">
            <w:pPr>
              <w:rPr>
                <w:bCs/>
                <w:highlight w:val="yellow"/>
              </w:rPr>
            </w:pPr>
            <w:r w:rsidRPr="00146C28">
              <w:rPr>
                <w:bCs/>
              </w:rPr>
              <w:t>• Eclipse Oxygen 3 with JESS 71p2</w:t>
            </w:r>
          </w:p>
        </w:tc>
      </w:tr>
    </w:tbl>
    <w:p w14:paraId="6521D22A" w14:textId="77777777" w:rsidR="00AE14E7" w:rsidRPr="00FB7AAA" w:rsidRDefault="00AE14E7" w:rsidP="00AE14E7">
      <w:pPr>
        <w:pStyle w:val="Heading2"/>
        <w:keepNext/>
        <w:keepLines/>
        <w:numPr>
          <w:ilvl w:val="0"/>
          <w:numId w:val="39"/>
        </w:numPr>
        <w:spacing w:before="200"/>
        <w:ind w:left="360"/>
        <w:contextualSpacing w:val="0"/>
      </w:pPr>
      <w:proofErr w:type="spellStart"/>
      <w:r w:rsidRPr="00FB7AAA">
        <w:t>Ekstensi</w:t>
      </w:r>
      <w:proofErr w:type="spellEnd"/>
      <w:r w:rsidRPr="00FB7AAA">
        <w:t xml:space="preserve"> file yang </w:t>
      </w:r>
      <w:proofErr w:type="spellStart"/>
      <w:r w:rsidRPr="00FB7AAA">
        <w:t>harus</w:t>
      </w:r>
      <w:proofErr w:type="spellEnd"/>
      <w:r w:rsidRPr="00FB7AAA">
        <w:t xml:space="preserve"> </w:t>
      </w:r>
      <w:proofErr w:type="spellStart"/>
      <w:r w:rsidRPr="00FB7AAA">
        <w:t>disertakan</w:t>
      </w:r>
      <w:proofErr w:type="spellEnd"/>
      <w:r w:rsidRPr="00FB7AAA">
        <w:t xml:space="preserve"> </w:t>
      </w:r>
      <w:proofErr w:type="spellStart"/>
      <w:r w:rsidRPr="00FB7AAA">
        <w:t>dalam</w:t>
      </w:r>
      <w:proofErr w:type="spellEnd"/>
      <w:r w:rsidRPr="00FB7AAA">
        <w:t xml:space="preserve"> </w:t>
      </w:r>
      <w:proofErr w:type="spellStart"/>
      <w:r w:rsidRPr="00FB7AAA">
        <w:t>pengumpulan</w:t>
      </w:r>
      <w:proofErr w:type="spellEnd"/>
      <w:r w:rsidRPr="00FB7AAA">
        <w:t xml:space="preserve"> </w:t>
      </w:r>
      <w:proofErr w:type="spellStart"/>
      <w:r w:rsidRPr="00FB7AAA">
        <w:t>tugas</w:t>
      </w:r>
      <w:proofErr w:type="spellEnd"/>
      <w:r w:rsidRPr="00FB7AAA">
        <w:t xml:space="preserve"> </w:t>
      </w:r>
      <w:proofErr w:type="spellStart"/>
      <w:r w:rsidRPr="00FB7AAA">
        <w:t>mandiri</w:t>
      </w:r>
      <w:proofErr w:type="spellEnd"/>
      <w:r w:rsidRPr="00FB7AAA">
        <w:t xml:space="preserve"> dan </w:t>
      </w:r>
      <w:proofErr w:type="spellStart"/>
      <w:r w:rsidRPr="00FB7AAA">
        <w:t>proyek</w:t>
      </w:r>
      <w:proofErr w:type="spellEnd"/>
      <w:r w:rsidRPr="00FB7AAA">
        <w:t xml:space="preserve"> untuk matakuliah </w:t>
      </w:r>
      <w:proofErr w:type="spellStart"/>
      <w:r w:rsidRPr="00FB7AAA">
        <w:t>ini</w:t>
      </w:r>
      <w:proofErr w:type="spellEnd"/>
      <w:r w:rsidRPr="00FB7AAA">
        <w:t xml:space="preserve"> adalah </w:t>
      </w:r>
      <w:proofErr w:type="spellStart"/>
      <w:r w:rsidRPr="00FB7AAA">
        <w:t>sebagai</w:t>
      </w:r>
      <w:proofErr w:type="spellEnd"/>
      <w:r w:rsidRPr="00FB7AAA">
        <w:t xml:space="preserve"> </w:t>
      </w:r>
      <w:proofErr w:type="spellStart"/>
      <w:r w:rsidRPr="00FB7AAA">
        <w:t>berikut</w:t>
      </w:r>
      <w:proofErr w:type="spellEnd"/>
      <w:r w:rsidRPr="00FB7AAA">
        <w:t>:</w:t>
      </w:r>
    </w:p>
    <w:p w14:paraId="5D887949" w14:textId="77777777" w:rsidR="00AE14E7" w:rsidRDefault="00AE14E7" w:rsidP="00AE14E7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DE79DF">
        <w:rPr>
          <w:rStyle w:val="longtext"/>
          <w:i/>
          <w:iCs/>
          <w:sz w:val="18"/>
          <w:szCs w:val="18"/>
        </w:rPr>
        <w:t xml:space="preserve">assignment and project </w:t>
      </w:r>
      <w:r>
        <w:rPr>
          <w:rStyle w:val="longtext"/>
          <w:i/>
          <w:iCs/>
          <w:sz w:val="18"/>
          <w:szCs w:val="18"/>
        </w:rPr>
        <w:t xml:space="preserve">collection for this subject are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AE14E7" w14:paraId="7892B66C" w14:textId="77777777" w:rsidTr="00FB1AF4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A1D22A" w14:textId="77777777" w:rsidR="00AE14E7" w:rsidRDefault="00AE14E7" w:rsidP="00FB1AF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76087DA1" w14:textId="77777777" w:rsidR="00AE14E7" w:rsidRDefault="00AE14E7" w:rsidP="00FB1AF4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88AAA" w14:textId="77777777" w:rsidR="00AE14E7" w:rsidRDefault="00AE14E7" w:rsidP="00FB1AF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2E7C7B4B" w14:textId="77777777" w:rsidR="00AE14E7" w:rsidRDefault="00AE14E7" w:rsidP="00FB1AF4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E14E7" w14:paraId="76A3AF85" w14:textId="77777777" w:rsidTr="00FB1AF4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D46B2" w14:textId="77777777" w:rsidR="00AE14E7" w:rsidRDefault="00AE14E7" w:rsidP="00FB1AF4">
            <w:pPr>
              <w:rPr>
                <w:bCs/>
              </w:rPr>
            </w:pPr>
            <w:r>
              <w:rPr>
                <w:bCs/>
              </w:rPr>
              <w:t>CLP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DDF14" w14:textId="77777777" w:rsidR="00AE14E7" w:rsidRDefault="00AE14E7" w:rsidP="00FB1AF4">
            <w:pPr>
              <w:rPr>
                <w:bCs/>
              </w:rPr>
            </w:pPr>
            <w:r>
              <w:rPr>
                <w:bCs/>
              </w:rPr>
              <w:t>CLP, JAVA, CLASS</w:t>
            </w:r>
          </w:p>
        </w:tc>
      </w:tr>
    </w:tbl>
    <w:p w14:paraId="0091766F" w14:textId="77777777" w:rsidR="00AE14E7" w:rsidRDefault="00AE14E7" w:rsidP="00AE14E7">
      <w:pPr>
        <w:spacing w:after="200" w:line="276" w:lineRule="auto"/>
        <w:rPr>
          <w:lang w:val="id-ID"/>
        </w:rPr>
      </w:pPr>
    </w:p>
    <w:p w14:paraId="67793034" w14:textId="77777777" w:rsidR="00AE14E7" w:rsidRDefault="00AE14E7" w:rsidP="00AE14E7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7FE11108" w14:textId="77777777" w:rsidR="00643F75" w:rsidRPr="004D661A" w:rsidRDefault="00643F75" w:rsidP="004D661A">
      <w:pPr>
        <w:rPr>
          <w:b/>
        </w:rPr>
      </w:pPr>
      <w:r w:rsidRPr="004D661A">
        <w:rPr>
          <w:b/>
          <w:lang w:val="id-ID"/>
        </w:rPr>
        <w:lastRenderedPageBreak/>
        <w:t>Soal</w:t>
      </w:r>
    </w:p>
    <w:p w14:paraId="78576A98" w14:textId="77777777" w:rsidR="004B47B5" w:rsidRPr="001D187D" w:rsidRDefault="004B47B5" w:rsidP="004B47B5">
      <w:pPr>
        <w:rPr>
          <w:rFonts w:ascii="Arial" w:hAnsi="Arial" w:cs="Arial"/>
          <w:i/>
          <w:sz w:val="28"/>
          <w:szCs w:val="28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73FE01B1" w14:textId="4CE217CD" w:rsidR="00FE4D87" w:rsidRPr="001D187D" w:rsidRDefault="00E86548" w:rsidP="00FA1558">
      <w:pPr>
        <w:spacing w:line="360" w:lineRule="auto"/>
        <w:jc w:val="center"/>
        <w:rPr>
          <w:b/>
          <w:sz w:val="28"/>
          <w:szCs w:val="28"/>
        </w:rPr>
      </w:pPr>
      <w:r w:rsidRPr="001D187D">
        <w:rPr>
          <w:b/>
          <w:sz w:val="28"/>
          <w:szCs w:val="28"/>
        </w:rPr>
        <w:t>Malone Delights</w:t>
      </w:r>
    </w:p>
    <w:p w14:paraId="4A46D998" w14:textId="75D9FC62" w:rsidR="0036069C" w:rsidRDefault="00E86548" w:rsidP="00FA1558">
      <w:pPr>
        <w:spacing w:line="360" w:lineRule="auto"/>
        <w:ind w:firstLine="720"/>
        <w:jc w:val="both"/>
      </w:pPr>
      <w:r>
        <w:rPr>
          <w:b/>
        </w:rPr>
        <w:t>Malone Delights</w:t>
      </w:r>
      <w:r w:rsidR="0036069C">
        <w:rPr>
          <w:b/>
        </w:rPr>
        <w:t xml:space="preserve"> </w:t>
      </w:r>
      <w:r w:rsidR="0036069C">
        <w:t>is</w:t>
      </w:r>
      <w:r w:rsidR="008C0927">
        <w:t xml:space="preserve"> a</w:t>
      </w:r>
      <w:r w:rsidR="0036069C">
        <w:t xml:space="preserve"> </w:t>
      </w:r>
      <w:r>
        <w:t>restaurant created by a fan of the series “</w:t>
      </w:r>
      <w:r w:rsidRPr="00E86548">
        <w:rPr>
          <w:b/>
          <w:bCs/>
        </w:rPr>
        <w:t>The Office</w:t>
      </w:r>
      <w:r>
        <w:t>” which was built with the idea of one of the show</w:t>
      </w:r>
      <w:r w:rsidR="006B5150">
        <w:t>’</w:t>
      </w:r>
      <w:r>
        <w:t xml:space="preserve">s character called Kevin Malone that spilled a pantry full of salsa on the office floor. The restaurant provides </w:t>
      </w:r>
      <w:r w:rsidR="00E972EF">
        <w:t>a variety</w:t>
      </w:r>
      <w:r>
        <w:t xml:space="preserve"> of food which includes </w:t>
      </w:r>
      <w:r w:rsidRPr="00E86548">
        <w:rPr>
          <w:b/>
          <w:bCs/>
        </w:rPr>
        <w:t>Mexican, Chinese, and Italian</w:t>
      </w:r>
      <w:r>
        <w:t xml:space="preserve">. </w:t>
      </w:r>
      <w:r w:rsidR="001D187D">
        <w:t xml:space="preserve">The restaurant also opens a catering option for personal up to large scale purposes. </w:t>
      </w:r>
      <w:r>
        <w:t xml:space="preserve">Since this is a new made restaurant, the management staff </w:t>
      </w:r>
      <w:proofErr w:type="gramStart"/>
      <w:r>
        <w:t>hasn’t</w:t>
      </w:r>
      <w:proofErr w:type="gramEnd"/>
      <w:r>
        <w:t xml:space="preserve"> had a grasp of the idea of what the people would want. So instead, </w:t>
      </w:r>
      <w:r w:rsidR="0036069C">
        <w:t xml:space="preserve">the </w:t>
      </w:r>
      <w:r>
        <w:t>restaurant</w:t>
      </w:r>
      <w:r w:rsidR="0036069C">
        <w:t xml:space="preserve"> specifically calls you as </w:t>
      </w:r>
      <w:r>
        <w:t xml:space="preserve">their </w:t>
      </w:r>
      <w:r w:rsidR="0036069C">
        <w:t xml:space="preserve">expert system programmer. He asks you to build an application that can give an expert solution for helping </w:t>
      </w:r>
      <w:r w:rsidRPr="00E86548">
        <w:rPr>
          <w:b/>
          <w:bCs/>
        </w:rPr>
        <w:t>Malone Delights</w:t>
      </w:r>
      <w:r>
        <w:t xml:space="preserve"> gets the feedback from customer and ease the process of managing the menu overall</w:t>
      </w:r>
      <w:r w:rsidR="0036069C">
        <w:t xml:space="preserve">. </w:t>
      </w:r>
    </w:p>
    <w:p w14:paraId="14ACE94F" w14:textId="3B17D035" w:rsidR="0036069C" w:rsidRDefault="0036069C" w:rsidP="00FA1558">
      <w:pPr>
        <w:spacing w:line="360" w:lineRule="auto"/>
        <w:jc w:val="both"/>
      </w:pPr>
      <w:r>
        <w:t>Here are the descriptions of this application:</w:t>
      </w:r>
    </w:p>
    <w:p w14:paraId="341E0D3C" w14:textId="77777777" w:rsidR="0036069C" w:rsidRPr="002865B3" w:rsidRDefault="0036069C" w:rsidP="00FA1558">
      <w:pPr>
        <w:pStyle w:val="Heading1"/>
        <w:ind w:left="360" w:hanging="360"/>
      </w:pPr>
      <w:r w:rsidRPr="00812219">
        <w:t xml:space="preserve">The application consists of </w:t>
      </w:r>
      <w:r w:rsidRPr="00812219">
        <w:rPr>
          <w:b/>
        </w:rPr>
        <w:t>6 main menus</w:t>
      </w:r>
      <w:r>
        <w:t>:</w:t>
      </w:r>
      <w:r w:rsidRPr="00812219">
        <w:t xml:space="preserve"> </w:t>
      </w:r>
    </w:p>
    <w:p w14:paraId="7FEE86E4" w14:textId="4AFD6A52" w:rsidR="0036069C" w:rsidRPr="00812219" w:rsidRDefault="0036069C" w:rsidP="00FA1558">
      <w:pPr>
        <w:pStyle w:val="ListParagraph"/>
        <w:numPr>
          <w:ilvl w:val="3"/>
          <w:numId w:val="2"/>
        </w:numPr>
        <w:tabs>
          <w:tab w:val="clear" w:pos="2880"/>
          <w:tab w:val="num" w:pos="1890"/>
        </w:tabs>
        <w:spacing w:line="360" w:lineRule="auto"/>
        <w:ind w:left="720"/>
        <w:jc w:val="both"/>
        <w:rPr>
          <w:b/>
        </w:rPr>
      </w:pPr>
      <w:r>
        <w:rPr>
          <w:b/>
        </w:rPr>
        <w:t xml:space="preserve">View </w:t>
      </w:r>
      <w:r w:rsidR="001D187D">
        <w:rPr>
          <w:b/>
        </w:rPr>
        <w:t>Foods</w:t>
      </w:r>
    </w:p>
    <w:p w14:paraId="7CB9DFB2" w14:textId="4F4DD4F1" w:rsidR="0036069C" w:rsidRPr="00812219" w:rsidRDefault="0036069C" w:rsidP="00FA1558">
      <w:pPr>
        <w:pStyle w:val="ListParagraph"/>
        <w:numPr>
          <w:ilvl w:val="3"/>
          <w:numId w:val="2"/>
        </w:numPr>
        <w:tabs>
          <w:tab w:val="clear" w:pos="2880"/>
          <w:tab w:val="num" w:pos="1890"/>
        </w:tabs>
        <w:spacing w:line="360" w:lineRule="auto"/>
        <w:ind w:left="720"/>
        <w:jc w:val="both"/>
        <w:rPr>
          <w:b/>
        </w:rPr>
      </w:pPr>
      <w:r w:rsidRPr="00812219">
        <w:rPr>
          <w:b/>
        </w:rPr>
        <w:t>A</w:t>
      </w:r>
      <w:r>
        <w:rPr>
          <w:b/>
        </w:rPr>
        <w:t>dd</w:t>
      </w:r>
      <w:r w:rsidRPr="00812219">
        <w:rPr>
          <w:b/>
        </w:rPr>
        <w:t xml:space="preserve"> </w:t>
      </w:r>
      <w:r w:rsidR="001D187D">
        <w:rPr>
          <w:b/>
        </w:rPr>
        <w:t>Food</w:t>
      </w:r>
    </w:p>
    <w:p w14:paraId="01C7AE12" w14:textId="1247EFAE" w:rsidR="0036069C" w:rsidRPr="00812219" w:rsidRDefault="0036069C" w:rsidP="00FA1558">
      <w:pPr>
        <w:pStyle w:val="ListParagraph"/>
        <w:numPr>
          <w:ilvl w:val="3"/>
          <w:numId w:val="2"/>
        </w:numPr>
        <w:tabs>
          <w:tab w:val="clear" w:pos="2880"/>
          <w:tab w:val="num" w:pos="1890"/>
        </w:tabs>
        <w:spacing w:line="360" w:lineRule="auto"/>
        <w:ind w:left="720"/>
        <w:jc w:val="both"/>
        <w:rPr>
          <w:b/>
        </w:rPr>
      </w:pPr>
      <w:r w:rsidRPr="00812219">
        <w:rPr>
          <w:b/>
        </w:rPr>
        <w:t xml:space="preserve">Update </w:t>
      </w:r>
      <w:r w:rsidR="001D187D">
        <w:rPr>
          <w:b/>
        </w:rPr>
        <w:t>Food</w:t>
      </w:r>
    </w:p>
    <w:p w14:paraId="646DAC7F" w14:textId="2D26C2D3" w:rsidR="0036069C" w:rsidRPr="00812219" w:rsidRDefault="001D187D" w:rsidP="00FA1558">
      <w:pPr>
        <w:pStyle w:val="ListParagraph"/>
        <w:numPr>
          <w:ilvl w:val="3"/>
          <w:numId w:val="2"/>
        </w:numPr>
        <w:tabs>
          <w:tab w:val="clear" w:pos="2880"/>
          <w:tab w:val="num" w:pos="1890"/>
        </w:tabs>
        <w:spacing w:line="360" w:lineRule="auto"/>
        <w:ind w:left="720"/>
        <w:jc w:val="both"/>
        <w:rPr>
          <w:b/>
        </w:rPr>
      </w:pPr>
      <w:r>
        <w:rPr>
          <w:b/>
        </w:rPr>
        <w:t>Delete</w:t>
      </w:r>
      <w:r w:rsidR="0036069C" w:rsidRPr="00812219">
        <w:rPr>
          <w:b/>
        </w:rPr>
        <w:t xml:space="preserve"> </w:t>
      </w:r>
      <w:r>
        <w:rPr>
          <w:b/>
        </w:rPr>
        <w:t>Food</w:t>
      </w:r>
    </w:p>
    <w:p w14:paraId="5E7F7AAD" w14:textId="58728204" w:rsidR="0036069C" w:rsidRPr="00812219" w:rsidRDefault="001D187D" w:rsidP="00FA1558">
      <w:pPr>
        <w:pStyle w:val="ListParagraph"/>
        <w:numPr>
          <w:ilvl w:val="3"/>
          <w:numId w:val="2"/>
        </w:numPr>
        <w:tabs>
          <w:tab w:val="clear" w:pos="2880"/>
          <w:tab w:val="num" w:pos="1890"/>
        </w:tabs>
        <w:spacing w:line="360" w:lineRule="auto"/>
        <w:ind w:left="720"/>
        <w:jc w:val="both"/>
        <w:rPr>
          <w:b/>
        </w:rPr>
      </w:pPr>
      <w:r>
        <w:rPr>
          <w:b/>
        </w:rPr>
        <w:t>Food Planning Consultation</w:t>
      </w:r>
    </w:p>
    <w:p w14:paraId="5B9216F6" w14:textId="77777777" w:rsidR="0036069C" w:rsidRDefault="0036069C" w:rsidP="00FA1558">
      <w:pPr>
        <w:pStyle w:val="ListParagraph"/>
        <w:numPr>
          <w:ilvl w:val="3"/>
          <w:numId w:val="2"/>
        </w:numPr>
        <w:tabs>
          <w:tab w:val="clear" w:pos="2880"/>
          <w:tab w:val="num" w:pos="1890"/>
        </w:tabs>
        <w:spacing w:line="360" w:lineRule="auto"/>
        <w:ind w:left="720"/>
        <w:jc w:val="both"/>
        <w:rPr>
          <w:b/>
        </w:rPr>
      </w:pPr>
      <w:r w:rsidRPr="00812219">
        <w:rPr>
          <w:b/>
        </w:rPr>
        <w:t>Exit</w:t>
      </w:r>
    </w:p>
    <w:p w14:paraId="668AB2EC" w14:textId="77777777" w:rsidR="00D21CC6" w:rsidRPr="0088069A" w:rsidRDefault="00D21CC6" w:rsidP="00FA1558">
      <w:pPr>
        <w:pStyle w:val="ListParagraph"/>
        <w:spacing w:line="360" w:lineRule="auto"/>
        <w:jc w:val="both"/>
        <w:rPr>
          <w:b/>
        </w:rPr>
      </w:pPr>
    </w:p>
    <w:p w14:paraId="0ACDC60F" w14:textId="32823C40" w:rsidR="000232CE" w:rsidRDefault="00B77BAC" w:rsidP="002C1869">
      <w:pPr>
        <w:keepNext/>
        <w:spacing w:line="360" w:lineRule="auto"/>
        <w:jc w:val="center"/>
      </w:pPr>
      <w:r w:rsidRPr="00B77BAC">
        <w:rPr>
          <w:noProof/>
          <w:lang w:eastAsia="en-US"/>
        </w:rPr>
        <w:drawing>
          <wp:inline distT="0" distB="0" distL="0" distR="0" wp14:anchorId="5D2E6F5D" wp14:editId="61B6C3BD">
            <wp:extent cx="5938518" cy="1470660"/>
            <wp:effectExtent l="19050" t="19050" r="2476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467" t="-3895" r="-13556" b="3685"/>
                    <a:stretch/>
                  </pic:blipFill>
                  <pic:spPr bwMode="auto">
                    <a:xfrm>
                      <a:off x="0" y="0"/>
                      <a:ext cx="5940000" cy="14710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96716" w14:textId="73B5ACEA" w:rsidR="00C66F9E" w:rsidRPr="00D4466F" w:rsidRDefault="000232CE" w:rsidP="00FA1558">
      <w:pPr>
        <w:pStyle w:val="Caption"/>
        <w:spacing w:line="360" w:lineRule="auto"/>
        <w:jc w:val="center"/>
        <w:rPr>
          <w:b/>
          <w:bCs/>
          <w:i w:val="0"/>
          <w:color w:val="auto"/>
          <w:sz w:val="20"/>
        </w:rPr>
      </w:pPr>
      <w:r w:rsidRPr="00D4466F">
        <w:rPr>
          <w:b/>
          <w:bCs/>
          <w:i w:val="0"/>
          <w:color w:val="auto"/>
          <w:sz w:val="20"/>
        </w:rPr>
        <w:t xml:space="preserve">Figure </w:t>
      </w:r>
      <w:r w:rsidRPr="00D4466F">
        <w:rPr>
          <w:b/>
          <w:bCs/>
          <w:i w:val="0"/>
          <w:color w:val="auto"/>
          <w:sz w:val="20"/>
        </w:rPr>
        <w:fldChar w:fldCharType="begin"/>
      </w:r>
      <w:r w:rsidRPr="00D4466F">
        <w:rPr>
          <w:b/>
          <w:bCs/>
          <w:i w:val="0"/>
          <w:color w:val="auto"/>
          <w:sz w:val="20"/>
        </w:rPr>
        <w:instrText xml:space="preserve"> SEQ Figure \* ARABIC </w:instrText>
      </w:r>
      <w:r w:rsidRPr="00D4466F">
        <w:rPr>
          <w:b/>
          <w:bCs/>
          <w:i w:val="0"/>
          <w:color w:val="auto"/>
          <w:sz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</w:rPr>
        <w:t>1</w:t>
      </w:r>
      <w:r w:rsidRPr="00D4466F">
        <w:rPr>
          <w:b/>
          <w:bCs/>
          <w:i w:val="0"/>
          <w:color w:val="auto"/>
          <w:sz w:val="20"/>
        </w:rPr>
        <w:fldChar w:fldCharType="end"/>
      </w:r>
      <w:r w:rsidRPr="00D4466F">
        <w:rPr>
          <w:b/>
          <w:bCs/>
          <w:i w:val="0"/>
          <w:color w:val="auto"/>
          <w:sz w:val="20"/>
        </w:rPr>
        <w:t>. Main menu screen</w:t>
      </w:r>
    </w:p>
    <w:p w14:paraId="2A5B0AE9" w14:textId="14E6E334" w:rsidR="00F269E1" w:rsidRDefault="00F269E1">
      <w:pPr>
        <w:spacing w:after="200" w:line="276" w:lineRule="auto"/>
      </w:pPr>
      <w:r>
        <w:br w:type="page"/>
      </w:r>
    </w:p>
    <w:p w14:paraId="2074AE6E" w14:textId="0E774933" w:rsidR="002865B3" w:rsidRPr="00812219" w:rsidRDefault="00B63500" w:rsidP="00FA1558">
      <w:pPr>
        <w:pStyle w:val="Heading1"/>
        <w:ind w:left="360" w:hanging="360"/>
      </w:pPr>
      <w:bookmarkStart w:id="0" w:name="OLE_LINK7"/>
      <w:bookmarkStart w:id="1" w:name="OLE_LINK8"/>
      <w:bookmarkStart w:id="2" w:name="OLE_LINK9"/>
      <w:r>
        <w:lastRenderedPageBreak/>
        <w:t xml:space="preserve">If </w:t>
      </w:r>
      <w:r w:rsidR="002865B3" w:rsidRPr="00812219">
        <w:t xml:space="preserve">user </w:t>
      </w:r>
      <w:r w:rsidR="002865B3" w:rsidRPr="00F12A38">
        <w:t>chooses</w:t>
      </w:r>
      <w:r w:rsidR="002865B3" w:rsidRPr="00812219">
        <w:t xml:space="preserve"> </w:t>
      </w:r>
      <w:r w:rsidR="002865B3" w:rsidRPr="00812219">
        <w:rPr>
          <w:b/>
        </w:rPr>
        <w:t>menu 1</w:t>
      </w:r>
      <w:r w:rsidR="002865B3" w:rsidRPr="00812219">
        <w:t xml:space="preserve"> “</w:t>
      </w:r>
      <w:r w:rsidR="002865B3" w:rsidRPr="00812219">
        <w:rPr>
          <w:b/>
        </w:rPr>
        <w:t xml:space="preserve">View </w:t>
      </w:r>
      <w:r w:rsidR="003A076F">
        <w:rPr>
          <w:b/>
        </w:rPr>
        <w:t>Foods</w:t>
      </w:r>
      <w:r w:rsidR="002865B3" w:rsidRPr="00812219">
        <w:t>”, then:</w:t>
      </w:r>
    </w:p>
    <w:p w14:paraId="1E5722BE" w14:textId="7C2EBEAF" w:rsidR="005D33F1" w:rsidRDefault="002865B3" w:rsidP="00FA1558">
      <w:pPr>
        <w:pStyle w:val="Heading2"/>
      </w:pPr>
      <w:r w:rsidRPr="00812219">
        <w:t xml:space="preserve">The application will ask </w:t>
      </w:r>
      <w:r w:rsidR="003B538D">
        <w:t>user</w:t>
      </w:r>
      <w:r w:rsidRPr="00812219">
        <w:t xml:space="preserve"> to input </w:t>
      </w:r>
      <w:r w:rsidR="00B77BAC">
        <w:t xml:space="preserve">whether they want to view the </w:t>
      </w:r>
      <w:r w:rsidR="00B77BAC" w:rsidRPr="00A12019">
        <w:rPr>
          <w:b/>
          <w:bCs/>
        </w:rPr>
        <w:t>Foods</w:t>
      </w:r>
      <w:r w:rsidR="00B77BAC">
        <w:t xml:space="preserve"> or the </w:t>
      </w:r>
      <w:r w:rsidR="00B77BAC" w:rsidRPr="00A12019">
        <w:rPr>
          <w:b/>
          <w:bCs/>
        </w:rPr>
        <w:t>Food Plans</w:t>
      </w:r>
      <w:r w:rsidRPr="00812219">
        <w:t xml:space="preserve">. </w:t>
      </w:r>
      <w:r w:rsidRPr="00AF560D">
        <w:rPr>
          <w:b/>
        </w:rPr>
        <w:t>Validate</w:t>
      </w:r>
      <w:r w:rsidRPr="00812219">
        <w:t xml:space="preserve"> </w:t>
      </w:r>
      <w:r w:rsidR="00771F22">
        <w:t>inpu</w:t>
      </w:r>
      <w:r w:rsidR="00A74409">
        <w:t xml:space="preserve">t </w:t>
      </w:r>
      <w:r w:rsidRPr="00812219">
        <w:t xml:space="preserve">must be </w:t>
      </w:r>
      <w:r w:rsidR="00A6433D" w:rsidRPr="00812219">
        <w:rPr>
          <w:b/>
        </w:rPr>
        <w:t xml:space="preserve">numeric </w:t>
      </w:r>
      <w:r w:rsidR="00A6433D" w:rsidRPr="00812219">
        <w:t xml:space="preserve">and </w:t>
      </w:r>
      <w:r w:rsidR="008448CA" w:rsidRPr="0018701E">
        <w:rPr>
          <w:b/>
        </w:rPr>
        <w:t>between</w:t>
      </w:r>
      <w:r w:rsidR="00B63500">
        <w:t xml:space="preserve"> </w:t>
      </w:r>
      <w:r w:rsidR="00D4466F">
        <w:rPr>
          <w:b/>
        </w:rPr>
        <w:t>0</w:t>
      </w:r>
      <w:r w:rsidR="00F268B5" w:rsidRPr="00812219">
        <w:rPr>
          <w:b/>
        </w:rPr>
        <w:t xml:space="preserve"> </w:t>
      </w:r>
      <w:r w:rsidR="008448CA">
        <w:rPr>
          <w:b/>
        </w:rPr>
        <w:t>and</w:t>
      </w:r>
      <w:r w:rsidR="00F268B5" w:rsidRPr="00812219">
        <w:rPr>
          <w:b/>
        </w:rPr>
        <w:t xml:space="preserve"> </w:t>
      </w:r>
      <w:r w:rsidR="00AB692C">
        <w:rPr>
          <w:b/>
        </w:rPr>
        <w:t>2</w:t>
      </w:r>
      <w:r w:rsidR="00DC2396" w:rsidRPr="00812219">
        <w:t xml:space="preserve">. </w:t>
      </w:r>
    </w:p>
    <w:p w14:paraId="4900C282" w14:textId="0D1386E9" w:rsidR="00603DD9" w:rsidRDefault="00CB5972" w:rsidP="00FA1558">
      <w:pPr>
        <w:pStyle w:val="Heading2"/>
      </w:pPr>
      <w:r>
        <w:t>If u</w:t>
      </w:r>
      <w:r w:rsidR="003B538D">
        <w:t>ser</w:t>
      </w:r>
      <w:r w:rsidR="00F268B5" w:rsidRPr="00812219">
        <w:t xml:space="preserve"> </w:t>
      </w:r>
      <w:r>
        <w:t xml:space="preserve">chooses </w:t>
      </w:r>
      <w:r w:rsidR="00D4466F">
        <w:rPr>
          <w:b/>
        </w:rPr>
        <w:t>0</w:t>
      </w:r>
      <w:r w:rsidRPr="005D33F1">
        <w:t>,</w:t>
      </w:r>
      <w:r>
        <w:rPr>
          <w:b/>
        </w:rPr>
        <w:t xml:space="preserve"> </w:t>
      </w:r>
      <w:r w:rsidRPr="00CB5972">
        <w:t>the application will</w:t>
      </w:r>
      <w:r>
        <w:rPr>
          <w:b/>
        </w:rPr>
        <w:t xml:space="preserve"> </w:t>
      </w:r>
      <w:r w:rsidRPr="00151D96">
        <w:rPr>
          <w:b/>
        </w:rPr>
        <w:t>go</w:t>
      </w:r>
      <w:r w:rsidR="002865B3" w:rsidRPr="00812219">
        <w:t xml:space="preserve"> </w:t>
      </w:r>
      <w:r w:rsidR="002865B3" w:rsidRPr="00812219">
        <w:rPr>
          <w:b/>
        </w:rPr>
        <w:t xml:space="preserve">back </w:t>
      </w:r>
      <w:r w:rsidR="002865B3" w:rsidRPr="00812219">
        <w:t>to</w:t>
      </w:r>
      <w:r w:rsidR="002865B3" w:rsidRPr="00812219">
        <w:rPr>
          <w:b/>
        </w:rPr>
        <w:t xml:space="preserve"> main menu</w:t>
      </w:r>
      <w:r w:rsidR="002865B3" w:rsidRPr="00812219">
        <w:t>.</w:t>
      </w:r>
      <w:bookmarkEnd w:id="0"/>
      <w:bookmarkEnd w:id="1"/>
    </w:p>
    <w:p w14:paraId="3D32DB21" w14:textId="39E2C272" w:rsidR="00603DD9" w:rsidRPr="00603DD9" w:rsidRDefault="00603DD9" w:rsidP="00FA1558">
      <w:pPr>
        <w:pStyle w:val="Heading2"/>
      </w:pPr>
      <w:r>
        <w:t xml:space="preserve">Otherwise, then the application will </w:t>
      </w:r>
      <w:r w:rsidRPr="00690707">
        <w:rPr>
          <w:b/>
        </w:rPr>
        <w:t>show all</w:t>
      </w:r>
      <w:r>
        <w:t xml:space="preserve"> the </w:t>
      </w:r>
      <w:r w:rsidRPr="00713806">
        <w:rPr>
          <w:b/>
        </w:rPr>
        <w:t>selected</w:t>
      </w:r>
      <w:r w:rsidR="0036069C">
        <w:rPr>
          <w:b/>
        </w:rPr>
        <w:t xml:space="preserve"> artist facts</w:t>
      </w:r>
      <w:r>
        <w:t>.</w:t>
      </w:r>
    </w:p>
    <w:p w14:paraId="3ED7E7ED" w14:textId="77777777" w:rsidR="00F053A1" w:rsidRDefault="00F053A1" w:rsidP="00FA1558">
      <w:pPr>
        <w:spacing w:line="360" w:lineRule="auto"/>
        <w:ind w:left="567"/>
        <w:jc w:val="both"/>
      </w:pPr>
    </w:p>
    <w:p w14:paraId="63B59B89" w14:textId="09A26263" w:rsidR="005E48E4" w:rsidRDefault="00EF420D" w:rsidP="00FA1558">
      <w:pPr>
        <w:keepNext/>
        <w:spacing w:line="360" w:lineRule="auto"/>
        <w:jc w:val="center"/>
      </w:pPr>
      <w:r>
        <w:rPr>
          <w:noProof/>
        </w:rPr>
        <w:t xml:space="preserve"> </w:t>
      </w:r>
      <w:r w:rsidR="00B77BAC" w:rsidRPr="00B77BAC">
        <w:rPr>
          <w:noProof/>
          <w:lang w:eastAsia="en-US"/>
        </w:rPr>
        <w:drawing>
          <wp:inline distT="0" distB="0" distL="0" distR="0" wp14:anchorId="51B21317" wp14:editId="45CBCC29">
            <wp:extent cx="5937885" cy="758190"/>
            <wp:effectExtent l="19050" t="19050" r="2476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754" t="-10303" r="16829" b="-10310"/>
                    <a:stretch/>
                  </pic:blipFill>
                  <pic:spPr bwMode="auto">
                    <a:xfrm>
                      <a:off x="0" y="0"/>
                      <a:ext cx="5940000" cy="7584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1E36B" w14:textId="34FDEA17" w:rsidR="00603DD9" w:rsidRPr="00D4466F" w:rsidRDefault="005E48E4" w:rsidP="00FA1558">
      <w:pPr>
        <w:pStyle w:val="Caption"/>
        <w:spacing w:line="360" w:lineRule="auto"/>
        <w:jc w:val="center"/>
        <w:rPr>
          <w:b/>
          <w:bCs/>
          <w:i w:val="0"/>
          <w:color w:val="auto"/>
          <w:sz w:val="20"/>
          <w:szCs w:val="20"/>
        </w:rPr>
      </w:pPr>
      <w:r w:rsidRPr="00D4466F">
        <w:rPr>
          <w:b/>
          <w:bCs/>
          <w:i w:val="0"/>
          <w:color w:val="auto"/>
          <w:sz w:val="20"/>
          <w:szCs w:val="20"/>
        </w:rPr>
        <w:t xml:space="preserve">Figure </w:t>
      </w:r>
      <w:r w:rsidRPr="00D4466F">
        <w:rPr>
          <w:b/>
          <w:bCs/>
          <w:i w:val="0"/>
          <w:color w:val="auto"/>
          <w:sz w:val="20"/>
          <w:szCs w:val="20"/>
        </w:rPr>
        <w:fldChar w:fldCharType="begin"/>
      </w:r>
      <w:r w:rsidRPr="00D4466F">
        <w:rPr>
          <w:b/>
          <w:bCs/>
          <w:i w:val="0"/>
          <w:color w:val="auto"/>
          <w:sz w:val="20"/>
          <w:szCs w:val="20"/>
        </w:rPr>
        <w:instrText xml:space="preserve"> SEQ Figure \* ARABIC </w:instrText>
      </w:r>
      <w:r w:rsidRPr="00D4466F">
        <w:rPr>
          <w:b/>
          <w:bCs/>
          <w:i w:val="0"/>
          <w:color w:val="auto"/>
          <w:sz w:val="20"/>
          <w:szCs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  <w:szCs w:val="20"/>
        </w:rPr>
        <w:t>2</w:t>
      </w:r>
      <w:r w:rsidRPr="00D4466F">
        <w:rPr>
          <w:b/>
          <w:bCs/>
          <w:i w:val="0"/>
          <w:color w:val="auto"/>
          <w:sz w:val="20"/>
          <w:szCs w:val="20"/>
        </w:rPr>
        <w:fldChar w:fldCharType="end"/>
      </w:r>
      <w:r w:rsidR="00E61816" w:rsidRPr="00D4466F">
        <w:rPr>
          <w:b/>
          <w:bCs/>
          <w:i w:val="0"/>
          <w:color w:val="auto"/>
          <w:sz w:val="20"/>
          <w:szCs w:val="20"/>
        </w:rPr>
        <w:t xml:space="preserve">. </w:t>
      </w:r>
      <w:r w:rsidR="00CA7FC6" w:rsidRPr="00D4466F">
        <w:rPr>
          <w:b/>
          <w:bCs/>
          <w:i w:val="0"/>
          <w:color w:val="auto"/>
          <w:sz w:val="20"/>
          <w:szCs w:val="20"/>
        </w:rPr>
        <w:t>C</w:t>
      </w:r>
      <w:r w:rsidR="00624522" w:rsidRPr="00D4466F">
        <w:rPr>
          <w:b/>
          <w:bCs/>
          <w:i w:val="0"/>
          <w:color w:val="auto"/>
          <w:sz w:val="20"/>
          <w:szCs w:val="20"/>
        </w:rPr>
        <w:t xml:space="preserve">hoose </w:t>
      </w:r>
      <w:r w:rsidR="00C22F40" w:rsidRPr="00D4466F">
        <w:rPr>
          <w:b/>
          <w:bCs/>
          <w:i w:val="0"/>
          <w:color w:val="auto"/>
          <w:sz w:val="20"/>
          <w:szCs w:val="20"/>
        </w:rPr>
        <w:t>food/food plan</w:t>
      </w:r>
      <w:r w:rsidR="00624522" w:rsidRPr="00D4466F">
        <w:rPr>
          <w:b/>
          <w:bCs/>
          <w:i w:val="0"/>
          <w:color w:val="auto"/>
          <w:sz w:val="20"/>
          <w:szCs w:val="20"/>
        </w:rPr>
        <w:t xml:space="preserve"> </w:t>
      </w:r>
      <w:proofErr w:type="gramStart"/>
      <w:r w:rsidR="00624522" w:rsidRPr="00D4466F">
        <w:rPr>
          <w:b/>
          <w:bCs/>
          <w:i w:val="0"/>
          <w:color w:val="auto"/>
          <w:sz w:val="20"/>
          <w:szCs w:val="20"/>
        </w:rPr>
        <w:t>screen</w:t>
      </w:r>
      <w:proofErr w:type="gramEnd"/>
    </w:p>
    <w:p w14:paraId="6BE7A754" w14:textId="77777777" w:rsidR="00603DD9" w:rsidRPr="00603DD9" w:rsidRDefault="00603DD9" w:rsidP="00FA1558">
      <w:pPr>
        <w:spacing w:line="360" w:lineRule="auto"/>
      </w:pPr>
    </w:p>
    <w:p w14:paraId="359AF9F8" w14:textId="4D1B8C29" w:rsidR="0037666B" w:rsidRDefault="00AB692C" w:rsidP="00FA1558">
      <w:pPr>
        <w:keepNext/>
        <w:spacing w:line="360" w:lineRule="auto"/>
        <w:jc w:val="center"/>
      </w:pPr>
      <w:r w:rsidRPr="00AB692C">
        <w:rPr>
          <w:noProof/>
          <w:lang w:eastAsia="en-US"/>
        </w:rPr>
        <w:drawing>
          <wp:inline distT="0" distB="0" distL="0" distR="0" wp14:anchorId="720ACD41" wp14:editId="4669EED6">
            <wp:extent cx="5937885" cy="1649613"/>
            <wp:effectExtent l="19050" t="19050" r="24765" b="273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917" r="11569" b="381"/>
                    <a:stretch/>
                  </pic:blipFill>
                  <pic:spPr bwMode="auto">
                    <a:xfrm>
                      <a:off x="0" y="0"/>
                      <a:ext cx="5940000" cy="16502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1B264" w14:textId="028F7493" w:rsidR="00A25F54" w:rsidRPr="00D4466F" w:rsidRDefault="0037666B" w:rsidP="00FA1558">
      <w:pPr>
        <w:pStyle w:val="Caption"/>
        <w:spacing w:line="360" w:lineRule="auto"/>
        <w:jc w:val="center"/>
        <w:rPr>
          <w:b/>
          <w:bCs/>
          <w:i w:val="0"/>
          <w:color w:val="auto"/>
          <w:sz w:val="20"/>
          <w:szCs w:val="20"/>
        </w:rPr>
      </w:pPr>
      <w:r w:rsidRPr="00D4466F">
        <w:rPr>
          <w:b/>
          <w:bCs/>
          <w:i w:val="0"/>
          <w:color w:val="auto"/>
          <w:sz w:val="20"/>
          <w:szCs w:val="20"/>
        </w:rPr>
        <w:t xml:space="preserve">Figure </w:t>
      </w:r>
      <w:r w:rsidRPr="00D4466F">
        <w:rPr>
          <w:b/>
          <w:bCs/>
          <w:i w:val="0"/>
          <w:color w:val="auto"/>
          <w:sz w:val="20"/>
          <w:szCs w:val="20"/>
        </w:rPr>
        <w:fldChar w:fldCharType="begin"/>
      </w:r>
      <w:r w:rsidRPr="00D4466F">
        <w:rPr>
          <w:b/>
          <w:bCs/>
          <w:i w:val="0"/>
          <w:color w:val="auto"/>
          <w:sz w:val="20"/>
          <w:szCs w:val="20"/>
        </w:rPr>
        <w:instrText xml:space="preserve"> SEQ Figure \* ARABIC </w:instrText>
      </w:r>
      <w:r w:rsidRPr="00D4466F">
        <w:rPr>
          <w:b/>
          <w:bCs/>
          <w:i w:val="0"/>
          <w:color w:val="auto"/>
          <w:sz w:val="20"/>
          <w:szCs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  <w:szCs w:val="20"/>
        </w:rPr>
        <w:t>3</w:t>
      </w:r>
      <w:r w:rsidRPr="00D4466F">
        <w:rPr>
          <w:b/>
          <w:bCs/>
          <w:i w:val="0"/>
          <w:color w:val="auto"/>
          <w:sz w:val="20"/>
          <w:szCs w:val="20"/>
        </w:rPr>
        <w:fldChar w:fldCharType="end"/>
      </w:r>
      <w:r w:rsidRPr="00D4466F">
        <w:rPr>
          <w:b/>
          <w:bCs/>
          <w:i w:val="0"/>
          <w:color w:val="auto"/>
          <w:sz w:val="20"/>
          <w:szCs w:val="20"/>
        </w:rPr>
        <w:t>.</w:t>
      </w:r>
      <w:r w:rsidR="006268E3" w:rsidRPr="00D4466F">
        <w:rPr>
          <w:b/>
          <w:bCs/>
          <w:i w:val="0"/>
          <w:color w:val="auto"/>
          <w:sz w:val="20"/>
          <w:szCs w:val="20"/>
        </w:rPr>
        <w:t xml:space="preserve"> </w:t>
      </w:r>
      <w:r w:rsidR="00030509" w:rsidRPr="00D4466F">
        <w:rPr>
          <w:b/>
          <w:bCs/>
          <w:i w:val="0"/>
          <w:color w:val="auto"/>
          <w:sz w:val="20"/>
          <w:szCs w:val="20"/>
        </w:rPr>
        <w:t xml:space="preserve">View </w:t>
      </w:r>
      <w:r w:rsidR="00C22F40" w:rsidRPr="00D4466F">
        <w:rPr>
          <w:b/>
          <w:bCs/>
          <w:i w:val="0"/>
          <w:color w:val="auto"/>
          <w:sz w:val="20"/>
          <w:szCs w:val="20"/>
        </w:rPr>
        <w:t>food</w:t>
      </w:r>
      <w:r w:rsidRPr="00D4466F">
        <w:rPr>
          <w:b/>
          <w:bCs/>
          <w:i w:val="0"/>
          <w:color w:val="auto"/>
          <w:sz w:val="20"/>
          <w:szCs w:val="20"/>
        </w:rPr>
        <w:t xml:space="preserve"> </w:t>
      </w:r>
      <w:r w:rsidR="00624522" w:rsidRPr="00D4466F">
        <w:rPr>
          <w:b/>
          <w:bCs/>
          <w:i w:val="0"/>
          <w:color w:val="auto"/>
          <w:sz w:val="20"/>
          <w:szCs w:val="20"/>
        </w:rPr>
        <w:t>screen</w:t>
      </w:r>
    </w:p>
    <w:p w14:paraId="7D4AA8C7" w14:textId="77777777" w:rsidR="0037666B" w:rsidRPr="0037666B" w:rsidRDefault="0037666B" w:rsidP="00FA1558">
      <w:pPr>
        <w:spacing w:line="360" w:lineRule="auto"/>
      </w:pPr>
    </w:p>
    <w:p w14:paraId="7D0B3762" w14:textId="094047A2" w:rsidR="009A6C1A" w:rsidRDefault="00D4466F" w:rsidP="00FA1558">
      <w:pPr>
        <w:keepNext/>
        <w:spacing w:line="360" w:lineRule="auto"/>
        <w:jc w:val="center"/>
      </w:pPr>
      <w:r w:rsidRPr="00D4466F">
        <w:rPr>
          <w:noProof/>
          <w:lang w:eastAsia="en-US"/>
        </w:rPr>
        <w:drawing>
          <wp:inline distT="0" distB="0" distL="0" distR="0" wp14:anchorId="4AD83B44" wp14:editId="3120F44E">
            <wp:extent cx="5939579" cy="1064260"/>
            <wp:effectExtent l="19050" t="19050" r="23495" b="215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254" t="-4077" r="1516" b="1"/>
                    <a:stretch/>
                  </pic:blipFill>
                  <pic:spPr bwMode="auto">
                    <a:xfrm>
                      <a:off x="0" y="0"/>
                      <a:ext cx="5940000" cy="10643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8C508" w14:textId="77777777" w:rsidR="00AB721B" w:rsidRDefault="00AB721B" w:rsidP="00FA1558">
      <w:pPr>
        <w:keepNext/>
        <w:spacing w:line="360" w:lineRule="auto"/>
        <w:jc w:val="center"/>
      </w:pPr>
    </w:p>
    <w:p w14:paraId="316E6E49" w14:textId="3A34C469" w:rsidR="00861E7E" w:rsidRPr="00D4466F" w:rsidRDefault="009A6C1A" w:rsidP="00FA1558">
      <w:pPr>
        <w:pStyle w:val="Caption"/>
        <w:spacing w:line="360" w:lineRule="auto"/>
        <w:jc w:val="center"/>
        <w:rPr>
          <w:b/>
          <w:bCs/>
          <w:i w:val="0"/>
          <w:noProof/>
          <w:color w:val="auto"/>
          <w:sz w:val="20"/>
          <w:szCs w:val="20"/>
        </w:rPr>
      </w:pPr>
      <w:r w:rsidRPr="00D4466F">
        <w:rPr>
          <w:b/>
          <w:bCs/>
          <w:i w:val="0"/>
          <w:color w:val="auto"/>
          <w:sz w:val="20"/>
          <w:szCs w:val="20"/>
        </w:rPr>
        <w:t xml:space="preserve">Figure </w:t>
      </w:r>
      <w:r w:rsidRPr="00D4466F">
        <w:rPr>
          <w:b/>
          <w:bCs/>
          <w:i w:val="0"/>
          <w:color w:val="auto"/>
          <w:sz w:val="20"/>
          <w:szCs w:val="20"/>
        </w:rPr>
        <w:fldChar w:fldCharType="begin"/>
      </w:r>
      <w:r w:rsidRPr="00D4466F">
        <w:rPr>
          <w:b/>
          <w:bCs/>
          <w:i w:val="0"/>
          <w:color w:val="auto"/>
          <w:sz w:val="20"/>
          <w:szCs w:val="20"/>
        </w:rPr>
        <w:instrText xml:space="preserve"> SEQ Figure \* ARABIC </w:instrText>
      </w:r>
      <w:r w:rsidRPr="00D4466F">
        <w:rPr>
          <w:b/>
          <w:bCs/>
          <w:i w:val="0"/>
          <w:color w:val="auto"/>
          <w:sz w:val="20"/>
          <w:szCs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  <w:szCs w:val="20"/>
        </w:rPr>
        <w:t>4</w:t>
      </w:r>
      <w:r w:rsidRPr="00D4466F">
        <w:rPr>
          <w:b/>
          <w:bCs/>
          <w:i w:val="0"/>
          <w:color w:val="auto"/>
          <w:sz w:val="20"/>
          <w:szCs w:val="20"/>
        </w:rPr>
        <w:fldChar w:fldCharType="end"/>
      </w:r>
      <w:r w:rsidRPr="00D4466F">
        <w:rPr>
          <w:b/>
          <w:bCs/>
          <w:i w:val="0"/>
          <w:color w:val="auto"/>
          <w:sz w:val="20"/>
          <w:szCs w:val="20"/>
        </w:rPr>
        <w:t>.</w:t>
      </w:r>
      <w:r w:rsidRPr="00D4466F">
        <w:rPr>
          <w:b/>
          <w:bCs/>
          <w:i w:val="0"/>
          <w:noProof/>
          <w:color w:val="auto"/>
          <w:sz w:val="20"/>
          <w:szCs w:val="20"/>
        </w:rPr>
        <w:t xml:space="preserve"> View </w:t>
      </w:r>
      <w:r w:rsidR="00C22F40" w:rsidRPr="00D4466F">
        <w:rPr>
          <w:b/>
          <w:bCs/>
          <w:i w:val="0"/>
          <w:noProof/>
          <w:color w:val="auto"/>
          <w:sz w:val="20"/>
          <w:szCs w:val="20"/>
        </w:rPr>
        <w:t>food plan</w:t>
      </w:r>
      <w:r w:rsidRPr="00D4466F">
        <w:rPr>
          <w:b/>
          <w:bCs/>
          <w:i w:val="0"/>
          <w:noProof/>
          <w:color w:val="auto"/>
          <w:sz w:val="20"/>
          <w:szCs w:val="20"/>
        </w:rPr>
        <w:t xml:space="preserve"> </w:t>
      </w:r>
      <w:r w:rsidR="00624522" w:rsidRPr="00D4466F">
        <w:rPr>
          <w:b/>
          <w:bCs/>
          <w:i w:val="0"/>
          <w:noProof/>
          <w:color w:val="auto"/>
          <w:sz w:val="20"/>
          <w:szCs w:val="20"/>
        </w:rPr>
        <w:t>screen</w:t>
      </w:r>
    </w:p>
    <w:bookmarkEnd w:id="2"/>
    <w:p w14:paraId="7489C500" w14:textId="3839C7A8" w:rsidR="00F269E1" w:rsidRDefault="00F269E1">
      <w:pPr>
        <w:spacing w:after="200" w:line="276" w:lineRule="auto"/>
      </w:pPr>
      <w:r>
        <w:br w:type="page"/>
      </w:r>
    </w:p>
    <w:p w14:paraId="64579313" w14:textId="01A268E5" w:rsidR="00A25F54" w:rsidRPr="00812219" w:rsidRDefault="00B63500" w:rsidP="00FA1558">
      <w:pPr>
        <w:pStyle w:val="Heading1"/>
        <w:ind w:left="360" w:hanging="360"/>
      </w:pPr>
      <w:bookmarkStart w:id="3" w:name="OLE_LINK22"/>
      <w:r>
        <w:lastRenderedPageBreak/>
        <w:t xml:space="preserve">If </w:t>
      </w:r>
      <w:r w:rsidR="003B538D">
        <w:t>user</w:t>
      </w:r>
      <w:r w:rsidR="00A25F54" w:rsidRPr="00812219">
        <w:t xml:space="preserve"> chooses </w:t>
      </w:r>
      <w:r w:rsidR="00A25F54" w:rsidRPr="00812219">
        <w:rPr>
          <w:b/>
        </w:rPr>
        <w:t>menu 2</w:t>
      </w:r>
      <w:r w:rsidR="00A25F54" w:rsidRPr="00812219">
        <w:t xml:space="preserve"> “</w:t>
      </w:r>
      <w:r w:rsidR="00A25F54" w:rsidRPr="00812219">
        <w:rPr>
          <w:b/>
        </w:rPr>
        <w:t>A</w:t>
      </w:r>
      <w:r w:rsidR="00626850">
        <w:rPr>
          <w:b/>
        </w:rPr>
        <w:t>dd</w:t>
      </w:r>
      <w:r w:rsidR="00ED011E" w:rsidRPr="00812219">
        <w:rPr>
          <w:b/>
        </w:rPr>
        <w:t xml:space="preserve"> </w:t>
      </w:r>
      <w:r w:rsidR="008A4455">
        <w:rPr>
          <w:b/>
        </w:rPr>
        <w:t>Food</w:t>
      </w:r>
      <w:r w:rsidR="00A25F54" w:rsidRPr="00812219">
        <w:t>”, then:</w:t>
      </w:r>
    </w:p>
    <w:p w14:paraId="71A18528" w14:textId="77777777" w:rsidR="00F851B3" w:rsidRDefault="00F851B3" w:rsidP="00F851B3">
      <w:pPr>
        <w:pStyle w:val="Heading2"/>
      </w:pPr>
      <w:r w:rsidRPr="00812219">
        <w:t xml:space="preserve">The application will ask </w:t>
      </w:r>
      <w:r>
        <w:t>user</w:t>
      </w:r>
      <w:r w:rsidRPr="00812219">
        <w:t xml:space="preserve"> to input </w:t>
      </w:r>
      <w:r>
        <w:t>whether they want to view the Foods or the Food Plans</w:t>
      </w:r>
      <w:r w:rsidRPr="00812219">
        <w:t xml:space="preserve">. </w:t>
      </w:r>
      <w:r w:rsidRPr="00AF560D">
        <w:rPr>
          <w:b/>
        </w:rPr>
        <w:t>Validate</w:t>
      </w:r>
      <w:r w:rsidRPr="00812219">
        <w:t xml:space="preserve"> </w:t>
      </w:r>
      <w:r>
        <w:t xml:space="preserve">input </w:t>
      </w:r>
      <w:r w:rsidRPr="00812219">
        <w:t xml:space="preserve">must be </w:t>
      </w:r>
      <w:r w:rsidRPr="00812219">
        <w:rPr>
          <w:b/>
        </w:rPr>
        <w:t xml:space="preserve">numeric </w:t>
      </w:r>
      <w:r w:rsidRPr="00812219">
        <w:t xml:space="preserve">and </w:t>
      </w:r>
      <w:r w:rsidRPr="0018701E">
        <w:rPr>
          <w:b/>
        </w:rPr>
        <w:t>between</w:t>
      </w:r>
      <w:r>
        <w:t xml:space="preserve"> </w:t>
      </w:r>
      <w:r>
        <w:rPr>
          <w:b/>
        </w:rPr>
        <w:t>0</w:t>
      </w:r>
      <w:r w:rsidRPr="00812219">
        <w:rPr>
          <w:b/>
        </w:rPr>
        <w:t xml:space="preserve"> </w:t>
      </w:r>
      <w:r>
        <w:rPr>
          <w:b/>
        </w:rPr>
        <w:t>and</w:t>
      </w:r>
      <w:r w:rsidRPr="00812219">
        <w:rPr>
          <w:b/>
        </w:rPr>
        <w:t xml:space="preserve"> </w:t>
      </w:r>
      <w:r>
        <w:rPr>
          <w:b/>
        </w:rPr>
        <w:t>2</w:t>
      </w:r>
      <w:r w:rsidRPr="00812219">
        <w:t xml:space="preserve">. </w:t>
      </w:r>
    </w:p>
    <w:p w14:paraId="5C7E3236" w14:textId="77777777" w:rsidR="00F851B3" w:rsidRDefault="00F851B3" w:rsidP="00F851B3">
      <w:pPr>
        <w:pStyle w:val="Heading2"/>
      </w:pPr>
      <w:r>
        <w:t>If user</w:t>
      </w:r>
      <w:r w:rsidRPr="00812219">
        <w:t xml:space="preserve"> </w:t>
      </w:r>
      <w:r>
        <w:t xml:space="preserve">chooses </w:t>
      </w:r>
      <w:r>
        <w:rPr>
          <w:b/>
        </w:rPr>
        <w:t>0</w:t>
      </w:r>
      <w:r w:rsidRPr="005D33F1">
        <w:t>,</w:t>
      </w:r>
      <w:r>
        <w:rPr>
          <w:b/>
        </w:rPr>
        <w:t xml:space="preserve"> </w:t>
      </w:r>
      <w:r w:rsidRPr="00CB5972">
        <w:t>the application will</w:t>
      </w:r>
      <w:r>
        <w:rPr>
          <w:b/>
        </w:rPr>
        <w:t xml:space="preserve"> </w:t>
      </w:r>
      <w:r w:rsidRPr="00151D96">
        <w:rPr>
          <w:b/>
        </w:rPr>
        <w:t>go</w:t>
      </w:r>
      <w:r w:rsidRPr="00812219">
        <w:t xml:space="preserve"> </w:t>
      </w:r>
      <w:r w:rsidRPr="00812219">
        <w:rPr>
          <w:b/>
        </w:rPr>
        <w:t xml:space="preserve">back </w:t>
      </w:r>
      <w:r w:rsidRPr="00812219">
        <w:t>to</w:t>
      </w:r>
      <w:r w:rsidRPr="00812219">
        <w:rPr>
          <w:b/>
        </w:rPr>
        <w:t xml:space="preserve"> main menu</w:t>
      </w:r>
      <w:r w:rsidRPr="00812219">
        <w:t>.</w:t>
      </w:r>
    </w:p>
    <w:p w14:paraId="7EC36B8C" w14:textId="77777777" w:rsidR="00962476" w:rsidRPr="00962476" w:rsidRDefault="00962476" w:rsidP="00FA1558">
      <w:pPr>
        <w:spacing w:line="360" w:lineRule="auto"/>
      </w:pPr>
    </w:p>
    <w:p w14:paraId="09421FCA" w14:textId="0CB292A7" w:rsidR="007F25D0" w:rsidRDefault="003A076F" w:rsidP="00FA1558">
      <w:pPr>
        <w:pStyle w:val="Heading2"/>
        <w:keepNext/>
        <w:numPr>
          <w:ilvl w:val="0"/>
          <w:numId w:val="0"/>
        </w:numPr>
        <w:jc w:val="center"/>
      </w:pPr>
      <w:r w:rsidRPr="00B77BAC">
        <w:rPr>
          <w:noProof/>
          <w:lang w:eastAsia="en-US"/>
        </w:rPr>
        <w:drawing>
          <wp:inline distT="0" distB="0" distL="0" distR="0" wp14:anchorId="12429AAB" wp14:editId="1CEC1C6A">
            <wp:extent cx="5938520" cy="742950"/>
            <wp:effectExtent l="19050" t="19050" r="2413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803" t="-10332" r="11448" b="-15486"/>
                    <a:stretch/>
                  </pic:blipFill>
                  <pic:spPr bwMode="auto">
                    <a:xfrm>
                      <a:off x="0" y="0"/>
                      <a:ext cx="5943600" cy="7435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39E97" w14:textId="709EF60E" w:rsidR="008F1E29" w:rsidRPr="00F15CAC" w:rsidRDefault="007F25D0" w:rsidP="005C328B">
      <w:pPr>
        <w:pStyle w:val="Caption"/>
        <w:spacing w:line="360" w:lineRule="auto"/>
        <w:jc w:val="center"/>
        <w:rPr>
          <w:b/>
          <w:bCs/>
          <w:i w:val="0"/>
          <w:color w:val="auto"/>
          <w:sz w:val="20"/>
          <w:szCs w:val="20"/>
        </w:rPr>
      </w:pPr>
      <w:r w:rsidRPr="00F15CAC">
        <w:rPr>
          <w:b/>
          <w:bCs/>
          <w:i w:val="0"/>
          <w:color w:val="auto"/>
          <w:sz w:val="20"/>
          <w:szCs w:val="20"/>
        </w:rPr>
        <w:t xml:space="preserve">Figure </w:t>
      </w:r>
      <w:r w:rsidRPr="00F15CAC">
        <w:rPr>
          <w:b/>
          <w:bCs/>
          <w:i w:val="0"/>
          <w:color w:val="auto"/>
          <w:sz w:val="20"/>
          <w:szCs w:val="20"/>
        </w:rPr>
        <w:fldChar w:fldCharType="begin"/>
      </w:r>
      <w:r w:rsidRPr="00F15CAC">
        <w:rPr>
          <w:b/>
          <w:bCs/>
          <w:i w:val="0"/>
          <w:color w:val="auto"/>
          <w:sz w:val="20"/>
          <w:szCs w:val="20"/>
        </w:rPr>
        <w:instrText xml:space="preserve"> SEQ Figure \* ARABIC </w:instrText>
      </w:r>
      <w:r w:rsidRPr="00F15CAC">
        <w:rPr>
          <w:b/>
          <w:bCs/>
          <w:i w:val="0"/>
          <w:color w:val="auto"/>
          <w:sz w:val="20"/>
          <w:szCs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  <w:szCs w:val="20"/>
        </w:rPr>
        <w:t>5</w:t>
      </w:r>
      <w:r w:rsidRPr="00F15CAC">
        <w:rPr>
          <w:b/>
          <w:bCs/>
          <w:i w:val="0"/>
          <w:color w:val="auto"/>
          <w:sz w:val="20"/>
          <w:szCs w:val="20"/>
        </w:rPr>
        <w:fldChar w:fldCharType="end"/>
      </w:r>
      <w:r w:rsidRPr="00F15CAC">
        <w:rPr>
          <w:b/>
          <w:bCs/>
          <w:i w:val="0"/>
          <w:color w:val="auto"/>
          <w:sz w:val="20"/>
          <w:szCs w:val="20"/>
        </w:rPr>
        <w:t xml:space="preserve">. </w:t>
      </w:r>
      <w:r w:rsidR="00CA7FC6" w:rsidRPr="00F15CAC">
        <w:rPr>
          <w:b/>
          <w:bCs/>
          <w:i w:val="0"/>
          <w:color w:val="auto"/>
          <w:sz w:val="20"/>
          <w:szCs w:val="20"/>
        </w:rPr>
        <w:t xml:space="preserve">Choose </w:t>
      </w:r>
      <w:r w:rsidR="003A076F" w:rsidRPr="00F15CAC">
        <w:rPr>
          <w:b/>
          <w:bCs/>
          <w:i w:val="0"/>
          <w:color w:val="auto"/>
          <w:sz w:val="20"/>
          <w:szCs w:val="20"/>
        </w:rPr>
        <w:t>category to insert</w:t>
      </w:r>
      <w:r w:rsidR="00CA7FC6" w:rsidRPr="00F15CAC">
        <w:rPr>
          <w:b/>
          <w:bCs/>
          <w:i w:val="0"/>
          <w:color w:val="auto"/>
          <w:sz w:val="20"/>
          <w:szCs w:val="20"/>
        </w:rPr>
        <w:t xml:space="preserve"> </w:t>
      </w:r>
      <w:proofErr w:type="gramStart"/>
      <w:r w:rsidR="00CA7FC6" w:rsidRPr="00F15CAC">
        <w:rPr>
          <w:b/>
          <w:bCs/>
          <w:i w:val="0"/>
          <w:color w:val="auto"/>
          <w:sz w:val="20"/>
          <w:szCs w:val="20"/>
        </w:rPr>
        <w:t>screen</w:t>
      </w:r>
      <w:proofErr w:type="gramEnd"/>
    </w:p>
    <w:p w14:paraId="491DC688" w14:textId="3035E43A" w:rsidR="007F25D0" w:rsidRPr="007F25D0" w:rsidRDefault="00962476" w:rsidP="00FA1558">
      <w:pPr>
        <w:pStyle w:val="Heading2"/>
      </w:pPr>
      <w:r>
        <w:t>Otherwise</w:t>
      </w:r>
      <w:r w:rsidRPr="00812219">
        <w:t>, then:</w:t>
      </w:r>
    </w:p>
    <w:p w14:paraId="44469668" w14:textId="1B77701B" w:rsidR="00294D15" w:rsidRDefault="00A25F54" w:rsidP="00FA1558">
      <w:pPr>
        <w:pStyle w:val="Heading2"/>
        <w:numPr>
          <w:ilvl w:val="1"/>
          <w:numId w:val="5"/>
        </w:numPr>
        <w:ind w:left="1080"/>
      </w:pPr>
      <w:bookmarkStart w:id="4" w:name="OLE_LINK16"/>
      <w:bookmarkStart w:id="5" w:name="OLE_LINK17"/>
      <w:r w:rsidRPr="00812219">
        <w:t xml:space="preserve">If </w:t>
      </w:r>
      <w:r w:rsidR="003B538D">
        <w:t>user</w:t>
      </w:r>
      <w:r w:rsidR="00E817AD">
        <w:t xml:space="preserve"> chooses</w:t>
      </w:r>
      <w:r w:rsidR="00E817AD">
        <w:rPr>
          <w:rStyle w:val="CommentReference"/>
        </w:rPr>
        <w:t xml:space="preserve"> </w:t>
      </w:r>
      <w:r w:rsidR="00E817AD" w:rsidRPr="00E817AD">
        <w:rPr>
          <w:rStyle w:val="CommentReference"/>
          <w:b/>
          <w:sz w:val="24"/>
          <w:szCs w:val="24"/>
        </w:rPr>
        <w:t>su</w:t>
      </w:r>
      <w:r w:rsidRPr="00812219">
        <w:rPr>
          <w:b/>
        </w:rPr>
        <w:t>b menu 1</w:t>
      </w:r>
      <w:r w:rsidRPr="00812219">
        <w:t xml:space="preserve"> (“</w:t>
      </w:r>
      <w:bookmarkStart w:id="6" w:name="OLE_LINK10"/>
      <w:bookmarkStart w:id="7" w:name="OLE_LINK11"/>
      <w:r w:rsidR="0063670B">
        <w:rPr>
          <w:b/>
        </w:rPr>
        <w:t>Food</w:t>
      </w:r>
      <w:r w:rsidR="00294D15">
        <w:t>”), then t</w:t>
      </w:r>
      <w:r w:rsidRPr="00812219">
        <w:t xml:space="preserve">he application will ask </w:t>
      </w:r>
      <w:r w:rsidR="003B538D">
        <w:t>user</w:t>
      </w:r>
      <w:r w:rsidRPr="00812219">
        <w:t xml:space="preserve"> to input</w:t>
      </w:r>
      <w:r w:rsidR="003D236F">
        <w:t>:</w:t>
      </w:r>
    </w:p>
    <w:p w14:paraId="6AB6B0EA" w14:textId="7B561848" w:rsidR="00294D15" w:rsidRDefault="003D236F" w:rsidP="00FA1558">
      <w:pPr>
        <w:pStyle w:val="Heading3"/>
        <w:numPr>
          <w:ilvl w:val="0"/>
          <w:numId w:val="28"/>
        </w:numPr>
        <w:ind w:left="1440"/>
      </w:pPr>
      <w:r w:rsidRPr="00294D15">
        <w:rPr>
          <w:b/>
        </w:rPr>
        <w:t>N</w:t>
      </w:r>
      <w:r w:rsidR="00D4123F" w:rsidRPr="00294D15">
        <w:rPr>
          <w:b/>
        </w:rPr>
        <w:t>ame</w:t>
      </w:r>
      <w:r w:rsidR="00D4123F" w:rsidRPr="00812219">
        <w:t xml:space="preserve">. </w:t>
      </w:r>
      <w:r w:rsidR="00D4123F" w:rsidRPr="00294D15">
        <w:rPr>
          <w:b/>
        </w:rPr>
        <w:t>Validate</w:t>
      </w:r>
      <w:r w:rsidR="00D4123F" w:rsidRPr="00812219">
        <w:t xml:space="preserve"> </w:t>
      </w:r>
      <w:r w:rsidR="001E051D">
        <w:t>input</w:t>
      </w:r>
      <w:r w:rsidR="00D4123F" w:rsidRPr="00812219">
        <w:t xml:space="preserve"> must be </w:t>
      </w:r>
      <w:r w:rsidR="00D4123F" w:rsidRPr="00294D15">
        <w:rPr>
          <w:b/>
        </w:rPr>
        <w:t xml:space="preserve">between </w:t>
      </w:r>
      <w:r w:rsidR="00EE0FCE" w:rsidRPr="00294D15">
        <w:rPr>
          <w:b/>
        </w:rPr>
        <w:t>5</w:t>
      </w:r>
      <w:r w:rsidR="00D4123F" w:rsidRPr="00294D15">
        <w:rPr>
          <w:b/>
        </w:rPr>
        <w:t xml:space="preserve"> and </w:t>
      </w:r>
      <w:r w:rsidR="00A57FA8" w:rsidRPr="00294D15">
        <w:rPr>
          <w:b/>
        </w:rPr>
        <w:t>2</w:t>
      </w:r>
      <w:r w:rsidR="00F15CAC">
        <w:rPr>
          <w:b/>
        </w:rPr>
        <w:t>8</w:t>
      </w:r>
      <w:r w:rsidR="00D4123F" w:rsidRPr="00812219">
        <w:t xml:space="preserve"> </w:t>
      </w:r>
      <w:r w:rsidR="00D4123F" w:rsidRPr="00294D15">
        <w:rPr>
          <w:b/>
        </w:rPr>
        <w:t>characters</w:t>
      </w:r>
      <w:r w:rsidR="00D4123F" w:rsidRPr="00812219">
        <w:t>.</w:t>
      </w:r>
      <w:bookmarkStart w:id="8" w:name="OLE_LINK12"/>
      <w:bookmarkStart w:id="9" w:name="OLE_LINK13"/>
      <w:bookmarkEnd w:id="6"/>
      <w:bookmarkEnd w:id="7"/>
    </w:p>
    <w:p w14:paraId="49EAACAB" w14:textId="602E73B8" w:rsidR="00294D15" w:rsidRDefault="00F15CAC" w:rsidP="00FA1558">
      <w:pPr>
        <w:pStyle w:val="Heading3"/>
        <w:numPr>
          <w:ilvl w:val="0"/>
          <w:numId w:val="28"/>
        </w:numPr>
        <w:ind w:left="1440"/>
      </w:pPr>
      <w:r>
        <w:rPr>
          <w:b/>
        </w:rPr>
        <w:t>Rating</w:t>
      </w:r>
      <w:r w:rsidR="00D4123F" w:rsidRPr="00812219">
        <w:t xml:space="preserve">. </w:t>
      </w:r>
      <w:r w:rsidR="00D4123F" w:rsidRPr="00294D15">
        <w:rPr>
          <w:b/>
        </w:rPr>
        <w:t>Validate</w:t>
      </w:r>
      <w:r w:rsidR="00D4123F" w:rsidRPr="00812219">
        <w:t xml:space="preserve"> </w:t>
      </w:r>
      <w:r w:rsidR="00270404">
        <w:t>input</w:t>
      </w:r>
      <w:r w:rsidR="00C66F9E" w:rsidRPr="00294D15">
        <w:rPr>
          <w:b/>
        </w:rPr>
        <w:t xml:space="preserve"> </w:t>
      </w:r>
      <w:r w:rsidR="00D4123F" w:rsidRPr="00F15CAC">
        <w:rPr>
          <w:b/>
          <w:bCs/>
        </w:rPr>
        <w:t xml:space="preserve">must be </w:t>
      </w:r>
      <w:r w:rsidRPr="00F15CAC">
        <w:rPr>
          <w:b/>
          <w:bCs/>
        </w:rPr>
        <w:t>float</w:t>
      </w:r>
      <w:r>
        <w:t xml:space="preserve"> and must be </w:t>
      </w:r>
      <w:r w:rsidRPr="00F15CAC">
        <w:rPr>
          <w:b/>
          <w:bCs/>
        </w:rPr>
        <w:t>between</w:t>
      </w:r>
      <w:r>
        <w:t xml:space="preserve"> </w:t>
      </w:r>
      <w:r>
        <w:rPr>
          <w:b/>
        </w:rPr>
        <w:t>0.0 and 5.0</w:t>
      </w:r>
      <w:r w:rsidR="003D236F">
        <w:t>.</w:t>
      </w:r>
    </w:p>
    <w:p w14:paraId="537B7D19" w14:textId="3EC0C1C8" w:rsidR="00294D15" w:rsidRDefault="00F15CAC" w:rsidP="00FA1558">
      <w:pPr>
        <w:pStyle w:val="Heading3"/>
        <w:numPr>
          <w:ilvl w:val="0"/>
          <w:numId w:val="28"/>
        </w:numPr>
        <w:ind w:left="1440"/>
      </w:pPr>
      <w:r>
        <w:rPr>
          <w:b/>
        </w:rPr>
        <w:t>Type</w:t>
      </w:r>
      <w:r w:rsidR="00F116C2" w:rsidRPr="00812219">
        <w:t xml:space="preserve">. </w:t>
      </w:r>
      <w:r w:rsidR="00F116C2" w:rsidRPr="00294D15">
        <w:rPr>
          <w:b/>
        </w:rPr>
        <w:t>Validate</w:t>
      </w:r>
      <w:r w:rsidR="00F116C2" w:rsidRPr="00812219">
        <w:t xml:space="preserve"> </w:t>
      </w:r>
      <w:r w:rsidR="004737FB">
        <w:t>input</w:t>
      </w:r>
      <w:r w:rsidR="00F116C2" w:rsidRPr="00812219">
        <w:t xml:space="preserve"> must be </w:t>
      </w:r>
      <w:r w:rsidRPr="00294D15">
        <w:rPr>
          <w:b/>
        </w:rPr>
        <w:t>either</w:t>
      </w:r>
      <w:r w:rsidRPr="00812219">
        <w:t xml:space="preserve"> “</w:t>
      </w:r>
      <w:r>
        <w:rPr>
          <w:b/>
        </w:rPr>
        <w:t>Italian</w:t>
      </w:r>
      <w:r w:rsidRPr="00812219">
        <w:t>”, “</w:t>
      </w:r>
      <w:r>
        <w:rPr>
          <w:b/>
        </w:rPr>
        <w:t>Chinese</w:t>
      </w:r>
      <w:r w:rsidRPr="00812219">
        <w:t>”, or “</w:t>
      </w:r>
      <w:r>
        <w:rPr>
          <w:b/>
        </w:rPr>
        <w:t>Mexican</w:t>
      </w:r>
      <w:r>
        <w:t xml:space="preserve">” </w:t>
      </w:r>
      <w:r w:rsidRPr="00812219">
        <w:t>(</w:t>
      </w:r>
      <w:r w:rsidRPr="00294D15">
        <w:rPr>
          <w:b/>
        </w:rPr>
        <w:t>Case Sensitive</w:t>
      </w:r>
      <w:r w:rsidRPr="00812219">
        <w:t>)</w:t>
      </w:r>
      <w:r w:rsidR="00FF1473" w:rsidRPr="00FF1473">
        <w:t>.</w:t>
      </w:r>
    </w:p>
    <w:p w14:paraId="3C6053B6" w14:textId="77777777" w:rsidR="0097635A" w:rsidRDefault="0097635A" w:rsidP="0097635A">
      <w:pPr>
        <w:pStyle w:val="Heading3"/>
        <w:numPr>
          <w:ilvl w:val="0"/>
          <w:numId w:val="28"/>
        </w:numPr>
        <w:ind w:left="1440"/>
      </w:pPr>
      <w:r>
        <w:rPr>
          <w:b/>
        </w:rPr>
        <w:t>Price</w:t>
      </w:r>
      <w:r w:rsidR="00D4123F" w:rsidRPr="00812219">
        <w:t xml:space="preserve">. </w:t>
      </w:r>
      <w:r w:rsidR="00D4123F" w:rsidRPr="00294D15">
        <w:rPr>
          <w:b/>
        </w:rPr>
        <w:t>Validate</w:t>
      </w:r>
      <w:r w:rsidR="00D4123F" w:rsidRPr="00812219">
        <w:t xml:space="preserve"> </w:t>
      </w:r>
      <w:r w:rsidR="00036C67">
        <w:t>input</w:t>
      </w:r>
      <w:r w:rsidR="008E5B46" w:rsidRPr="00812219">
        <w:t xml:space="preserve"> must be </w:t>
      </w:r>
      <w:r>
        <w:t xml:space="preserve">a </w:t>
      </w:r>
      <w:r>
        <w:rPr>
          <w:b/>
        </w:rPr>
        <w:t>float</w:t>
      </w:r>
      <w:r w:rsidR="00A6433D" w:rsidRPr="00294D15">
        <w:rPr>
          <w:b/>
        </w:rPr>
        <w:t xml:space="preserve"> </w:t>
      </w:r>
      <w:r w:rsidR="00A6433D" w:rsidRPr="00DD2571">
        <w:t>and</w:t>
      </w:r>
      <w:r w:rsidR="008E5B46" w:rsidRPr="00812219">
        <w:t xml:space="preserve"> </w:t>
      </w:r>
      <w:r w:rsidR="00EE0FCE" w:rsidRPr="00294D15">
        <w:rPr>
          <w:b/>
        </w:rPr>
        <w:t xml:space="preserve">between </w:t>
      </w:r>
      <w:r>
        <w:rPr>
          <w:b/>
        </w:rPr>
        <w:t>the minimum and maximum for each type of food</w:t>
      </w:r>
      <w:r w:rsidR="008E5B46" w:rsidRPr="00812219">
        <w:t xml:space="preserve">. </w:t>
      </w:r>
      <w:bookmarkEnd w:id="8"/>
      <w:bookmarkEnd w:id="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82"/>
        <w:gridCol w:w="3014"/>
        <w:gridCol w:w="3022"/>
      </w:tblGrid>
      <w:tr w:rsidR="0097635A" w14:paraId="76848F29" w14:textId="77777777" w:rsidTr="0097635A">
        <w:tc>
          <w:tcPr>
            <w:tcW w:w="3486" w:type="dxa"/>
            <w:shd w:val="clear" w:color="auto" w:fill="000000" w:themeFill="text1"/>
          </w:tcPr>
          <w:p w14:paraId="37664B32" w14:textId="549B0C09" w:rsidR="0097635A" w:rsidRPr="0097635A" w:rsidRDefault="0097635A" w:rsidP="0097635A">
            <w:pPr>
              <w:pStyle w:val="Heading3"/>
              <w:jc w:val="center"/>
              <w:outlineLvl w:val="2"/>
              <w:rPr>
                <w:b/>
                <w:bCs/>
                <w:color w:val="FFFFFF" w:themeColor="background1"/>
              </w:rPr>
            </w:pPr>
            <w:r w:rsidRPr="0097635A">
              <w:rPr>
                <w:b/>
                <w:bCs/>
                <w:color w:val="FFFFFF" w:themeColor="background1"/>
              </w:rPr>
              <w:t>Food Type</w:t>
            </w:r>
          </w:p>
        </w:tc>
        <w:tc>
          <w:tcPr>
            <w:tcW w:w="3486" w:type="dxa"/>
            <w:shd w:val="clear" w:color="auto" w:fill="000000" w:themeFill="text1"/>
          </w:tcPr>
          <w:p w14:paraId="6A5F9E32" w14:textId="782F193E" w:rsidR="0097635A" w:rsidRPr="0097635A" w:rsidRDefault="0097635A" w:rsidP="0097635A">
            <w:pPr>
              <w:pStyle w:val="Heading3"/>
              <w:jc w:val="center"/>
              <w:outlineLvl w:val="2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Minimum Price</w:t>
            </w:r>
          </w:p>
        </w:tc>
        <w:tc>
          <w:tcPr>
            <w:tcW w:w="3486" w:type="dxa"/>
            <w:shd w:val="clear" w:color="auto" w:fill="000000" w:themeFill="text1"/>
          </w:tcPr>
          <w:p w14:paraId="7144C69E" w14:textId="1FFB0B9F" w:rsidR="0097635A" w:rsidRPr="0097635A" w:rsidRDefault="0097635A" w:rsidP="0097635A">
            <w:pPr>
              <w:pStyle w:val="Heading3"/>
              <w:jc w:val="center"/>
              <w:outlineLvl w:val="2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Maximum Price</w:t>
            </w:r>
          </w:p>
        </w:tc>
      </w:tr>
      <w:tr w:rsidR="0097635A" w14:paraId="12B96045" w14:textId="77777777" w:rsidTr="0097635A">
        <w:tc>
          <w:tcPr>
            <w:tcW w:w="3486" w:type="dxa"/>
          </w:tcPr>
          <w:p w14:paraId="56750A29" w14:textId="54B40FB3" w:rsidR="0097635A" w:rsidRPr="0097635A" w:rsidRDefault="0097635A" w:rsidP="0097635A">
            <w:pPr>
              <w:pStyle w:val="Heading3"/>
              <w:jc w:val="center"/>
              <w:outlineLvl w:val="2"/>
              <w:rPr>
                <w:b/>
                <w:bCs/>
              </w:rPr>
            </w:pPr>
            <w:r w:rsidRPr="0097635A">
              <w:rPr>
                <w:b/>
                <w:bCs/>
              </w:rPr>
              <w:t>Italian</w:t>
            </w:r>
          </w:p>
        </w:tc>
        <w:tc>
          <w:tcPr>
            <w:tcW w:w="3486" w:type="dxa"/>
          </w:tcPr>
          <w:p w14:paraId="6313A0E2" w14:textId="6F1A97ED" w:rsidR="0097635A" w:rsidRDefault="0097635A" w:rsidP="0097635A">
            <w:pPr>
              <w:pStyle w:val="Heading3"/>
              <w:jc w:val="center"/>
              <w:outlineLvl w:val="2"/>
            </w:pPr>
            <w:r>
              <w:t>$15.00</w:t>
            </w:r>
          </w:p>
        </w:tc>
        <w:tc>
          <w:tcPr>
            <w:tcW w:w="3486" w:type="dxa"/>
          </w:tcPr>
          <w:p w14:paraId="030FDDB7" w14:textId="4E4F4BC9" w:rsidR="0097635A" w:rsidRDefault="0097635A" w:rsidP="0097635A">
            <w:pPr>
              <w:pStyle w:val="Heading3"/>
              <w:jc w:val="center"/>
              <w:outlineLvl w:val="2"/>
            </w:pPr>
            <w:r>
              <w:t>$80.00</w:t>
            </w:r>
          </w:p>
        </w:tc>
      </w:tr>
      <w:tr w:rsidR="0097635A" w14:paraId="519CF759" w14:textId="77777777" w:rsidTr="0097635A">
        <w:tc>
          <w:tcPr>
            <w:tcW w:w="3486" w:type="dxa"/>
          </w:tcPr>
          <w:p w14:paraId="6CAEDFAD" w14:textId="10615253" w:rsidR="0097635A" w:rsidRPr="0097635A" w:rsidRDefault="0097635A" w:rsidP="0097635A">
            <w:pPr>
              <w:pStyle w:val="Heading3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Chinese</w:t>
            </w:r>
          </w:p>
        </w:tc>
        <w:tc>
          <w:tcPr>
            <w:tcW w:w="3486" w:type="dxa"/>
          </w:tcPr>
          <w:p w14:paraId="0BC7F1ED" w14:textId="4B41C2F3" w:rsidR="0097635A" w:rsidRDefault="0097635A" w:rsidP="0097635A">
            <w:pPr>
              <w:pStyle w:val="Heading3"/>
              <w:jc w:val="center"/>
              <w:outlineLvl w:val="2"/>
            </w:pPr>
            <w:r>
              <w:t>$1.50</w:t>
            </w:r>
          </w:p>
        </w:tc>
        <w:tc>
          <w:tcPr>
            <w:tcW w:w="3486" w:type="dxa"/>
          </w:tcPr>
          <w:p w14:paraId="1098D12A" w14:textId="35C11041" w:rsidR="0097635A" w:rsidRDefault="0097635A" w:rsidP="0097635A">
            <w:pPr>
              <w:pStyle w:val="Heading3"/>
              <w:jc w:val="center"/>
              <w:outlineLvl w:val="2"/>
            </w:pPr>
            <w:r>
              <w:t>$20.00</w:t>
            </w:r>
          </w:p>
        </w:tc>
      </w:tr>
      <w:tr w:rsidR="0097635A" w14:paraId="3E2BE1A9" w14:textId="77777777" w:rsidTr="0097635A">
        <w:tc>
          <w:tcPr>
            <w:tcW w:w="3486" w:type="dxa"/>
          </w:tcPr>
          <w:p w14:paraId="0FD72FA9" w14:textId="14D14CE9" w:rsidR="0097635A" w:rsidRPr="0097635A" w:rsidRDefault="0097635A" w:rsidP="0097635A">
            <w:pPr>
              <w:pStyle w:val="Heading3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Mexican</w:t>
            </w:r>
          </w:p>
        </w:tc>
        <w:tc>
          <w:tcPr>
            <w:tcW w:w="3486" w:type="dxa"/>
          </w:tcPr>
          <w:p w14:paraId="4D4C2928" w14:textId="55FEA4C4" w:rsidR="0097635A" w:rsidRDefault="0097635A" w:rsidP="0097635A">
            <w:pPr>
              <w:pStyle w:val="Heading3"/>
              <w:jc w:val="center"/>
              <w:outlineLvl w:val="2"/>
            </w:pPr>
            <w:r>
              <w:t>$5.00</w:t>
            </w:r>
          </w:p>
        </w:tc>
        <w:tc>
          <w:tcPr>
            <w:tcW w:w="3486" w:type="dxa"/>
          </w:tcPr>
          <w:p w14:paraId="7DD3B74C" w14:textId="4D7B533B" w:rsidR="0097635A" w:rsidRDefault="0097635A" w:rsidP="0097635A">
            <w:pPr>
              <w:pStyle w:val="Heading3"/>
              <w:jc w:val="center"/>
              <w:outlineLvl w:val="2"/>
            </w:pPr>
            <w:r>
              <w:t>$25.00</w:t>
            </w:r>
          </w:p>
        </w:tc>
      </w:tr>
    </w:tbl>
    <w:p w14:paraId="1148EEB9" w14:textId="160E4456" w:rsidR="007655CB" w:rsidRDefault="007655CB" w:rsidP="0097635A">
      <w:pPr>
        <w:pStyle w:val="Heading3"/>
      </w:pPr>
    </w:p>
    <w:p w14:paraId="5234FF34" w14:textId="55878DFB" w:rsidR="00FF1473" w:rsidRDefault="007655CB" w:rsidP="00FA1558">
      <w:pPr>
        <w:pStyle w:val="Heading2"/>
        <w:numPr>
          <w:ilvl w:val="1"/>
          <w:numId w:val="5"/>
        </w:numPr>
        <w:ind w:left="1080"/>
      </w:pPr>
      <w:r>
        <w:t>I</w:t>
      </w:r>
      <w:r w:rsidR="00F73C17" w:rsidRPr="00812219">
        <w:t xml:space="preserve">f </w:t>
      </w:r>
      <w:r w:rsidR="003B538D">
        <w:t>user</w:t>
      </w:r>
      <w:r w:rsidR="00F73C17" w:rsidRPr="00812219">
        <w:t xml:space="preserve"> chooses the </w:t>
      </w:r>
      <w:r w:rsidR="00F73C17" w:rsidRPr="00812219">
        <w:rPr>
          <w:b/>
        </w:rPr>
        <w:t>sub menu 2</w:t>
      </w:r>
      <w:r w:rsidR="00F73C17" w:rsidRPr="00812219">
        <w:t xml:space="preserve"> (“</w:t>
      </w:r>
      <w:r w:rsidR="00AD7A99">
        <w:rPr>
          <w:b/>
        </w:rPr>
        <w:t>Food Plan</w:t>
      </w:r>
      <w:r w:rsidR="00294D15">
        <w:t>”), then</w:t>
      </w:r>
      <w:r w:rsidR="00294D15">
        <w:rPr>
          <w:lang w:val="id-ID"/>
        </w:rPr>
        <w:t xml:space="preserve"> t</w:t>
      </w:r>
      <w:r w:rsidR="00FF1473" w:rsidRPr="00812219">
        <w:t xml:space="preserve">he application will ask </w:t>
      </w:r>
      <w:r w:rsidR="00FF1473">
        <w:t>user</w:t>
      </w:r>
      <w:r w:rsidR="00FF1473" w:rsidRPr="00812219">
        <w:t xml:space="preserve"> to input</w:t>
      </w:r>
      <w:r w:rsidR="00FF1473">
        <w:t>:</w:t>
      </w:r>
    </w:p>
    <w:p w14:paraId="63C0AE64" w14:textId="0CC77976" w:rsidR="005E11D7" w:rsidRDefault="005E11D7" w:rsidP="00FA1558">
      <w:pPr>
        <w:pStyle w:val="Heading3"/>
        <w:numPr>
          <w:ilvl w:val="1"/>
          <w:numId w:val="29"/>
        </w:numPr>
        <w:ind w:left="1440"/>
      </w:pPr>
      <w:r>
        <w:rPr>
          <w:b/>
        </w:rPr>
        <w:t>N</w:t>
      </w:r>
      <w:r w:rsidRPr="00B20FDC">
        <w:rPr>
          <w:b/>
        </w:rPr>
        <w:t>ame</w:t>
      </w:r>
      <w:r w:rsidRPr="00812219">
        <w:t xml:space="preserve">. </w:t>
      </w:r>
      <w:r w:rsidRPr="00D1572B">
        <w:rPr>
          <w:b/>
        </w:rPr>
        <w:t>Validate</w:t>
      </w:r>
      <w:r w:rsidRPr="00812219">
        <w:t xml:space="preserve"> </w:t>
      </w:r>
      <w:r>
        <w:t>input</w:t>
      </w:r>
      <w:r w:rsidRPr="00812219">
        <w:t xml:space="preserve"> </w:t>
      </w:r>
      <w:r w:rsidRPr="00B20FDC">
        <w:rPr>
          <w:b/>
        </w:rPr>
        <w:t>length</w:t>
      </w:r>
      <w:r w:rsidRPr="00812219">
        <w:t xml:space="preserve"> must be </w:t>
      </w:r>
      <w:r w:rsidR="00242BC2">
        <w:rPr>
          <w:b/>
        </w:rPr>
        <w:t xml:space="preserve">less than </w:t>
      </w:r>
      <w:r w:rsidR="00A57FA8">
        <w:rPr>
          <w:b/>
        </w:rPr>
        <w:t>2</w:t>
      </w:r>
      <w:r w:rsidR="00242BC2">
        <w:rPr>
          <w:b/>
        </w:rPr>
        <w:t>0</w:t>
      </w:r>
      <w:r w:rsidRPr="00812219">
        <w:t xml:space="preserve"> </w:t>
      </w:r>
      <w:r w:rsidR="000E1EB9" w:rsidRPr="00294D15">
        <w:rPr>
          <w:b/>
        </w:rPr>
        <w:t>characters</w:t>
      </w:r>
      <w:r w:rsidR="00242BC2">
        <w:rPr>
          <w:b/>
        </w:rPr>
        <w:t xml:space="preserve"> and ends with ‘Plan</w:t>
      </w:r>
      <w:r w:rsidR="00D44D6F">
        <w:rPr>
          <w:b/>
        </w:rPr>
        <w:t>’ but</w:t>
      </w:r>
      <w:r w:rsidR="00242BC2">
        <w:rPr>
          <w:b/>
        </w:rPr>
        <w:t xml:space="preserve"> cannot only be ‘Plan’</w:t>
      </w:r>
      <w:r w:rsidRPr="00812219">
        <w:t>.</w:t>
      </w:r>
    </w:p>
    <w:p w14:paraId="71EF28B6" w14:textId="01EDBB97" w:rsidR="005E11D7" w:rsidRDefault="00141926" w:rsidP="00FA1558">
      <w:pPr>
        <w:pStyle w:val="Heading3"/>
        <w:numPr>
          <w:ilvl w:val="1"/>
          <w:numId w:val="29"/>
        </w:numPr>
        <w:ind w:left="1440"/>
      </w:pPr>
      <w:r>
        <w:rPr>
          <w:b/>
        </w:rPr>
        <w:t>Duration</w:t>
      </w:r>
      <w:r w:rsidR="005E11D7" w:rsidRPr="00812219">
        <w:t xml:space="preserve">. </w:t>
      </w:r>
      <w:r w:rsidR="005E11D7" w:rsidRPr="00ED3822">
        <w:rPr>
          <w:b/>
        </w:rPr>
        <w:t>Validate</w:t>
      </w:r>
      <w:r w:rsidR="005E11D7" w:rsidRPr="00812219">
        <w:t xml:space="preserve"> </w:t>
      </w:r>
      <w:r w:rsidR="005E11D7">
        <w:t>input</w:t>
      </w:r>
      <w:r w:rsidR="005E11D7" w:rsidRPr="003D236F">
        <w:rPr>
          <w:b/>
        </w:rPr>
        <w:t xml:space="preserve"> </w:t>
      </w:r>
      <w:r w:rsidR="005E11D7" w:rsidRPr="00812219">
        <w:t xml:space="preserve">must be </w:t>
      </w:r>
      <w:r>
        <w:t>a</w:t>
      </w:r>
      <w:r w:rsidR="008E0463">
        <w:t>n</w:t>
      </w:r>
      <w:r>
        <w:t xml:space="preserve"> </w:t>
      </w:r>
      <w:r w:rsidRPr="00141926">
        <w:rPr>
          <w:b/>
          <w:bCs/>
        </w:rPr>
        <w:t>integer</w:t>
      </w:r>
      <w:r>
        <w:t xml:space="preserve"> and </w:t>
      </w:r>
      <w:r>
        <w:rPr>
          <w:b/>
        </w:rPr>
        <w:t>must be between 10 and 3650 days</w:t>
      </w:r>
      <w:r w:rsidR="005E11D7">
        <w:t>.</w:t>
      </w:r>
    </w:p>
    <w:p w14:paraId="7EF9CE04" w14:textId="6854ED6A" w:rsidR="005E11D7" w:rsidRDefault="008275DD" w:rsidP="00FA1558">
      <w:pPr>
        <w:pStyle w:val="Heading3"/>
        <w:numPr>
          <w:ilvl w:val="1"/>
          <w:numId w:val="29"/>
        </w:numPr>
        <w:ind w:left="1440"/>
      </w:pPr>
      <w:r>
        <w:rPr>
          <w:b/>
        </w:rPr>
        <w:t>Food Name</w:t>
      </w:r>
      <w:r w:rsidR="005E11D7" w:rsidRPr="00812219">
        <w:t xml:space="preserve">. </w:t>
      </w:r>
      <w:r>
        <w:t xml:space="preserve">First, </w:t>
      </w:r>
      <w:r w:rsidRPr="008275DD">
        <w:rPr>
          <w:b/>
          <w:bCs/>
        </w:rPr>
        <w:t>show the list of foods</w:t>
      </w:r>
      <w:r>
        <w:t xml:space="preserve"> available </w:t>
      </w:r>
      <w:r w:rsidR="007B0A84">
        <w:t>o</w:t>
      </w:r>
      <w:r>
        <w:t xml:space="preserve">n the menu. Then, </w:t>
      </w:r>
      <w:r>
        <w:rPr>
          <w:b/>
        </w:rPr>
        <w:t>v</w:t>
      </w:r>
      <w:r w:rsidR="005E11D7" w:rsidRPr="00ED3822">
        <w:rPr>
          <w:b/>
        </w:rPr>
        <w:t>alidate</w:t>
      </w:r>
      <w:r w:rsidR="005E11D7" w:rsidRPr="00812219">
        <w:t xml:space="preserve"> </w:t>
      </w:r>
      <w:r w:rsidR="005E11D7">
        <w:t>input</w:t>
      </w:r>
      <w:r w:rsidR="005E11D7" w:rsidRPr="00812219">
        <w:t xml:space="preserve"> must be </w:t>
      </w:r>
      <w:r>
        <w:rPr>
          <w:b/>
        </w:rPr>
        <w:t>a food that exists in the menu</w:t>
      </w:r>
      <w:r w:rsidR="005E11D7" w:rsidRPr="00FF1473">
        <w:t>.</w:t>
      </w:r>
    </w:p>
    <w:p w14:paraId="5061720D" w14:textId="42A8CB4E" w:rsidR="005E11D7" w:rsidRDefault="008275DD" w:rsidP="00FA1558">
      <w:pPr>
        <w:pStyle w:val="Heading3"/>
        <w:numPr>
          <w:ilvl w:val="1"/>
          <w:numId w:val="29"/>
        </w:numPr>
        <w:ind w:left="1440"/>
      </w:pPr>
      <w:r>
        <w:rPr>
          <w:b/>
        </w:rPr>
        <w:t>Food Portion Per Week</w:t>
      </w:r>
      <w:r w:rsidR="005E11D7" w:rsidRPr="00812219">
        <w:t xml:space="preserve">. </w:t>
      </w:r>
      <w:r w:rsidR="005E11D7" w:rsidRPr="00ED3822">
        <w:rPr>
          <w:b/>
        </w:rPr>
        <w:t>Validate</w:t>
      </w:r>
      <w:r w:rsidR="005E11D7" w:rsidRPr="00812219">
        <w:t xml:space="preserve"> </w:t>
      </w:r>
      <w:r w:rsidR="005E11D7">
        <w:t>input</w:t>
      </w:r>
      <w:r w:rsidR="005E11D7" w:rsidRPr="00812219">
        <w:t xml:space="preserve"> must be </w:t>
      </w:r>
      <w:r>
        <w:rPr>
          <w:b/>
        </w:rPr>
        <w:t>integer</w:t>
      </w:r>
      <w:r w:rsidR="005E11D7" w:rsidRPr="003D236F">
        <w:rPr>
          <w:b/>
        </w:rPr>
        <w:t xml:space="preserve"> </w:t>
      </w:r>
      <w:r w:rsidR="005E11D7" w:rsidRPr="00DD2571">
        <w:t>and</w:t>
      </w:r>
      <w:r w:rsidR="005E11D7" w:rsidRPr="00812219">
        <w:t xml:space="preserve"> </w:t>
      </w:r>
      <w:r>
        <w:rPr>
          <w:b/>
        </w:rPr>
        <w:t xml:space="preserve">must be more than 10 </w:t>
      </w:r>
      <w:r w:rsidR="000C17F2">
        <w:rPr>
          <w:b/>
        </w:rPr>
        <w:t>portions</w:t>
      </w:r>
      <w:r w:rsidR="005E11D7" w:rsidRPr="00812219">
        <w:t xml:space="preserve">. </w:t>
      </w:r>
    </w:p>
    <w:p w14:paraId="3F60F811" w14:textId="0A196F1B" w:rsidR="00FF1473" w:rsidRDefault="008275DD" w:rsidP="00FA1558">
      <w:pPr>
        <w:pStyle w:val="Heading3"/>
        <w:numPr>
          <w:ilvl w:val="1"/>
          <w:numId w:val="29"/>
        </w:numPr>
        <w:ind w:left="1440"/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C81270" wp14:editId="07FC64B4">
                <wp:simplePos x="0" y="0"/>
                <wp:positionH relativeFrom="column">
                  <wp:posOffset>838200</wp:posOffset>
                </wp:positionH>
                <wp:positionV relativeFrom="paragraph">
                  <wp:posOffset>232410</wp:posOffset>
                </wp:positionV>
                <wp:extent cx="5581650" cy="4286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B29E8" w14:textId="5A377DDA" w:rsidR="008275DD" w:rsidRPr="008275DD" w:rsidRDefault="008275DD" w:rsidP="008275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Plan Price = (Food Price * 0.8) * (Duration / 7) * Food Portion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8127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6pt;margin-top:18.3pt;width:439.5pt;height:33.7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" fillcolor="white [3201]" strokeweight=".5pt">
                <v:textbox>
                  <w:txbxContent>
                    <w:p w14:paraId="61EB29E8" w14:textId="5A377DDA" w:rsidR="008275DD" w:rsidRPr="008275DD" w:rsidRDefault="008275DD" w:rsidP="008275D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Plan Price = (Food Price * 0.8) * (Duration / 7) * Food Portion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Plan Price</w:t>
      </w:r>
      <w:r w:rsidR="005E11D7" w:rsidRPr="00812219">
        <w:t>.</w:t>
      </w:r>
      <w:r>
        <w:t xml:space="preserve"> The plan price is calculated by this </w:t>
      </w:r>
      <w:proofErr w:type="gramStart"/>
      <w:r>
        <w:t>formula</w:t>
      </w:r>
      <w:proofErr w:type="gramEnd"/>
    </w:p>
    <w:p w14:paraId="3A0E26ED" w14:textId="77777777" w:rsidR="008275DD" w:rsidRPr="008275DD" w:rsidRDefault="008275DD" w:rsidP="008275DD"/>
    <w:p w14:paraId="2D3C39B5" w14:textId="77777777" w:rsidR="008275DD" w:rsidRDefault="008275DD" w:rsidP="008275DD">
      <w:pPr>
        <w:pStyle w:val="Heading3"/>
        <w:ind w:left="1080"/>
      </w:pPr>
    </w:p>
    <w:p w14:paraId="52BF6AB0" w14:textId="6044F145" w:rsidR="00FF1473" w:rsidRDefault="00FF1473" w:rsidP="00FA1558">
      <w:pPr>
        <w:pStyle w:val="Heading3"/>
        <w:numPr>
          <w:ilvl w:val="2"/>
          <w:numId w:val="28"/>
        </w:numPr>
        <w:ind w:left="1080"/>
      </w:pPr>
      <w:r w:rsidRPr="00812219">
        <w:t xml:space="preserve">After that, the application will </w:t>
      </w:r>
      <w:r w:rsidRPr="00FF1473">
        <w:rPr>
          <w:b/>
        </w:rPr>
        <w:t>insert</w:t>
      </w:r>
      <w:r w:rsidRPr="00812219">
        <w:t xml:space="preserve"> </w:t>
      </w:r>
      <w:r w:rsidR="002E428F">
        <w:rPr>
          <w:b/>
        </w:rPr>
        <w:t>the</w:t>
      </w:r>
      <w:r w:rsidR="00FA1558" w:rsidRPr="00FA1558">
        <w:rPr>
          <w:b/>
        </w:rPr>
        <w:t xml:space="preserve"> data</w:t>
      </w:r>
      <w:r w:rsidR="00FA1558">
        <w:t xml:space="preserve"> </w:t>
      </w:r>
      <w:r w:rsidRPr="000721C2">
        <w:t>into</w:t>
      </w:r>
      <w:r w:rsidRPr="00812219">
        <w:t xml:space="preserve"> the </w:t>
      </w:r>
      <w:r w:rsidR="00294D15" w:rsidRPr="004B124E">
        <w:rPr>
          <w:b/>
        </w:rPr>
        <w:t>selected</w:t>
      </w:r>
      <w:r w:rsidR="00F55FE0">
        <w:rPr>
          <w:b/>
        </w:rPr>
        <w:t xml:space="preserve"> </w:t>
      </w:r>
      <w:r w:rsidR="002E428F">
        <w:rPr>
          <w:b/>
        </w:rPr>
        <w:t>category</w:t>
      </w:r>
      <w:r w:rsidRPr="00FF1473">
        <w:rPr>
          <w:b/>
        </w:rPr>
        <w:t xml:space="preserve"> </w:t>
      </w:r>
      <w:r w:rsidRPr="005205A6">
        <w:t>and</w:t>
      </w:r>
      <w:r w:rsidRPr="00FF1473">
        <w:rPr>
          <w:b/>
        </w:rPr>
        <w:t xml:space="preserve"> show success message</w:t>
      </w:r>
      <w:r w:rsidR="002E428F">
        <w:rPr>
          <w:b/>
        </w:rPr>
        <w:t xml:space="preserve"> along with the name of the dat</w:t>
      </w:r>
      <w:r w:rsidR="00592998">
        <w:rPr>
          <w:b/>
        </w:rPr>
        <w:t>a</w:t>
      </w:r>
      <w:r w:rsidRPr="00812219">
        <w:t>.</w:t>
      </w:r>
    </w:p>
    <w:p w14:paraId="2E4A56E4" w14:textId="2CAFE337" w:rsidR="00FF1473" w:rsidRDefault="00FF1473" w:rsidP="00FA1558">
      <w:pPr>
        <w:spacing w:line="360" w:lineRule="auto"/>
      </w:pPr>
    </w:p>
    <w:p w14:paraId="21498C61" w14:textId="714F139B" w:rsidR="004B124E" w:rsidRDefault="00F15CAC" w:rsidP="00FA1558">
      <w:pPr>
        <w:keepNext/>
        <w:spacing w:line="360" w:lineRule="auto"/>
        <w:jc w:val="center"/>
      </w:pPr>
      <w:r w:rsidRPr="00F15CAC">
        <w:rPr>
          <w:noProof/>
        </w:rPr>
        <w:drawing>
          <wp:inline distT="0" distB="0" distL="0" distR="0" wp14:anchorId="01B00B43" wp14:editId="7E806178">
            <wp:extent cx="5941693" cy="1451610"/>
            <wp:effectExtent l="19050" t="19050" r="21590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112" t="-2452" r="14388" b="-540"/>
                    <a:stretch/>
                  </pic:blipFill>
                  <pic:spPr bwMode="auto">
                    <a:xfrm>
                      <a:off x="0" y="0"/>
                      <a:ext cx="5943600" cy="14520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B1EA3" w14:textId="7E893EEB" w:rsidR="004B124E" w:rsidRPr="00F15CAC" w:rsidRDefault="004B124E" w:rsidP="00FA1558">
      <w:pPr>
        <w:pStyle w:val="Caption"/>
        <w:spacing w:line="360" w:lineRule="auto"/>
        <w:jc w:val="center"/>
        <w:rPr>
          <w:b/>
          <w:bCs/>
          <w:i w:val="0"/>
          <w:color w:val="auto"/>
          <w:sz w:val="20"/>
          <w:szCs w:val="20"/>
        </w:rPr>
      </w:pPr>
      <w:r w:rsidRPr="00F15CAC">
        <w:rPr>
          <w:b/>
          <w:bCs/>
          <w:i w:val="0"/>
          <w:color w:val="auto"/>
          <w:sz w:val="20"/>
          <w:szCs w:val="20"/>
        </w:rPr>
        <w:t xml:space="preserve">Figure </w:t>
      </w:r>
      <w:r w:rsidRPr="00F15CAC">
        <w:rPr>
          <w:b/>
          <w:bCs/>
          <w:i w:val="0"/>
          <w:color w:val="auto"/>
          <w:sz w:val="20"/>
          <w:szCs w:val="20"/>
        </w:rPr>
        <w:fldChar w:fldCharType="begin"/>
      </w:r>
      <w:r w:rsidRPr="00F15CAC">
        <w:rPr>
          <w:b/>
          <w:bCs/>
          <w:i w:val="0"/>
          <w:color w:val="auto"/>
          <w:sz w:val="20"/>
          <w:szCs w:val="20"/>
        </w:rPr>
        <w:instrText xml:space="preserve"> SEQ Figure \* ARABIC </w:instrText>
      </w:r>
      <w:r w:rsidRPr="00F15CAC">
        <w:rPr>
          <w:b/>
          <w:bCs/>
          <w:i w:val="0"/>
          <w:color w:val="auto"/>
          <w:sz w:val="20"/>
          <w:szCs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  <w:szCs w:val="20"/>
        </w:rPr>
        <w:t>6</w:t>
      </w:r>
      <w:r w:rsidRPr="00F15CAC">
        <w:rPr>
          <w:b/>
          <w:bCs/>
          <w:i w:val="0"/>
          <w:color w:val="auto"/>
          <w:sz w:val="20"/>
          <w:szCs w:val="20"/>
        </w:rPr>
        <w:fldChar w:fldCharType="end"/>
      </w:r>
      <w:r w:rsidRPr="00F15CAC">
        <w:rPr>
          <w:b/>
          <w:bCs/>
          <w:i w:val="0"/>
          <w:color w:val="auto"/>
          <w:sz w:val="20"/>
          <w:szCs w:val="20"/>
        </w:rPr>
        <w:t xml:space="preserve">. </w:t>
      </w:r>
      <w:r w:rsidR="007F70F2">
        <w:rPr>
          <w:b/>
          <w:bCs/>
          <w:i w:val="0"/>
          <w:color w:val="auto"/>
          <w:sz w:val="20"/>
          <w:szCs w:val="20"/>
        </w:rPr>
        <w:t>F</w:t>
      </w:r>
      <w:r w:rsidR="00F15CAC" w:rsidRPr="00F15CAC">
        <w:rPr>
          <w:b/>
          <w:bCs/>
          <w:i w:val="0"/>
          <w:color w:val="auto"/>
          <w:sz w:val="20"/>
          <w:szCs w:val="20"/>
        </w:rPr>
        <w:t>ood</w:t>
      </w:r>
      <w:r w:rsidRPr="00F15CAC">
        <w:rPr>
          <w:b/>
          <w:bCs/>
          <w:i w:val="0"/>
          <w:color w:val="auto"/>
          <w:sz w:val="20"/>
          <w:szCs w:val="20"/>
        </w:rPr>
        <w:t xml:space="preserve"> validation screen</w:t>
      </w:r>
    </w:p>
    <w:p w14:paraId="62F30BEF" w14:textId="77777777" w:rsidR="004B124E" w:rsidRPr="004B124E" w:rsidRDefault="004B124E" w:rsidP="00FA1558">
      <w:pPr>
        <w:spacing w:line="360" w:lineRule="auto"/>
      </w:pPr>
    </w:p>
    <w:p w14:paraId="211DBCEC" w14:textId="732197A1" w:rsidR="004B124E" w:rsidRDefault="003C4E8D" w:rsidP="00FA1558">
      <w:pPr>
        <w:pStyle w:val="Heading2"/>
        <w:keepNext/>
        <w:numPr>
          <w:ilvl w:val="0"/>
          <w:numId w:val="0"/>
        </w:numPr>
        <w:jc w:val="center"/>
      </w:pPr>
      <w:r w:rsidRPr="003C4E8D">
        <w:rPr>
          <w:noProof/>
          <w:lang w:eastAsia="en-US"/>
        </w:rPr>
        <w:drawing>
          <wp:inline distT="0" distB="0" distL="0" distR="0" wp14:anchorId="77A62C91" wp14:editId="2C90D294">
            <wp:extent cx="5943231" cy="1741170"/>
            <wp:effectExtent l="19050" t="19050" r="1968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178" t="-2835" r="9255" b="-5201"/>
                    <a:stretch/>
                  </pic:blipFill>
                  <pic:spPr bwMode="auto">
                    <a:xfrm>
                      <a:off x="0" y="0"/>
                      <a:ext cx="5943600" cy="17412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56F32" w14:textId="2D9E9D19" w:rsidR="004B124E" w:rsidRPr="003C4E8D" w:rsidRDefault="004B124E" w:rsidP="00FA1558">
      <w:pPr>
        <w:pStyle w:val="Caption"/>
        <w:spacing w:line="360" w:lineRule="auto"/>
        <w:jc w:val="center"/>
        <w:rPr>
          <w:b/>
          <w:bCs/>
          <w:i w:val="0"/>
          <w:color w:val="auto"/>
          <w:sz w:val="20"/>
        </w:rPr>
      </w:pPr>
      <w:r w:rsidRPr="003C4E8D">
        <w:rPr>
          <w:b/>
          <w:bCs/>
          <w:i w:val="0"/>
          <w:color w:val="auto"/>
          <w:sz w:val="20"/>
        </w:rPr>
        <w:t xml:space="preserve">Figure </w:t>
      </w:r>
      <w:r w:rsidRPr="003C4E8D">
        <w:rPr>
          <w:b/>
          <w:bCs/>
          <w:i w:val="0"/>
          <w:color w:val="auto"/>
          <w:sz w:val="20"/>
        </w:rPr>
        <w:fldChar w:fldCharType="begin"/>
      </w:r>
      <w:r w:rsidRPr="003C4E8D">
        <w:rPr>
          <w:b/>
          <w:bCs/>
          <w:i w:val="0"/>
          <w:color w:val="auto"/>
          <w:sz w:val="20"/>
        </w:rPr>
        <w:instrText xml:space="preserve"> SEQ Figure \* ARABIC </w:instrText>
      </w:r>
      <w:r w:rsidRPr="003C4E8D">
        <w:rPr>
          <w:b/>
          <w:bCs/>
          <w:i w:val="0"/>
          <w:color w:val="auto"/>
          <w:sz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</w:rPr>
        <w:t>7</w:t>
      </w:r>
      <w:r w:rsidRPr="003C4E8D">
        <w:rPr>
          <w:b/>
          <w:bCs/>
          <w:i w:val="0"/>
          <w:color w:val="auto"/>
          <w:sz w:val="20"/>
        </w:rPr>
        <w:fldChar w:fldCharType="end"/>
      </w:r>
      <w:r w:rsidRPr="003C4E8D">
        <w:rPr>
          <w:b/>
          <w:bCs/>
          <w:i w:val="0"/>
          <w:color w:val="auto"/>
          <w:sz w:val="20"/>
        </w:rPr>
        <w:t>.</w:t>
      </w:r>
      <w:r w:rsidR="00627CF6" w:rsidRPr="003C4E8D">
        <w:rPr>
          <w:b/>
          <w:bCs/>
          <w:i w:val="0"/>
          <w:color w:val="auto"/>
          <w:sz w:val="20"/>
        </w:rPr>
        <w:t xml:space="preserve"> View </w:t>
      </w:r>
      <w:r w:rsidR="003C4E8D" w:rsidRPr="003C4E8D">
        <w:rPr>
          <w:b/>
          <w:bCs/>
          <w:i w:val="0"/>
          <w:color w:val="auto"/>
          <w:sz w:val="20"/>
        </w:rPr>
        <w:t>food</w:t>
      </w:r>
      <w:r w:rsidR="00627CF6" w:rsidRPr="003C4E8D">
        <w:rPr>
          <w:b/>
          <w:bCs/>
          <w:i w:val="0"/>
          <w:color w:val="auto"/>
          <w:sz w:val="20"/>
        </w:rPr>
        <w:t xml:space="preserve"> a</w:t>
      </w:r>
      <w:r w:rsidRPr="003C4E8D">
        <w:rPr>
          <w:b/>
          <w:bCs/>
          <w:i w:val="0"/>
          <w:color w:val="auto"/>
          <w:sz w:val="20"/>
        </w:rPr>
        <w:t>fter add</w:t>
      </w:r>
      <w:r w:rsidR="003C4E8D" w:rsidRPr="003C4E8D">
        <w:rPr>
          <w:b/>
          <w:bCs/>
          <w:i w:val="0"/>
          <w:color w:val="auto"/>
          <w:sz w:val="20"/>
        </w:rPr>
        <w:t>ing a</w:t>
      </w:r>
      <w:r w:rsidRPr="003C4E8D">
        <w:rPr>
          <w:b/>
          <w:bCs/>
          <w:i w:val="0"/>
          <w:color w:val="auto"/>
          <w:sz w:val="20"/>
        </w:rPr>
        <w:t xml:space="preserve"> new </w:t>
      </w:r>
      <w:r w:rsidR="003C4E8D" w:rsidRPr="003C4E8D">
        <w:rPr>
          <w:b/>
          <w:bCs/>
          <w:i w:val="0"/>
          <w:color w:val="auto"/>
          <w:sz w:val="20"/>
        </w:rPr>
        <w:t>food</w:t>
      </w:r>
      <w:r w:rsidR="00627CF6" w:rsidRPr="003C4E8D">
        <w:rPr>
          <w:b/>
          <w:bCs/>
          <w:i w:val="0"/>
          <w:color w:val="auto"/>
          <w:sz w:val="20"/>
        </w:rPr>
        <w:t xml:space="preserve"> </w:t>
      </w:r>
      <w:proofErr w:type="gramStart"/>
      <w:r w:rsidR="00627CF6" w:rsidRPr="003C4E8D">
        <w:rPr>
          <w:b/>
          <w:bCs/>
          <w:i w:val="0"/>
          <w:color w:val="auto"/>
          <w:sz w:val="20"/>
        </w:rPr>
        <w:t>screen</w:t>
      </w:r>
      <w:proofErr w:type="gramEnd"/>
    </w:p>
    <w:p w14:paraId="72AC7A96" w14:textId="77777777" w:rsidR="004B124E" w:rsidRPr="00FF1473" w:rsidRDefault="004B124E" w:rsidP="00FA1558">
      <w:pPr>
        <w:spacing w:line="360" w:lineRule="auto"/>
      </w:pPr>
    </w:p>
    <w:p w14:paraId="7CC88476" w14:textId="1FC79988" w:rsidR="005B0921" w:rsidRDefault="00D273A7" w:rsidP="00FA1558">
      <w:pPr>
        <w:keepNext/>
        <w:spacing w:line="360" w:lineRule="auto"/>
        <w:jc w:val="center"/>
      </w:pPr>
      <w:r w:rsidRPr="00D273A7">
        <w:rPr>
          <w:noProof/>
          <w:lang w:eastAsia="en-US"/>
        </w:rPr>
        <w:lastRenderedPageBreak/>
        <w:drawing>
          <wp:inline distT="0" distB="0" distL="0" distR="0" wp14:anchorId="36CAA7FC" wp14:editId="1B86B3C6">
            <wp:extent cx="5942640" cy="2716530"/>
            <wp:effectExtent l="19050" t="19050" r="20320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206" t="-1737" r="7186" b="-1448"/>
                    <a:stretch/>
                  </pic:blipFill>
                  <pic:spPr bwMode="auto">
                    <a:xfrm>
                      <a:off x="0" y="0"/>
                      <a:ext cx="5943600" cy="2716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B0604" w14:textId="09063D1A" w:rsidR="00572882" w:rsidRPr="00D273A7" w:rsidRDefault="005B0921" w:rsidP="00FA1558">
      <w:pPr>
        <w:pStyle w:val="Caption"/>
        <w:spacing w:line="360" w:lineRule="auto"/>
        <w:jc w:val="center"/>
        <w:rPr>
          <w:b/>
          <w:bCs/>
          <w:i w:val="0"/>
          <w:color w:val="auto"/>
          <w:sz w:val="20"/>
          <w:szCs w:val="20"/>
        </w:rPr>
      </w:pPr>
      <w:r w:rsidRPr="00D273A7">
        <w:rPr>
          <w:b/>
          <w:bCs/>
          <w:i w:val="0"/>
          <w:color w:val="auto"/>
          <w:sz w:val="20"/>
          <w:szCs w:val="20"/>
        </w:rPr>
        <w:t xml:space="preserve">Figure </w:t>
      </w:r>
      <w:r w:rsidRPr="00D273A7">
        <w:rPr>
          <w:b/>
          <w:bCs/>
          <w:i w:val="0"/>
          <w:color w:val="auto"/>
          <w:sz w:val="20"/>
          <w:szCs w:val="20"/>
        </w:rPr>
        <w:fldChar w:fldCharType="begin"/>
      </w:r>
      <w:r w:rsidRPr="00D273A7">
        <w:rPr>
          <w:b/>
          <w:bCs/>
          <w:i w:val="0"/>
          <w:color w:val="auto"/>
          <w:sz w:val="20"/>
          <w:szCs w:val="20"/>
        </w:rPr>
        <w:instrText xml:space="preserve"> SEQ Figure \* ARABIC </w:instrText>
      </w:r>
      <w:r w:rsidRPr="00D273A7">
        <w:rPr>
          <w:b/>
          <w:bCs/>
          <w:i w:val="0"/>
          <w:color w:val="auto"/>
          <w:sz w:val="20"/>
          <w:szCs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  <w:szCs w:val="20"/>
        </w:rPr>
        <w:t>8</w:t>
      </w:r>
      <w:r w:rsidRPr="00D273A7">
        <w:rPr>
          <w:b/>
          <w:bCs/>
          <w:i w:val="0"/>
          <w:color w:val="auto"/>
          <w:sz w:val="20"/>
          <w:szCs w:val="20"/>
        </w:rPr>
        <w:fldChar w:fldCharType="end"/>
      </w:r>
      <w:r w:rsidRPr="00D273A7">
        <w:rPr>
          <w:b/>
          <w:bCs/>
          <w:i w:val="0"/>
          <w:color w:val="auto"/>
          <w:sz w:val="20"/>
          <w:szCs w:val="20"/>
        </w:rPr>
        <w:t xml:space="preserve">. Add new </w:t>
      </w:r>
      <w:r w:rsidR="00D273A7" w:rsidRPr="00D273A7">
        <w:rPr>
          <w:b/>
          <w:bCs/>
          <w:i w:val="0"/>
          <w:color w:val="auto"/>
          <w:sz w:val="20"/>
          <w:szCs w:val="20"/>
        </w:rPr>
        <w:t>food plan</w:t>
      </w:r>
      <w:r w:rsidRPr="00D273A7">
        <w:rPr>
          <w:b/>
          <w:bCs/>
          <w:i w:val="0"/>
          <w:color w:val="auto"/>
          <w:sz w:val="20"/>
          <w:szCs w:val="20"/>
        </w:rPr>
        <w:t xml:space="preserve"> validation</w:t>
      </w:r>
      <w:r w:rsidR="00624522" w:rsidRPr="00D273A7">
        <w:rPr>
          <w:b/>
          <w:bCs/>
          <w:i w:val="0"/>
          <w:color w:val="auto"/>
          <w:sz w:val="20"/>
          <w:szCs w:val="20"/>
        </w:rPr>
        <w:t xml:space="preserve"> </w:t>
      </w:r>
      <w:proofErr w:type="gramStart"/>
      <w:r w:rsidR="00624522" w:rsidRPr="00D273A7">
        <w:rPr>
          <w:b/>
          <w:bCs/>
          <w:i w:val="0"/>
          <w:color w:val="auto"/>
          <w:sz w:val="20"/>
          <w:szCs w:val="20"/>
        </w:rPr>
        <w:t>screen</w:t>
      </w:r>
      <w:proofErr w:type="gramEnd"/>
    </w:p>
    <w:bookmarkEnd w:id="4"/>
    <w:bookmarkEnd w:id="5"/>
    <w:p w14:paraId="50B2A15E" w14:textId="3D583C44" w:rsidR="00417CA5" w:rsidRDefault="00417CA5" w:rsidP="00FA1558">
      <w:pPr>
        <w:spacing w:line="360" w:lineRule="auto"/>
      </w:pPr>
    </w:p>
    <w:p w14:paraId="464CFA3C" w14:textId="17959366" w:rsidR="00994A72" w:rsidRDefault="00300746" w:rsidP="00FA1558">
      <w:pPr>
        <w:keepNext/>
        <w:spacing w:line="360" w:lineRule="auto"/>
        <w:jc w:val="center"/>
      </w:pPr>
      <w:r w:rsidRPr="00300746">
        <w:rPr>
          <w:noProof/>
          <w:lang w:eastAsia="en-US"/>
        </w:rPr>
        <w:drawing>
          <wp:inline distT="0" distB="0" distL="0" distR="0" wp14:anchorId="5E9E1FF6" wp14:editId="7332BF9A">
            <wp:extent cx="5942330" cy="1215390"/>
            <wp:effectExtent l="19050" t="19050" r="2032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868" t="-5904" r="4201" b="1305"/>
                    <a:stretch/>
                  </pic:blipFill>
                  <pic:spPr bwMode="auto">
                    <a:xfrm>
                      <a:off x="0" y="0"/>
                      <a:ext cx="5943600" cy="1215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698DF" w14:textId="328AA883" w:rsidR="00DC7449" w:rsidRPr="00D273A7" w:rsidRDefault="00994A72" w:rsidP="00FA1558">
      <w:pPr>
        <w:pStyle w:val="Caption"/>
        <w:spacing w:line="360" w:lineRule="auto"/>
        <w:jc w:val="center"/>
        <w:rPr>
          <w:b/>
          <w:bCs/>
          <w:i w:val="0"/>
          <w:color w:val="auto"/>
          <w:sz w:val="20"/>
        </w:rPr>
      </w:pPr>
      <w:r w:rsidRPr="00D273A7">
        <w:rPr>
          <w:b/>
          <w:bCs/>
          <w:i w:val="0"/>
          <w:color w:val="auto"/>
          <w:sz w:val="20"/>
        </w:rPr>
        <w:t xml:space="preserve">Figure </w:t>
      </w:r>
      <w:r w:rsidRPr="00D273A7">
        <w:rPr>
          <w:b/>
          <w:bCs/>
          <w:i w:val="0"/>
          <w:color w:val="auto"/>
          <w:sz w:val="20"/>
        </w:rPr>
        <w:fldChar w:fldCharType="begin"/>
      </w:r>
      <w:r w:rsidRPr="00D273A7">
        <w:rPr>
          <w:b/>
          <w:bCs/>
          <w:i w:val="0"/>
          <w:color w:val="auto"/>
          <w:sz w:val="20"/>
        </w:rPr>
        <w:instrText xml:space="preserve"> SEQ Figure \* ARABIC </w:instrText>
      </w:r>
      <w:r w:rsidRPr="00D273A7">
        <w:rPr>
          <w:b/>
          <w:bCs/>
          <w:i w:val="0"/>
          <w:color w:val="auto"/>
          <w:sz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</w:rPr>
        <w:t>9</w:t>
      </w:r>
      <w:r w:rsidRPr="00D273A7">
        <w:rPr>
          <w:b/>
          <w:bCs/>
          <w:i w:val="0"/>
          <w:color w:val="auto"/>
          <w:sz w:val="20"/>
        </w:rPr>
        <w:fldChar w:fldCharType="end"/>
      </w:r>
      <w:r w:rsidRPr="00D273A7">
        <w:rPr>
          <w:b/>
          <w:bCs/>
          <w:i w:val="0"/>
          <w:color w:val="auto"/>
          <w:sz w:val="20"/>
        </w:rPr>
        <w:t xml:space="preserve"> </w:t>
      </w:r>
      <w:r w:rsidR="00CC31AD" w:rsidRPr="00D273A7">
        <w:rPr>
          <w:b/>
          <w:bCs/>
          <w:i w:val="0"/>
          <w:color w:val="auto"/>
          <w:sz w:val="20"/>
        </w:rPr>
        <w:t>.</w:t>
      </w:r>
      <w:r w:rsidRPr="00D273A7">
        <w:rPr>
          <w:b/>
          <w:bCs/>
          <w:i w:val="0"/>
          <w:color w:val="auto"/>
          <w:sz w:val="20"/>
        </w:rPr>
        <w:t xml:space="preserve"> </w:t>
      </w:r>
      <w:r w:rsidR="00627CF6" w:rsidRPr="00D273A7">
        <w:rPr>
          <w:b/>
          <w:bCs/>
          <w:i w:val="0"/>
          <w:color w:val="auto"/>
          <w:sz w:val="20"/>
        </w:rPr>
        <w:t xml:space="preserve">View </w:t>
      </w:r>
      <w:r w:rsidR="00D273A7" w:rsidRPr="00D273A7">
        <w:rPr>
          <w:b/>
          <w:bCs/>
          <w:i w:val="0"/>
          <w:color w:val="auto"/>
          <w:sz w:val="20"/>
        </w:rPr>
        <w:t xml:space="preserve">food plan </w:t>
      </w:r>
      <w:r w:rsidR="00627CF6" w:rsidRPr="00D273A7">
        <w:rPr>
          <w:b/>
          <w:bCs/>
          <w:i w:val="0"/>
          <w:color w:val="auto"/>
          <w:sz w:val="20"/>
        </w:rPr>
        <w:t>a</w:t>
      </w:r>
      <w:r w:rsidRPr="00D273A7">
        <w:rPr>
          <w:b/>
          <w:bCs/>
          <w:i w:val="0"/>
          <w:color w:val="auto"/>
          <w:sz w:val="20"/>
        </w:rPr>
        <w:t>fter add</w:t>
      </w:r>
      <w:r w:rsidR="00D273A7" w:rsidRPr="00D273A7">
        <w:rPr>
          <w:b/>
          <w:bCs/>
          <w:i w:val="0"/>
          <w:color w:val="auto"/>
          <w:sz w:val="20"/>
        </w:rPr>
        <w:t>ing</w:t>
      </w:r>
      <w:r w:rsidRPr="00D273A7">
        <w:rPr>
          <w:b/>
          <w:bCs/>
          <w:i w:val="0"/>
          <w:color w:val="auto"/>
          <w:sz w:val="20"/>
        </w:rPr>
        <w:t xml:space="preserve"> new </w:t>
      </w:r>
      <w:r w:rsidR="00D273A7" w:rsidRPr="00D273A7">
        <w:rPr>
          <w:b/>
          <w:bCs/>
          <w:i w:val="0"/>
          <w:color w:val="auto"/>
          <w:sz w:val="20"/>
        </w:rPr>
        <w:t xml:space="preserve">plan </w:t>
      </w:r>
      <w:proofErr w:type="gramStart"/>
      <w:r w:rsidR="00627CF6" w:rsidRPr="00D273A7">
        <w:rPr>
          <w:b/>
          <w:bCs/>
          <w:i w:val="0"/>
          <w:color w:val="auto"/>
          <w:sz w:val="20"/>
        </w:rPr>
        <w:t>screen</w:t>
      </w:r>
      <w:proofErr w:type="gramEnd"/>
    </w:p>
    <w:p w14:paraId="430B3960" w14:textId="725533F7" w:rsidR="00DC04F1" w:rsidRPr="00417CA5" w:rsidRDefault="00DC04F1" w:rsidP="00FA1558">
      <w:pPr>
        <w:spacing w:line="360" w:lineRule="auto"/>
      </w:pPr>
    </w:p>
    <w:p w14:paraId="6FE56BC9" w14:textId="1C619DA0" w:rsidR="00417CA5" w:rsidRPr="00812219" w:rsidRDefault="00B63500" w:rsidP="00FA1558">
      <w:pPr>
        <w:pStyle w:val="Heading1"/>
        <w:ind w:left="360" w:hanging="360"/>
      </w:pPr>
      <w:bookmarkStart w:id="10" w:name="OLE_LINK29"/>
      <w:bookmarkEnd w:id="3"/>
      <w:r>
        <w:t xml:space="preserve">If </w:t>
      </w:r>
      <w:r w:rsidR="003B538D">
        <w:t>user</w:t>
      </w:r>
      <w:r w:rsidR="00417CA5" w:rsidRPr="00812219">
        <w:t xml:space="preserve"> chooses </w:t>
      </w:r>
      <w:r w:rsidR="00417CA5" w:rsidRPr="00812219">
        <w:rPr>
          <w:b/>
        </w:rPr>
        <w:t>menu 3</w:t>
      </w:r>
      <w:r w:rsidR="00417CA5" w:rsidRPr="00812219">
        <w:t xml:space="preserve"> “</w:t>
      </w:r>
      <w:r w:rsidR="00417CA5" w:rsidRPr="00812219">
        <w:rPr>
          <w:b/>
        </w:rPr>
        <w:t xml:space="preserve">Update </w:t>
      </w:r>
      <w:r w:rsidR="007F70F2">
        <w:rPr>
          <w:b/>
        </w:rPr>
        <w:t>Food</w:t>
      </w:r>
      <w:r w:rsidR="00417CA5" w:rsidRPr="00812219">
        <w:t>”, then:</w:t>
      </w:r>
    </w:p>
    <w:p w14:paraId="3C0B281F" w14:textId="23657374" w:rsidR="00AE3C2D" w:rsidRDefault="00AE3C2D" w:rsidP="00AE3C2D">
      <w:pPr>
        <w:pStyle w:val="Heading2"/>
      </w:pPr>
      <w:r w:rsidRPr="00812219">
        <w:t xml:space="preserve">The application will ask </w:t>
      </w:r>
      <w:r>
        <w:t>user</w:t>
      </w:r>
      <w:r w:rsidRPr="00812219">
        <w:t xml:space="preserve"> to input </w:t>
      </w:r>
      <w:r>
        <w:t xml:space="preserve">whether they want to </w:t>
      </w:r>
      <w:r w:rsidR="003E161C">
        <w:t>update</w:t>
      </w:r>
      <w:r>
        <w:t xml:space="preserve"> the </w:t>
      </w:r>
      <w:r w:rsidRPr="003E161C">
        <w:rPr>
          <w:b/>
          <w:bCs/>
        </w:rPr>
        <w:t>Foods</w:t>
      </w:r>
      <w:r>
        <w:t xml:space="preserve"> or the </w:t>
      </w:r>
      <w:r w:rsidRPr="003E161C">
        <w:rPr>
          <w:b/>
          <w:bCs/>
        </w:rPr>
        <w:t>Food Plans</w:t>
      </w:r>
      <w:r w:rsidRPr="00812219">
        <w:t xml:space="preserve">. </w:t>
      </w:r>
      <w:r w:rsidRPr="00AF560D">
        <w:rPr>
          <w:b/>
        </w:rPr>
        <w:t>Validate</w:t>
      </w:r>
      <w:r w:rsidRPr="00812219">
        <w:t xml:space="preserve"> </w:t>
      </w:r>
      <w:r>
        <w:t xml:space="preserve">input </w:t>
      </w:r>
      <w:r w:rsidRPr="00812219">
        <w:t xml:space="preserve">must be </w:t>
      </w:r>
      <w:r w:rsidRPr="00812219">
        <w:rPr>
          <w:b/>
        </w:rPr>
        <w:t xml:space="preserve">numeric </w:t>
      </w:r>
      <w:r w:rsidRPr="00812219">
        <w:t xml:space="preserve">and </w:t>
      </w:r>
      <w:r w:rsidRPr="0018701E">
        <w:rPr>
          <w:b/>
        </w:rPr>
        <w:t>between</w:t>
      </w:r>
      <w:r>
        <w:t xml:space="preserve"> </w:t>
      </w:r>
      <w:r>
        <w:rPr>
          <w:b/>
        </w:rPr>
        <w:t>0</w:t>
      </w:r>
      <w:r w:rsidRPr="00812219">
        <w:rPr>
          <w:b/>
        </w:rPr>
        <w:t xml:space="preserve"> </w:t>
      </w:r>
      <w:r>
        <w:rPr>
          <w:b/>
        </w:rPr>
        <w:t>and</w:t>
      </w:r>
      <w:r w:rsidRPr="00812219">
        <w:rPr>
          <w:b/>
        </w:rPr>
        <w:t xml:space="preserve"> </w:t>
      </w:r>
      <w:r>
        <w:rPr>
          <w:b/>
        </w:rPr>
        <w:t>2</w:t>
      </w:r>
      <w:r w:rsidRPr="00812219">
        <w:t xml:space="preserve">. </w:t>
      </w:r>
    </w:p>
    <w:p w14:paraId="43E092FC" w14:textId="29729039" w:rsidR="00AE3C2D" w:rsidRPr="00962476" w:rsidRDefault="00AE3C2D" w:rsidP="00AE3C2D">
      <w:pPr>
        <w:pStyle w:val="Heading2"/>
      </w:pPr>
      <w:r>
        <w:t>If user</w:t>
      </w:r>
      <w:r w:rsidRPr="00812219">
        <w:t xml:space="preserve"> </w:t>
      </w:r>
      <w:r>
        <w:t xml:space="preserve">chooses </w:t>
      </w:r>
      <w:r>
        <w:rPr>
          <w:b/>
        </w:rPr>
        <w:t>0</w:t>
      </w:r>
      <w:r w:rsidRPr="005D33F1">
        <w:t>,</w:t>
      </w:r>
      <w:r>
        <w:rPr>
          <w:b/>
        </w:rPr>
        <w:t xml:space="preserve"> </w:t>
      </w:r>
      <w:r w:rsidRPr="00CB5972">
        <w:t>the application will</w:t>
      </w:r>
      <w:r>
        <w:rPr>
          <w:b/>
        </w:rPr>
        <w:t xml:space="preserve"> </w:t>
      </w:r>
      <w:r w:rsidRPr="00151D96">
        <w:rPr>
          <w:b/>
        </w:rPr>
        <w:t>go</w:t>
      </w:r>
      <w:r w:rsidRPr="00812219">
        <w:t xml:space="preserve"> </w:t>
      </w:r>
      <w:r w:rsidRPr="00812219">
        <w:rPr>
          <w:b/>
        </w:rPr>
        <w:t xml:space="preserve">back </w:t>
      </w:r>
      <w:r w:rsidRPr="00812219">
        <w:t>to</w:t>
      </w:r>
      <w:r w:rsidRPr="00812219">
        <w:rPr>
          <w:b/>
        </w:rPr>
        <w:t xml:space="preserve"> main menu</w:t>
      </w:r>
      <w:r w:rsidRPr="00812219">
        <w:t>.</w:t>
      </w:r>
    </w:p>
    <w:p w14:paraId="1973B780" w14:textId="77777777" w:rsidR="00AE3C2D" w:rsidRDefault="00AE3C2D" w:rsidP="005D55E2">
      <w:pPr>
        <w:pStyle w:val="Heading2"/>
        <w:keepNext/>
        <w:numPr>
          <w:ilvl w:val="0"/>
          <w:numId w:val="0"/>
        </w:numPr>
        <w:jc w:val="center"/>
      </w:pPr>
      <w:r w:rsidRPr="00B77BAC">
        <w:rPr>
          <w:noProof/>
          <w:lang w:eastAsia="en-US"/>
        </w:rPr>
        <w:drawing>
          <wp:inline distT="0" distB="0" distL="0" distR="0" wp14:anchorId="075356D6" wp14:editId="5A827C1C">
            <wp:extent cx="5939064" cy="758190"/>
            <wp:effectExtent l="19050" t="19050" r="24130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882" t="-9929" r="14911" b="-13595"/>
                    <a:stretch/>
                  </pic:blipFill>
                  <pic:spPr bwMode="auto">
                    <a:xfrm>
                      <a:off x="0" y="0"/>
                      <a:ext cx="5943600" cy="7587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A4A6A" w14:textId="475FCF4F" w:rsidR="00417CA5" w:rsidRPr="00E90A6C" w:rsidRDefault="007B5D27" w:rsidP="00FA1558">
      <w:pPr>
        <w:pStyle w:val="Caption"/>
        <w:spacing w:line="360" w:lineRule="auto"/>
        <w:jc w:val="center"/>
        <w:rPr>
          <w:b/>
          <w:bCs/>
          <w:i w:val="0"/>
          <w:color w:val="auto"/>
          <w:sz w:val="20"/>
          <w:szCs w:val="20"/>
        </w:rPr>
      </w:pPr>
      <w:r w:rsidRPr="00E90A6C">
        <w:rPr>
          <w:b/>
          <w:bCs/>
          <w:i w:val="0"/>
          <w:color w:val="auto"/>
          <w:sz w:val="20"/>
          <w:szCs w:val="20"/>
        </w:rPr>
        <w:t xml:space="preserve">Figure </w:t>
      </w:r>
      <w:r w:rsidRPr="00E90A6C">
        <w:rPr>
          <w:b/>
          <w:bCs/>
          <w:i w:val="0"/>
          <w:color w:val="auto"/>
          <w:sz w:val="20"/>
          <w:szCs w:val="20"/>
        </w:rPr>
        <w:fldChar w:fldCharType="begin"/>
      </w:r>
      <w:r w:rsidRPr="00E90A6C">
        <w:rPr>
          <w:b/>
          <w:bCs/>
          <w:i w:val="0"/>
          <w:color w:val="auto"/>
          <w:sz w:val="20"/>
          <w:szCs w:val="20"/>
        </w:rPr>
        <w:instrText xml:space="preserve"> SEQ Figure \* ARABIC </w:instrText>
      </w:r>
      <w:r w:rsidRPr="00E90A6C">
        <w:rPr>
          <w:b/>
          <w:bCs/>
          <w:i w:val="0"/>
          <w:color w:val="auto"/>
          <w:sz w:val="20"/>
          <w:szCs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  <w:szCs w:val="20"/>
        </w:rPr>
        <w:t>10</w:t>
      </w:r>
      <w:r w:rsidRPr="00E90A6C">
        <w:rPr>
          <w:b/>
          <w:bCs/>
          <w:i w:val="0"/>
          <w:color w:val="auto"/>
          <w:sz w:val="20"/>
          <w:szCs w:val="20"/>
        </w:rPr>
        <w:fldChar w:fldCharType="end"/>
      </w:r>
      <w:r w:rsidRPr="00E90A6C">
        <w:rPr>
          <w:b/>
          <w:bCs/>
          <w:i w:val="0"/>
          <w:color w:val="auto"/>
          <w:sz w:val="20"/>
          <w:szCs w:val="20"/>
        </w:rPr>
        <w:t xml:space="preserve">. </w:t>
      </w:r>
      <w:r w:rsidR="00CA7FC6" w:rsidRPr="00E90A6C">
        <w:rPr>
          <w:b/>
          <w:bCs/>
          <w:i w:val="0"/>
          <w:color w:val="auto"/>
          <w:sz w:val="20"/>
          <w:szCs w:val="20"/>
        </w:rPr>
        <w:t xml:space="preserve">Choose </w:t>
      </w:r>
      <w:r w:rsidR="00AE3C2D" w:rsidRPr="00E90A6C">
        <w:rPr>
          <w:b/>
          <w:bCs/>
          <w:i w:val="0"/>
          <w:color w:val="auto"/>
          <w:sz w:val="20"/>
          <w:szCs w:val="20"/>
        </w:rPr>
        <w:t xml:space="preserve">category to </w:t>
      </w:r>
      <w:proofErr w:type="gramStart"/>
      <w:r w:rsidR="00AE3C2D" w:rsidRPr="00E90A6C">
        <w:rPr>
          <w:b/>
          <w:bCs/>
          <w:i w:val="0"/>
          <w:color w:val="auto"/>
          <w:sz w:val="20"/>
          <w:szCs w:val="20"/>
        </w:rPr>
        <w:t>update</w:t>
      </w:r>
      <w:proofErr w:type="gramEnd"/>
    </w:p>
    <w:p w14:paraId="564975E2" w14:textId="77777777" w:rsidR="00E22BF3" w:rsidRPr="00E22BF3" w:rsidRDefault="00E22BF3" w:rsidP="00E22BF3"/>
    <w:p w14:paraId="416A138B" w14:textId="769EF6AF" w:rsidR="00DA230F" w:rsidRPr="00DA230F" w:rsidRDefault="00DA230F" w:rsidP="00FA1558">
      <w:pPr>
        <w:pStyle w:val="Heading2"/>
        <w:rPr>
          <w:b/>
        </w:rPr>
      </w:pPr>
      <w:r>
        <w:lastRenderedPageBreak/>
        <w:t>Otherwise</w:t>
      </w:r>
      <w:r w:rsidRPr="00812219">
        <w:t>, then:</w:t>
      </w:r>
    </w:p>
    <w:p w14:paraId="04C23FE9" w14:textId="77777777" w:rsidR="000636F4" w:rsidRDefault="000636F4" w:rsidP="000636F4">
      <w:pPr>
        <w:pStyle w:val="Heading2"/>
        <w:numPr>
          <w:ilvl w:val="1"/>
          <w:numId w:val="5"/>
        </w:numPr>
        <w:ind w:left="1080"/>
      </w:pPr>
      <w:r w:rsidRPr="00812219">
        <w:t xml:space="preserve">If </w:t>
      </w:r>
      <w:r>
        <w:t>user chooses</w:t>
      </w:r>
      <w:r>
        <w:rPr>
          <w:rStyle w:val="CommentReference"/>
        </w:rPr>
        <w:t xml:space="preserve"> </w:t>
      </w:r>
      <w:r w:rsidRPr="00E817AD">
        <w:rPr>
          <w:rStyle w:val="CommentReference"/>
          <w:b/>
          <w:sz w:val="24"/>
          <w:szCs w:val="24"/>
        </w:rPr>
        <w:t>su</w:t>
      </w:r>
      <w:r w:rsidRPr="00812219">
        <w:rPr>
          <w:b/>
        </w:rPr>
        <w:t>b menu 1</w:t>
      </w:r>
      <w:r w:rsidRPr="00812219">
        <w:t xml:space="preserve"> (“</w:t>
      </w:r>
      <w:r>
        <w:rPr>
          <w:b/>
        </w:rPr>
        <w:t>Food</w:t>
      </w:r>
      <w:r>
        <w:t>”), then t</w:t>
      </w:r>
      <w:r w:rsidRPr="00812219">
        <w:t xml:space="preserve">he application will ask </w:t>
      </w:r>
      <w:r>
        <w:t>user</w:t>
      </w:r>
      <w:r w:rsidRPr="00812219">
        <w:t xml:space="preserve"> to input</w:t>
      </w:r>
      <w:r>
        <w:t>:</w:t>
      </w:r>
    </w:p>
    <w:p w14:paraId="2F835F1D" w14:textId="1B136222" w:rsidR="000636F4" w:rsidRPr="000636F4" w:rsidRDefault="000636F4" w:rsidP="000636F4">
      <w:pPr>
        <w:pStyle w:val="Heading3"/>
        <w:numPr>
          <w:ilvl w:val="0"/>
          <w:numId w:val="28"/>
        </w:numPr>
        <w:ind w:left="1440"/>
        <w:rPr>
          <w:b/>
          <w:bCs/>
        </w:rPr>
      </w:pPr>
      <w:r w:rsidRPr="000636F4">
        <w:rPr>
          <w:b/>
          <w:bCs/>
        </w:rPr>
        <w:t>Show the list of food available first.</w:t>
      </w:r>
    </w:p>
    <w:p w14:paraId="2B1A82D8" w14:textId="059490CB" w:rsidR="000636F4" w:rsidRDefault="000636F4" w:rsidP="000636F4">
      <w:pPr>
        <w:pStyle w:val="Heading3"/>
        <w:numPr>
          <w:ilvl w:val="0"/>
          <w:numId w:val="28"/>
        </w:numPr>
        <w:ind w:left="1440"/>
      </w:pPr>
      <w:r w:rsidRPr="00294D15">
        <w:rPr>
          <w:b/>
        </w:rPr>
        <w:t>Name</w:t>
      </w:r>
      <w:r w:rsidRPr="00812219">
        <w:t xml:space="preserve">. </w:t>
      </w:r>
      <w:r w:rsidRPr="00294D15">
        <w:rPr>
          <w:b/>
        </w:rPr>
        <w:t>Validate</w:t>
      </w:r>
      <w:r w:rsidRPr="00812219">
        <w:t xml:space="preserve"> </w:t>
      </w:r>
      <w:r>
        <w:t>input</w:t>
      </w:r>
      <w:r w:rsidRPr="00812219">
        <w:t xml:space="preserve"> must be </w:t>
      </w:r>
      <w:r w:rsidRPr="00294D15">
        <w:rPr>
          <w:b/>
        </w:rPr>
        <w:t>between 5 and 2</w:t>
      </w:r>
      <w:r>
        <w:rPr>
          <w:b/>
        </w:rPr>
        <w:t>8</w:t>
      </w:r>
      <w:r w:rsidRPr="00812219">
        <w:t xml:space="preserve"> </w:t>
      </w:r>
      <w:r w:rsidRPr="00294D15">
        <w:rPr>
          <w:b/>
        </w:rPr>
        <w:t>characters</w:t>
      </w:r>
      <w:r w:rsidRPr="00812219">
        <w:t>.</w:t>
      </w:r>
    </w:p>
    <w:p w14:paraId="331A70F6" w14:textId="77777777" w:rsidR="000636F4" w:rsidRDefault="000636F4" w:rsidP="000636F4">
      <w:pPr>
        <w:pStyle w:val="Heading3"/>
        <w:numPr>
          <w:ilvl w:val="0"/>
          <w:numId w:val="28"/>
        </w:numPr>
        <w:ind w:left="1440"/>
      </w:pPr>
      <w:r>
        <w:rPr>
          <w:b/>
        </w:rPr>
        <w:t>Rating</w:t>
      </w:r>
      <w:r w:rsidRPr="00812219">
        <w:t xml:space="preserve">. </w:t>
      </w:r>
      <w:r w:rsidRPr="00294D15">
        <w:rPr>
          <w:b/>
        </w:rPr>
        <w:t>Validate</w:t>
      </w:r>
      <w:r w:rsidRPr="00812219">
        <w:t xml:space="preserve"> </w:t>
      </w:r>
      <w:r>
        <w:t>input</w:t>
      </w:r>
      <w:r w:rsidRPr="00294D15">
        <w:rPr>
          <w:b/>
        </w:rPr>
        <w:t xml:space="preserve"> </w:t>
      </w:r>
      <w:r w:rsidRPr="00F15CAC">
        <w:rPr>
          <w:b/>
          <w:bCs/>
        </w:rPr>
        <w:t>must be a float</w:t>
      </w:r>
      <w:r>
        <w:t xml:space="preserve"> and must be </w:t>
      </w:r>
      <w:r w:rsidRPr="00F15CAC">
        <w:rPr>
          <w:b/>
          <w:bCs/>
        </w:rPr>
        <w:t>between</w:t>
      </w:r>
      <w:r>
        <w:t xml:space="preserve"> </w:t>
      </w:r>
      <w:r>
        <w:rPr>
          <w:b/>
        </w:rPr>
        <w:t>0.0 and 5.0</w:t>
      </w:r>
      <w:r>
        <w:t>.</w:t>
      </w:r>
    </w:p>
    <w:p w14:paraId="186C54B4" w14:textId="77777777" w:rsidR="000636F4" w:rsidRDefault="000636F4" w:rsidP="000636F4">
      <w:pPr>
        <w:pStyle w:val="Heading3"/>
        <w:numPr>
          <w:ilvl w:val="0"/>
          <w:numId w:val="28"/>
        </w:numPr>
        <w:ind w:left="1440"/>
      </w:pPr>
      <w:r>
        <w:rPr>
          <w:b/>
        </w:rPr>
        <w:t>Type</w:t>
      </w:r>
      <w:r w:rsidRPr="00812219">
        <w:t xml:space="preserve">. </w:t>
      </w:r>
      <w:r w:rsidRPr="00294D15">
        <w:rPr>
          <w:b/>
        </w:rPr>
        <w:t>Validate</w:t>
      </w:r>
      <w:r w:rsidRPr="00812219">
        <w:t xml:space="preserve"> </w:t>
      </w:r>
      <w:r>
        <w:t>input</w:t>
      </w:r>
      <w:r w:rsidRPr="00812219">
        <w:t xml:space="preserve"> must be </w:t>
      </w:r>
      <w:r w:rsidRPr="00294D15">
        <w:rPr>
          <w:b/>
        </w:rPr>
        <w:t>either</w:t>
      </w:r>
      <w:r w:rsidRPr="00812219">
        <w:t xml:space="preserve"> “</w:t>
      </w:r>
      <w:r>
        <w:rPr>
          <w:b/>
        </w:rPr>
        <w:t>Italian</w:t>
      </w:r>
      <w:r w:rsidRPr="00812219">
        <w:t>”, “</w:t>
      </w:r>
      <w:r>
        <w:rPr>
          <w:b/>
        </w:rPr>
        <w:t>Chinese</w:t>
      </w:r>
      <w:r w:rsidRPr="00812219">
        <w:t>”, or “</w:t>
      </w:r>
      <w:r>
        <w:rPr>
          <w:b/>
        </w:rPr>
        <w:t>Mexican</w:t>
      </w:r>
      <w:r>
        <w:t xml:space="preserve">” </w:t>
      </w:r>
      <w:r w:rsidRPr="00812219">
        <w:t>(</w:t>
      </w:r>
      <w:r w:rsidRPr="00294D15">
        <w:rPr>
          <w:b/>
        </w:rPr>
        <w:t>Case Sensitive</w:t>
      </w:r>
      <w:r w:rsidRPr="00812219">
        <w:t>)</w:t>
      </w:r>
      <w:r w:rsidRPr="00FF1473">
        <w:t>.</w:t>
      </w:r>
    </w:p>
    <w:p w14:paraId="6DB55248" w14:textId="09088D34" w:rsidR="00D4780E" w:rsidRDefault="000636F4" w:rsidP="00D4780E">
      <w:pPr>
        <w:pStyle w:val="Heading3"/>
        <w:numPr>
          <w:ilvl w:val="0"/>
          <w:numId w:val="28"/>
        </w:numPr>
        <w:ind w:left="1440"/>
      </w:pPr>
      <w:r>
        <w:rPr>
          <w:b/>
        </w:rPr>
        <w:t>Price</w:t>
      </w:r>
      <w:r w:rsidRPr="00812219">
        <w:t xml:space="preserve">. </w:t>
      </w:r>
      <w:r w:rsidRPr="00294D15">
        <w:rPr>
          <w:b/>
        </w:rPr>
        <w:t>Validate</w:t>
      </w:r>
      <w:r w:rsidRPr="00812219">
        <w:t xml:space="preserve"> </w:t>
      </w:r>
      <w:r>
        <w:t>input</w:t>
      </w:r>
      <w:r w:rsidRPr="00812219">
        <w:t xml:space="preserve"> must be </w:t>
      </w:r>
      <w:r>
        <w:t xml:space="preserve">a </w:t>
      </w:r>
      <w:r>
        <w:rPr>
          <w:b/>
        </w:rPr>
        <w:t>float</w:t>
      </w:r>
      <w:r w:rsidRPr="00294D15">
        <w:rPr>
          <w:b/>
        </w:rPr>
        <w:t xml:space="preserve"> </w:t>
      </w:r>
      <w:r w:rsidRPr="00DD2571">
        <w:t>and</w:t>
      </w:r>
      <w:r w:rsidRPr="00812219">
        <w:t xml:space="preserve"> </w:t>
      </w:r>
      <w:r w:rsidRPr="00294D15">
        <w:rPr>
          <w:b/>
        </w:rPr>
        <w:t xml:space="preserve">between </w:t>
      </w:r>
      <w:r>
        <w:rPr>
          <w:b/>
        </w:rPr>
        <w:t>the minimum and maximum for each type of food</w:t>
      </w:r>
      <w:r w:rsidRPr="00812219">
        <w:t xml:space="preserve">. </w:t>
      </w:r>
    </w:p>
    <w:p w14:paraId="281DC947" w14:textId="369FF66F" w:rsidR="00D4780E" w:rsidRPr="00D4780E" w:rsidRDefault="00D4780E" w:rsidP="00D4780E">
      <w:pPr>
        <w:ind w:left="720" w:firstLine="720"/>
      </w:pPr>
      <w:r>
        <w:rPr>
          <w:b/>
        </w:rPr>
        <w:t>NOTE</w:t>
      </w:r>
      <w:r w:rsidRPr="00D4780E">
        <w:t>:</w:t>
      </w:r>
      <w:r>
        <w:t xml:space="preserve"> Updating foods </w:t>
      </w:r>
      <w:proofErr w:type="gramStart"/>
      <w:r>
        <w:t>won’t</w:t>
      </w:r>
      <w:proofErr w:type="gramEnd"/>
      <w:r>
        <w:t xml:space="preserve"> change the food plan data.</w:t>
      </w:r>
    </w:p>
    <w:p w14:paraId="5FC21C51" w14:textId="34C546F0" w:rsidR="00D4780E" w:rsidRDefault="00D4780E" w:rsidP="00D4780E"/>
    <w:p w14:paraId="0F3F342A" w14:textId="06C0F3F9" w:rsidR="00D4780E" w:rsidRDefault="00D4780E" w:rsidP="00D4780E"/>
    <w:p w14:paraId="335C3A3A" w14:textId="74328155" w:rsidR="00D4780E" w:rsidRDefault="00D4780E" w:rsidP="00D4780E"/>
    <w:p w14:paraId="509897E8" w14:textId="77777777" w:rsidR="00D4780E" w:rsidRPr="00D4780E" w:rsidRDefault="00D4780E" w:rsidP="00D4780E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82"/>
        <w:gridCol w:w="3014"/>
        <w:gridCol w:w="3022"/>
      </w:tblGrid>
      <w:tr w:rsidR="000636F4" w14:paraId="55DDDF2E" w14:textId="77777777" w:rsidTr="00DF4405">
        <w:tc>
          <w:tcPr>
            <w:tcW w:w="3486" w:type="dxa"/>
            <w:shd w:val="clear" w:color="auto" w:fill="000000" w:themeFill="text1"/>
          </w:tcPr>
          <w:p w14:paraId="2EBE8B7F" w14:textId="77777777" w:rsidR="000636F4" w:rsidRPr="0097635A" w:rsidRDefault="000636F4" w:rsidP="00DF4405">
            <w:pPr>
              <w:pStyle w:val="Heading3"/>
              <w:jc w:val="center"/>
              <w:outlineLvl w:val="2"/>
              <w:rPr>
                <w:b/>
                <w:bCs/>
                <w:color w:val="FFFFFF" w:themeColor="background1"/>
              </w:rPr>
            </w:pPr>
            <w:r w:rsidRPr="0097635A">
              <w:rPr>
                <w:b/>
                <w:bCs/>
                <w:color w:val="FFFFFF" w:themeColor="background1"/>
              </w:rPr>
              <w:t>Food Type</w:t>
            </w:r>
          </w:p>
        </w:tc>
        <w:tc>
          <w:tcPr>
            <w:tcW w:w="3486" w:type="dxa"/>
            <w:shd w:val="clear" w:color="auto" w:fill="000000" w:themeFill="text1"/>
          </w:tcPr>
          <w:p w14:paraId="5EFA458D" w14:textId="77777777" w:rsidR="000636F4" w:rsidRPr="0097635A" w:rsidRDefault="000636F4" w:rsidP="00DF4405">
            <w:pPr>
              <w:pStyle w:val="Heading3"/>
              <w:jc w:val="center"/>
              <w:outlineLvl w:val="2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Minimum Price</w:t>
            </w:r>
          </w:p>
        </w:tc>
        <w:tc>
          <w:tcPr>
            <w:tcW w:w="3486" w:type="dxa"/>
            <w:shd w:val="clear" w:color="auto" w:fill="000000" w:themeFill="text1"/>
          </w:tcPr>
          <w:p w14:paraId="424B17D3" w14:textId="77777777" w:rsidR="000636F4" w:rsidRPr="0097635A" w:rsidRDefault="000636F4" w:rsidP="00DF4405">
            <w:pPr>
              <w:pStyle w:val="Heading3"/>
              <w:jc w:val="center"/>
              <w:outlineLvl w:val="2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Maximum Price</w:t>
            </w:r>
          </w:p>
        </w:tc>
      </w:tr>
      <w:tr w:rsidR="000636F4" w14:paraId="0348E822" w14:textId="77777777" w:rsidTr="00DF4405">
        <w:tc>
          <w:tcPr>
            <w:tcW w:w="3486" w:type="dxa"/>
          </w:tcPr>
          <w:p w14:paraId="3BC7C645" w14:textId="77777777" w:rsidR="000636F4" w:rsidRPr="0097635A" w:rsidRDefault="000636F4" w:rsidP="00DF4405">
            <w:pPr>
              <w:pStyle w:val="Heading3"/>
              <w:jc w:val="center"/>
              <w:outlineLvl w:val="2"/>
              <w:rPr>
                <w:b/>
                <w:bCs/>
              </w:rPr>
            </w:pPr>
            <w:r w:rsidRPr="0097635A">
              <w:rPr>
                <w:b/>
                <w:bCs/>
              </w:rPr>
              <w:t>Italian</w:t>
            </w:r>
          </w:p>
        </w:tc>
        <w:tc>
          <w:tcPr>
            <w:tcW w:w="3486" w:type="dxa"/>
          </w:tcPr>
          <w:p w14:paraId="7A0E27BE" w14:textId="77777777" w:rsidR="000636F4" w:rsidRDefault="000636F4" w:rsidP="00DF4405">
            <w:pPr>
              <w:pStyle w:val="Heading3"/>
              <w:jc w:val="center"/>
              <w:outlineLvl w:val="2"/>
            </w:pPr>
            <w:r>
              <w:t>$15.00</w:t>
            </w:r>
          </w:p>
        </w:tc>
        <w:tc>
          <w:tcPr>
            <w:tcW w:w="3486" w:type="dxa"/>
          </w:tcPr>
          <w:p w14:paraId="0C17ACB2" w14:textId="77777777" w:rsidR="000636F4" w:rsidRDefault="000636F4" w:rsidP="00DF4405">
            <w:pPr>
              <w:pStyle w:val="Heading3"/>
              <w:jc w:val="center"/>
              <w:outlineLvl w:val="2"/>
            </w:pPr>
            <w:r>
              <w:t>$80.00</w:t>
            </w:r>
          </w:p>
        </w:tc>
      </w:tr>
      <w:tr w:rsidR="000636F4" w14:paraId="3DDB976D" w14:textId="77777777" w:rsidTr="00DF4405">
        <w:tc>
          <w:tcPr>
            <w:tcW w:w="3486" w:type="dxa"/>
          </w:tcPr>
          <w:p w14:paraId="1EFE0E0F" w14:textId="77777777" w:rsidR="000636F4" w:rsidRPr="0097635A" w:rsidRDefault="000636F4" w:rsidP="00DF4405">
            <w:pPr>
              <w:pStyle w:val="Heading3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Chinese</w:t>
            </w:r>
          </w:p>
        </w:tc>
        <w:tc>
          <w:tcPr>
            <w:tcW w:w="3486" w:type="dxa"/>
          </w:tcPr>
          <w:p w14:paraId="136E27A7" w14:textId="77777777" w:rsidR="000636F4" w:rsidRDefault="000636F4" w:rsidP="00DF4405">
            <w:pPr>
              <w:pStyle w:val="Heading3"/>
              <w:jc w:val="center"/>
              <w:outlineLvl w:val="2"/>
            </w:pPr>
            <w:r>
              <w:t>$1.50</w:t>
            </w:r>
          </w:p>
        </w:tc>
        <w:tc>
          <w:tcPr>
            <w:tcW w:w="3486" w:type="dxa"/>
          </w:tcPr>
          <w:p w14:paraId="03F3DFC1" w14:textId="77777777" w:rsidR="000636F4" w:rsidRDefault="000636F4" w:rsidP="00DF4405">
            <w:pPr>
              <w:pStyle w:val="Heading3"/>
              <w:jc w:val="center"/>
              <w:outlineLvl w:val="2"/>
            </w:pPr>
            <w:r>
              <w:t>$20.00</w:t>
            </w:r>
          </w:p>
        </w:tc>
      </w:tr>
      <w:tr w:rsidR="000636F4" w14:paraId="69D172FE" w14:textId="77777777" w:rsidTr="00DF4405">
        <w:tc>
          <w:tcPr>
            <w:tcW w:w="3486" w:type="dxa"/>
          </w:tcPr>
          <w:p w14:paraId="2C4CFFCC" w14:textId="77777777" w:rsidR="000636F4" w:rsidRPr="0097635A" w:rsidRDefault="000636F4" w:rsidP="00DF4405">
            <w:pPr>
              <w:pStyle w:val="Heading3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Mexican</w:t>
            </w:r>
          </w:p>
        </w:tc>
        <w:tc>
          <w:tcPr>
            <w:tcW w:w="3486" w:type="dxa"/>
          </w:tcPr>
          <w:p w14:paraId="20FE0EBA" w14:textId="77777777" w:rsidR="000636F4" w:rsidRDefault="000636F4" w:rsidP="00DF4405">
            <w:pPr>
              <w:pStyle w:val="Heading3"/>
              <w:jc w:val="center"/>
              <w:outlineLvl w:val="2"/>
            </w:pPr>
            <w:r>
              <w:t>$5.00</w:t>
            </w:r>
          </w:p>
        </w:tc>
        <w:tc>
          <w:tcPr>
            <w:tcW w:w="3486" w:type="dxa"/>
          </w:tcPr>
          <w:p w14:paraId="4D87B256" w14:textId="77777777" w:rsidR="000636F4" w:rsidRDefault="000636F4" w:rsidP="00DF4405">
            <w:pPr>
              <w:pStyle w:val="Heading3"/>
              <w:jc w:val="center"/>
              <w:outlineLvl w:val="2"/>
            </w:pPr>
            <w:r>
              <w:t>$25.00</w:t>
            </w:r>
          </w:p>
        </w:tc>
      </w:tr>
    </w:tbl>
    <w:p w14:paraId="23356DBD" w14:textId="77777777" w:rsidR="000636F4" w:rsidRDefault="000636F4" w:rsidP="000636F4">
      <w:pPr>
        <w:pStyle w:val="Heading3"/>
      </w:pPr>
    </w:p>
    <w:p w14:paraId="53BFC1FA" w14:textId="77777777" w:rsidR="000636F4" w:rsidRDefault="000636F4" w:rsidP="000636F4">
      <w:pPr>
        <w:pStyle w:val="Heading2"/>
        <w:numPr>
          <w:ilvl w:val="1"/>
          <w:numId w:val="5"/>
        </w:numPr>
        <w:ind w:left="1080"/>
      </w:pPr>
      <w:r>
        <w:t>I</w:t>
      </w:r>
      <w:r w:rsidRPr="00812219">
        <w:t xml:space="preserve">f </w:t>
      </w:r>
      <w:r>
        <w:t>user</w:t>
      </w:r>
      <w:r w:rsidRPr="00812219">
        <w:t xml:space="preserve"> chooses the </w:t>
      </w:r>
      <w:r w:rsidRPr="00812219">
        <w:rPr>
          <w:b/>
        </w:rPr>
        <w:t>sub menu 2</w:t>
      </w:r>
      <w:r w:rsidRPr="00812219">
        <w:t xml:space="preserve"> (“</w:t>
      </w:r>
      <w:r>
        <w:rPr>
          <w:b/>
        </w:rPr>
        <w:t>Food Plan</w:t>
      </w:r>
      <w:r>
        <w:t>”), then</w:t>
      </w:r>
      <w:r>
        <w:rPr>
          <w:lang w:val="id-ID"/>
        </w:rPr>
        <w:t xml:space="preserve"> t</w:t>
      </w:r>
      <w:r w:rsidRPr="00812219">
        <w:t xml:space="preserve">he application will ask </w:t>
      </w:r>
      <w:r>
        <w:t>user</w:t>
      </w:r>
      <w:r w:rsidRPr="00812219">
        <w:t xml:space="preserve"> to input</w:t>
      </w:r>
      <w:r>
        <w:t>:</w:t>
      </w:r>
    </w:p>
    <w:p w14:paraId="4420AA25" w14:textId="50031E42" w:rsidR="000636F4" w:rsidRPr="000636F4" w:rsidRDefault="000636F4" w:rsidP="000636F4">
      <w:pPr>
        <w:pStyle w:val="Heading3"/>
        <w:numPr>
          <w:ilvl w:val="0"/>
          <w:numId w:val="28"/>
        </w:numPr>
        <w:ind w:left="1440"/>
        <w:rPr>
          <w:b/>
          <w:bCs/>
        </w:rPr>
      </w:pPr>
      <w:r w:rsidRPr="000636F4">
        <w:rPr>
          <w:b/>
          <w:bCs/>
        </w:rPr>
        <w:t xml:space="preserve">Show the list of food </w:t>
      </w:r>
      <w:r>
        <w:rPr>
          <w:b/>
          <w:bCs/>
        </w:rPr>
        <w:t xml:space="preserve">plans </w:t>
      </w:r>
      <w:r w:rsidRPr="000636F4">
        <w:rPr>
          <w:b/>
          <w:bCs/>
        </w:rPr>
        <w:t>available first.</w:t>
      </w:r>
    </w:p>
    <w:p w14:paraId="7E81773F" w14:textId="77777777" w:rsidR="000636F4" w:rsidRDefault="000636F4" w:rsidP="000636F4">
      <w:pPr>
        <w:pStyle w:val="Heading3"/>
        <w:numPr>
          <w:ilvl w:val="1"/>
          <w:numId w:val="29"/>
        </w:numPr>
        <w:ind w:left="1440"/>
      </w:pPr>
      <w:r>
        <w:rPr>
          <w:b/>
        </w:rPr>
        <w:t>N</w:t>
      </w:r>
      <w:r w:rsidRPr="00B20FDC">
        <w:rPr>
          <w:b/>
        </w:rPr>
        <w:t>ame</w:t>
      </w:r>
      <w:r w:rsidRPr="00812219">
        <w:t xml:space="preserve">. </w:t>
      </w:r>
      <w:r w:rsidRPr="00D1572B">
        <w:rPr>
          <w:b/>
        </w:rPr>
        <w:t>Validate</w:t>
      </w:r>
      <w:r w:rsidRPr="00812219">
        <w:t xml:space="preserve"> </w:t>
      </w:r>
      <w:r>
        <w:t>input</w:t>
      </w:r>
      <w:r w:rsidRPr="00812219">
        <w:t xml:space="preserve"> </w:t>
      </w:r>
      <w:r w:rsidRPr="00B20FDC">
        <w:rPr>
          <w:b/>
        </w:rPr>
        <w:t>length</w:t>
      </w:r>
      <w:r w:rsidRPr="00812219">
        <w:t xml:space="preserve"> must be </w:t>
      </w:r>
      <w:r>
        <w:rPr>
          <w:b/>
        </w:rPr>
        <w:t>less than 20</w:t>
      </w:r>
      <w:r w:rsidRPr="00812219">
        <w:t xml:space="preserve"> </w:t>
      </w:r>
      <w:r w:rsidRPr="00294D15">
        <w:rPr>
          <w:b/>
        </w:rPr>
        <w:t>characters</w:t>
      </w:r>
      <w:r>
        <w:rPr>
          <w:b/>
        </w:rPr>
        <w:t xml:space="preserve"> and ends with ‘Plan</w:t>
      </w:r>
      <w:proofErr w:type="gramStart"/>
      <w:r>
        <w:rPr>
          <w:b/>
        </w:rPr>
        <w:t>’, but</w:t>
      </w:r>
      <w:proofErr w:type="gramEnd"/>
      <w:r>
        <w:rPr>
          <w:b/>
        </w:rPr>
        <w:t xml:space="preserve"> cannot only be ‘Plan’</w:t>
      </w:r>
      <w:r w:rsidRPr="00812219">
        <w:t>.</w:t>
      </w:r>
    </w:p>
    <w:p w14:paraId="47C8AD83" w14:textId="7F7700D7" w:rsidR="000636F4" w:rsidRDefault="000636F4" w:rsidP="000636F4">
      <w:pPr>
        <w:pStyle w:val="Heading3"/>
        <w:numPr>
          <w:ilvl w:val="1"/>
          <w:numId w:val="29"/>
        </w:numPr>
        <w:ind w:left="1440"/>
      </w:pPr>
      <w:r>
        <w:rPr>
          <w:b/>
        </w:rPr>
        <w:t>Duration</w:t>
      </w:r>
      <w:r w:rsidRPr="00812219">
        <w:t xml:space="preserve">. </w:t>
      </w:r>
      <w:r w:rsidRPr="00ED3822">
        <w:rPr>
          <w:b/>
        </w:rPr>
        <w:t>Validate</w:t>
      </w:r>
      <w:r w:rsidRPr="00812219">
        <w:t xml:space="preserve"> </w:t>
      </w:r>
      <w:r>
        <w:t>input</w:t>
      </w:r>
      <w:r w:rsidRPr="003D236F">
        <w:rPr>
          <w:b/>
        </w:rPr>
        <w:t xml:space="preserve"> </w:t>
      </w:r>
      <w:r w:rsidRPr="00812219">
        <w:t xml:space="preserve">must be </w:t>
      </w:r>
      <w:r>
        <w:t>a</w:t>
      </w:r>
      <w:r w:rsidR="00EA602A">
        <w:t xml:space="preserve">n </w:t>
      </w:r>
      <w:r w:rsidRPr="00141926">
        <w:rPr>
          <w:b/>
          <w:bCs/>
        </w:rPr>
        <w:t>integer</w:t>
      </w:r>
      <w:r>
        <w:t xml:space="preserve"> and </w:t>
      </w:r>
      <w:r>
        <w:rPr>
          <w:b/>
        </w:rPr>
        <w:t>must be between 10 and 3650 days</w:t>
      </w:r>
      <w:r>
        <w:t>.</w:t>
      </w:r>
    </w:p>
    <w:p w14:paraId="78B55DB8" w14:textId="3586AA2D" w:rsidR="000636F4" w:rsidRDefault="000636F4" w:rsidP="000636F4">
      <w:pPr>
        <w:pStyle w:val="Heading3"/>
        <w:numPr>
          <w:ilvl w:val="1"/>
          <w:numId w:val="29"/>
        </w:numPr>
        <w:ind w:left="1440"/>
      </w:pPr>
      <w:r>
        <w:rPr>
          <w:b/>
        </w:rPr>
        <w:t>Food Name</w:t>
      </w:r>
      <w:r w:rsidRPr="00812219">
        <w:t xml:space="preserve">. </w:t>
      </w:r>
      <w:r>
        <w:t xml:space="preserve">First, </w:t>
      </w:r>
      <w:r w:rsidRPr="008275DD">
        <w:rPr>
          <w:b/>
          <w:bCs/>
        </w:rPr>
        <w:t>show the list of foods</w:t>
      </w:r>
      <w:r>
        <w:t xml:space="preserve"> available </w:t>
      </w:r>
      <w:r w:rsidR="00EA602A">
        <w:t>on</w:t>
      </w:r>
      <w:r>
        <w:t xml:space="preserve"> the menu. Then, </w:t>
      </w:r>
      <w:r>
        <w:rPr>
          <w:b/>
        </w:rPr>
        <w:t>v</w:t>
      </w:r>
      <w:r w:rsidRPr="00ED3822">
        <w:rPr>
          <w:b/>
        </w:rPr>
        <w:t>alidate</w:t>
      </w:r>
      <w:r w:rsidRPr="00812219">
        <w:t xml:space="preserve"> </w:t>
      </w:r>
      <w:r>
        <w:t>input</w:t>
      </w:r>
      <w:r w:rsidRPr="00812219">
        <w:t xml:space="preserve"> must be </w:t>
      </w:r>
      <w:r>
        <w:rPr>
          <w:b/>
        </w:rPr>
        <w:t>a food that exists in the menu</w:t>
      </w:r>
      <w:r w:rsidRPr="00FF1473">
        <w:t>.</w:t>
      </w:r>
    </w:p>
    <w:p w14:paraId="60D94198" w14:textId="04BFAAF0" w:rsidR="000636F4" w:rsidRDefault="000636F4" w:rsidP="000636F4">
      <w:pPr>
        <w:pStyle w:val="Heading3"/>
        <w:numPr>
          <w:ilvl w:val="1"/>
          <w:numId w:val="29"/>
        </w:numPr>
        <w:ind w:left="1440"/>
      </w:pPr>
      <w:r>
        <w:rPr>
          <w:b/>
        </w:rPr>
        <w:t>Food Portion Per Week</w:t>
      </w:r>
      <w:r w:rsidRPr="00812219">
        <w:t xml:space="preserve">. </w:t>
      </w:r>
      <w:r w:rsidRPr="00ED3822">
        <w:rPr>
          <w:b/>
        </w:rPr>
        <w:t>Validate</w:t>
      </w:r>
      <w:r w:rsidRPr="00812219">
        <w:t xml:space="preserve"> </w:t>
      </w:r>
      <w:r>
        <w:t>input</w:t>
      </w:r>
      <w:r w:rsidRPr="00812219">
        <w:t xml:space="preserve"> must be </w:t>
      </w:r>
      <w:r w:rsidR="004A1A08">
        <w:t xml:space="preserve">an </w:t>
      </w:r>
      <w:r>
        <w:rPr>
          <w:b/>
        </w:rPr>
        <w:t>integer</w:t>
      </w:r>
      <w:r w:rsidRPr="003D236F">
        <w:rPr>
          <w:b/>
        </w:rPr>
        <w:t xml:space="preserve"> </w:t>
      </w:r>
      <w:r w:rsidRPr="00DD2571">
        <w:t>and</w:t>
      </w:r>
      <w:r w:rsidRPr="00812219">
        <w:t xml:space="preserve"> </w:t>
      </w:r>
      <w:r>
        <w:rPr>
          <w:b/>
        </w:rPr>
        <w:t>must be more than 10 portion</w:t>
      </w:r>
      <w:r w:rsidR="00D25DB7">
        <w:rPr>
          <w:b/>
        </w:rPr>
        <w:t>s</w:t>
      </w:r>
      <w:r w:rsidRPr="00812219">
        <w:t xml:space="preserve">. </w:t>
      </w:r>
    </w:p>
    <w:p w14:paraId="09B657D6" w14:textId="77777777" w:rsidR="000636F4" w:rsidRDefault="000636F4" w:rsidP="000636F4">
      <w:pPr>
        <w:pStyle w:val="Heading3"/>
        <w:numPr>
          <w:ilvl w:val="1"/>
          <w:numId w:val="29"/>
        </w:numPr>
        <w:ind w:left="14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9668E0" wp14:editId="774254B4">
                <wp:simplePos x="0" y="0"/>
                <wp:positionH relativeFrom="column">
                  <wp:posOffset>838200</wp:posOffset>
                </wp:positionH>
                <wp:positionV relativeFrom="paragraph">
                  <wp:posOffset>232410</wp:posOffset>
                </wp:positionV>
                <wp:extent cx="5581650" cy="4286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8967F" w14:textId="77777777" w:rsidR="000636F4" w:rsidRPr="008275DD" w:rsidRDefault="000636F4" w:rsidP="000636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Plan Price = (Food Price * 0.8) * (Duration / 7) * Food Portion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68E0" id="Text Box 14" o:spid="_x0000_s1027" type="#_x0000_t202" style="position:absolute;left:0;text-align:left;margin-left:66pt;margin-top:18.3pt;width:439.5pt;height:33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" fillcolor="white [3201]" strokeweight=".5pt">
                <v:textbox>
                  <w:txbxContent>
                    <w:p w14:paraId="1D48967F" w14:textId="77777777" w:rsidR="000636F4" w:rsidRPr="008275DD" w:rsidRDefault="000636F4" w:rsidP="000636F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Plan Price = (Food Price * 0.8) * (Duration / 7) * Food Portion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Plan Price</w:t>
      </w:r>
      <w:r w:rsidRPr="00812219">
        <w:t>.</w:t>
      </w:r>
      <w:r>
        <w:t xml:space="preserve"> The plan price is calculated by this </w:t>
      </w:r>
      <w:proofErr w:type="gramStart"/>
      <w:r>
        <w:t>formula</w:t>
      </w:r>
      <w:proofErr w:type="gramEnd"/>
    </w:p>
    <w:p w14:paraId="33546AA2" w14:textId="77777777" w:rsidR="000636F4" w:rsidRPr="008275DD" w:rsidRDefault="000636F4" w:rsidP="000636F4"/>
    <w:p w14:paraId="488BA40A" w14:textId="77777777" w:rsidR="000636F4" w:rsidRDefault="000636F4" w:rsidP="000636F4">
      <w:pPr>
        <w:pStyle w:val="Heading3"/>
        <w:ind w:left="1080"/>
      </w:pPr>
    </w:p>
    <w:p w14:paraId="6B8BCAEE" w14:textId="24C0950B" w:rsidR="004B124E" w:rsidRDefault="004B124E" w:rsidP="00FA1558">
      <w:pPr>
        <w:pStyle w:val="Heading3"/>
        <w:numPr>
          <w:ilvl w:val="2"/>
          <w:numId w:val="28"/>
        </w:numPr>
        <w:ind w:left="1080"/>
      </w:pPr>
      <w:r w:rsidRPr="00812219">
        <w:lastRenderedPageBreak/>
        <w:t xml:space="preserve">After that, the application will </w:t>
      </w:r>
      <w:r w:rsidRPr="005A6C0A">
        <w:rPr>
          <w:b/>
        </w:rPr>
        <w:t>update</w:t>
      </w:r>
      <w:r w:rsidRPr="00812219">
        <w:t xml:space="preserve"> </w:t>
      </w:r>
      <w:r>
        <w:t>the</w:t>
      </w:r>
      <w:r w:rsidRPr="00812219">
        <w:t xml:space="preserve"> </w:t>
      </w:r>
      <w:r w:rsidRPr="00246479">
        <w:rPr>
          <w:b/>
        </w:rPr>
        <w:t>selected</w:t>
      </w:r>
      <w:r>
        <w:t xml:space="preserve"> </w:t>
      </w:r>
      <w:r w:rsidR="000636F4">
        <w:rPr>
          <w:b/>
        </w:rPr>
        <w:t>data</w:t>
      </w:r>
      <w:r w:rsidRPr="005A6C0A">
        <w:rPr>
          <w:b/>
        </w:rPr>
        <w:t xml:space="preserve"> </w:t>
      </w:r>
      <w:r w:rsidR="00FA1558">
        <w:rPr>
          <w:b/>
        </w:rPr>
        <w:t xml:space="preserve">by </w:t>
      </w:r>
      <w:r w:rsidRPr="005A6C0A">
        <w:rPr>
          <w:b/>
        </w:rPr>
        <w:t>number</w:t>
      </w:r>
      <w:r w:rsidRPr="00812219">
        <w:t xml:space="preserve"> </w:t>
      </w:r>
      <w:r>
        <w:t xml:space="preserve">and </w:t>
      </w:r>
      <w:r w:rsidRPr="00D3075A">
        <w:rPr>
          <w:b/>
        </w:rPr>
        <w:t>show success message</w:t>
      </w:r>
      <w:r w:rsidRPr="00812219">
        <w:t>.</w:t>
      </w:r>
    </w:p>
    <w:p w14:paraId="38EE4C1B" w14:textId="4CD104B2" w:rsidR="00DA69BF" w:rsidRDefault="007F70F2" w:rsidP="00BA2269">
      <w:pPr>
        <w:keepNext/>
        <w:spacing w:line="360" w:lineRule="auto"/>
        <w:jc w:val="center"/>
      </w:pPr>
      <w:r w:rsidRPr="007F70F2">
        <w:rPr>
          <w:noProof/>
          <w:lang w:eastAsia="en-US"/>
        </w:rPr>
        <w:drawing>
          <wp:inline distT="0" distB="0" distL="0" distR="0" wp14:anchorId="21DDFC32" wp14:editId="13C252B9">
            <wp:extent cx="5941060" cy="1619250"/>
            <wp:effectExtent l="19050" t="19050" r="2159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918" t="-2597" r="6643" b="-7792"/>
                    <a:stretch/>
                  </pic:blipFill>
                  <pic:spPr bwMode="auto">
                    <a:xfrm>
                      <a:off x="0" y="0"/>
                      <a:ext cx="5943600" cy="16199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3C60" w:rsidRPr="00AA3C60">
        <w:rPr>
          <w:noProof/>
        </w:rPr>
        <w:drawing>
          <wp:inline distT="0" distB="0" distL="0" distR="0" wp14:anchorId="7E3FDA78" wp14:editId="3213084E">
            <wp:extent cx="5941047" cy="651510"/>
            <wp:effectExtent l="19050" t="19050" r="22225" b="152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770" t="-9470" r="770" b="-6201"/>
                    <a:stretch/>
                  </pic:blipFill>
                  <pic:spPr bwMode="auto">
                    <a:xfrm>
                      <a:off x="0" y="0"/>
                      <a:ext cx="5943600" cy="6517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FFBC8" w14:textId="46173BBB" w:rsidR="00DA69BF" w:rsidRPr="00AA3C60" w:rsidRDefault="00DA69BF" w:rsidP="00FA1558">
      <w:pPr>
        <w:pStyle w:val="Caption"/>
        <w:spacing w:line="360" w:lineRule="auto"/>
        <w:jc w:val="center"/>
        <w:rPr>
          <w:b/>
          <w:bCs/>
          <w:i w:val="0"/>
          <w:noProof/>
          <w:color w:val="auto"/>
          <w:sz w:val="20"/>
          <w:szCs w:val="20"/>
        </w:rPr>
      </w:pPr>
      <w:r w:rsidRPr="00AA3C60">
        <w:rPr>
          <w:b/>
          <w:bCs/>
          <w:i w:val="0"/>
          <w:color w:val="auto"/>
          <w:sz w:val="20"/>
          <w:szCs w:val="20"/>
        </w:rPr>
        <w:t xml:space="preserve">Figure </w:t>
      </w:r>
      <w:r w:rsidRPr="00AA3C60">
        <w:rPr>
          <w:b/>
          <w:bCs/>
          <w:i w:val="0"/>
          <w:color w:val="auto"/>
          <w:sz w:val="20"/>
          <w:szCs w:val="20"/>
        </w:rPr>
        <w:fldChar w:fldCharType="begin"/>
      </w:r>
      <w:r w:rsidRPr="00AA3C60">
        <w:rPr>
          <w:b/>
          <w:bCs/>
          <w:i w:val="0"/>
          <w:color w:val="auto"/>
          <w:sz w:val="20"/>
          <w:szCs w:val="20"/>
        </w:rPr>
        <w:instrText xml:space="preserve"> SEQ Figure \* ARABIC </w:instrText>
      </w:r>
      <w:r w:rsidRPr="00AA3C60">
        <w:rPr>
          <w:b/>
          <w:bCs/>
          <w:i w:val="0"/>
          <w:color w:val="auto"/>
          <w:sz w:val="20"/>
          <w:szCs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  <w:szCs w:val="20"/>
        </w:rPr>
        <w:t>11</w:t>
      </w:r>
      <w:r w:rsidRPr="00AA3C60">
        <w:rPr>
          <w:b/>
          <w:bCs/>
          <w:i w:val="0"/>
          <w:color w:val="auto"/>
          <w:sz w:val="20"/>
          <w:szCs w:val="20"/>
        </w:rPr>
        <w:fldChar w:fldCharType="end"/>
      </w:r>
      <w:r w:rsidR="001048EB" w:rsidRPr="00AA3C60">
        <w:rPr>
          <w:b/>
          <w:bCs/>
          <w:i w:val="0"/>
          <w:color w:val="auto"/>
          <w:sz w:val="20"/>
          <w:szCs w:val="20"/>
        </w:rPr>
        <w:t xml:space="preserve">. Update </w:t>
      </w:r>
      <w:r w:rsidR="00AA3C60" w:rsidRPr="00AA3C60">
        <w:rPr>
          <w:b/>
          <w:bCs/>
          <w:i w:val="0"/>
          <w:color w:val="auto"/>
          <w:sz w:val="20"/>
          <w:szCs w:val="20"/>
        </w:rPr>
        <w:t>Food</w:t>
      </w:r>
      <w:r w:rsidR="001048EB" w:rsidRPr="00AA3C60">
        <w:rPr>
          <w:b/>
          <w:bCs/>
          <w:i w:val="0"/>
          <w:color w:val="auto"/>
          <w:sz w:val="20"/>
          <w:szCs w:val="20"/>
        </w:rPr>
        <w:t xml:space="preserve"> </w:t>
      </w:r>
      <w:r w:rsidRPr="00AA3C60">
        <w:rPr>
          <w:b/>
          <w:bCs/>
          <w:i w:val="0"/>
          <w:noProof/>
          <w:color w:val="auto"/>
          <w:sz w:val="20"/>
          <w:szCs w:val="20"/>
        </w:rPr>
        <w:t>validation screen</w:t>
      </w:r>
    </w:p>
    <w:p w14:paraId="554123FD" w14:textId="77777777" w:rsidR="00A677B7" w:rsidRPr="00A677B7" w:rsidRDefault="00A677B7" w:rsidP="00A677B7"/>
    <w:p w14:paraId="6B4AF308" w14:textId="01B75AE0" w:rsidR="00DA69BF" w:rsidRDefault="007F70F2" w:rsidP="007F70F2">
      <w:pPr>
        <w:keepNext/>
        <w:spacing w:line="360" w:lineRule="auto"/>
        <w:jc w:val="center"/>
      </w:pPr>
      <w:r w:rsidRPr="007F70F2">
        <w:rPr>
          <w:noProof/>
        </w:rPr>
        <w:drawing>
          <wp:inline distT="0" distB="0" distL="0" distR="0" wp14:anchorId="7225F307" wp14:editId="0CD25E8F">
            <wp:extent cx="5941332" cy="1527810"/>
            <wp:effectExtent l="19050" t="19050" r="2159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026" t="-3184" r="1026" b="-3229"/>
                    <a:stretch/>
                  </pic:blipFill>
                  <pic:spPr bwMode="auto">
                    <a:xfrm>
                      <a:off x="0" y="0"/>
                      <a:ext cx="5943600" cy="15283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A6FC5" w14:textId="66601D1D" w:rsidR="00DA69BF" w:rsidRPr="00AA3C60" w:rsidRDefault="00DA69BF" w:rsidP="00FA1558">
      <w:pPr>
        <w:pStyle w:val="Caption"/>
        <w:spacing w:line="360" w:lineRule="auto"/>
        <w:jc w:val="center"/>
        <w:rPr>
          <w:b/>
          <w:bCs/>
          <w:i w:val="0"/>
          <w:color w:val="auto"/>
          <w:sz w:val="20"/>
          <w:szCs w:val="20"/>
        </w:rPr>
      </w:pPr>
      <w:r w:rsidRPr="00AA3C60">
        <w:rPr>
          <w:b/>
          <w:bCs/>
          <w:i w:val="0"/>
          <w:color w:val="auto"/>
          <w:sz w:val="20"/>
          <w:szCs w:val="20"/>
        </w:rPr>
        <w:t xml:space="preserve">Figure </w:t>
      </w:r>
      <w:r w:rsidRPr="00AA3C60">
        <w:rPr>
          <w:b/>
          <w:bCs/>
          <w:i w:val="0"/>
          <w:color w:val="auto"/>
          <w:sz w:val="20"/>
          <w:szCs w:val="20"/>
        </w:rPr>
        <w:fldChar w:fldCharType="begin"/>
      </w:r>
      <w:r w:rsidRPr="00AA3C60">
        <w:rPr>
          <w:b/>
          <w:bCs/>
          <w:i w:val="0"/>
          <w:color w:val="auto"/>
          <w:sz w:val="20"/>
          <w:szCs w:val="20"/>
        </w:rPr>
        <w:instrText xml:space="preserve"> SEQ Figure \* ARABIC </w:instrText>
      </w:r>
      <w:r w:rsidRPr="00AA3C60">
        <w:rPr>
          <w:b/>
          <w:bCs/>
          <w:i w:val="0"/>
          <w:color w:val="auto"/>
          <w:sz w:val="20"/>
          <w:szCs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  <w:szCs w:val="20"/>
        </w:rPr>
        <w:t>12</w:t>
      </w:r>
      <w:r w:rsidRPr="00AA3C60">
        <w:rPr>
          <w:b/>
          <w:bCs/>
          <w:i w:val="0"/>
          <w:color w:val="auto"/>
          <w:sz w:val="20"/>
          <w:szCs w:val="20"/>
        </w:rPr>
        <w:fldChar w:fldCharType="end"/>
      </w:r>
      <w:r w:rsidRPr="00AA3C60">
        <w:rPr>
          <w:b/>
          <w:bCs/>
          <w:i w:val="0"/>
          <w:color w:val="auto"/>
          <w:sz w:val="20"/>
          <w:szCs w:val="20"/>
        </w:rPr>
        <w:t xml:space="preserve">. </w:t>
      </w:r>
      <w:r w:rsidR="00627CF6" w:rsidRPr="00AA3C60">
        <w:rPr>
          <w:b/>
          <w:bCs/>
          <w:i w:val="0"/>
          <w:color w:val="auto"/>
          <w:sz w:val="20"/>
          <w:szCs w:val="20"/>
        </w:rPr>
        <w:t xml:space="preserve">View </w:t>
      </w:r>
      <w:r w:rsidR="007F70F2" w:rsidRPr="00AA3C60">
        <w:rPr>
          <w:b/>
          <w:bCs/>
          <w:i w:val="0"/>
          <w:color w:val="auto"/>
          <w:sz w:val="20"/>
          <w:szCs w:val="20"/>
        </w:rPr>
        <w:t>Food after Updating Pork Fried Rice</w:t>
      </w:r>
    </w:p>
    <w:p w14:paraId="790F00F8" w14:textId="77777777" w:rsidR="00DA69BF" w:rsidRPr="00DA69BF" w:rsidRDefault="00DA69BF" w:rsidP="00FA1558">
      <w:pPr>
        <w:spacing w:line="360" w:lineRule="auto"/>
      </w:pPr>
    </w:p>
    <w:p w14:paraId="0BB8DC39" w14:textId="269F9006" w:rsidR="004E1107" w:rsidRDefault="00AA3C60" w:rsidP="00FA1558">
      <w:pPr>
        <w:pStyle w:val="Heading3"/>
        <w:keepNext/>
        <w:jc w:val="center"/>
      </w:pPr>
      <w:r w:rsidRPr="00AA3C60">
        <w:rPr>
          <w:noProof/>
        </w:rPr>
        <w:lastRenderedPageBreak/>
        <w:drawing>
          <wp:inline distT="0" distB="0" distL="0" distR="0" wp14:anchorId="74C326F4" wp14:editId="2B577881">
            <wp:extent cx="5940416" cy="1211580"/>
            <wp:effectExtent l="19050" t="19050" r="2286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1140" t="-5583" r="2397" b="-5372"/>
                    <a:stretch/>
                  </pic:blipFill>
                  <pic:spPr bwMode="auto">
                    <a:xfrm>
                      <a:off x="0" y="0"/>
                      <a:ext cx="5943600" cy="12122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503A8" w14:textId="1F4654AD" w:rsidR="00AA3C60" w:rsidRPr="00AA3C60" w:rsidRDefault="00AA3C60" w:rsidP="00AA3C60">
      <w:pPr>
        <w:jc w:val="center"/>
      </w:pPr>
      <w:r w:rsidRPr="00AA3C60">
        <w:rPr>
          <w:noProof/>
        </w:rPr>
        <w:drawing>
          <wp:inline distT="0" distB="0" distL="0" distR="0" wp14:anchorId="682B3DF2" wp14:editId="1478D199">
            <wp:extent cx="5943263" cy="2228850"/>
            <wp:effectExtent l="19050" t="19050" r="19685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1228" t="-2139" r="5446" b="-2139"/>
                    <a:stretch/>
                  </pic:blipFill>
                  <pic:spPr bwMode="auto">
                    <a:xfrm>
                      <a:off x="0" y="0"/>
                      <a:ext cx="5943600" cy="22289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EC303" w14:textId="228D521A" w:rsidR="00AE198C" w:rsidRPr="00F36E3B" w:rsidRDefault="004E1107" w:rsidP="00FA1558">
      <w:pPr>
        <w:pStyle w:val="Caption"/>
        <w:spacing w:line="360" w:lineRule="auto"/>
        <w:jc w:val="center"/>
        <w:rPr>
          <w:b/>
          <w:bCs/>
          <w:i w:val="0"/>
          <w:color w:val="auto"/>
          <w:sz w:val="20"/>
          <w:szCs w:val="20"/>
        </w:rPr>
      </w:pPr>
      <w:r w:rsidRPr="00F36E3B">
        <w:rPr>
          <w:b/>
          <w:bCs/>
          <w:i w:val="0"/>
          <w:color w:val="auto"/>
          <w:sz w:val="20"/>
          <w:szCs w:val="20"/>
        </w:rPr>
        <w:t xml:space="preserve">Figure </w:t>
      </w:r>
      <w:r w:rsidRPr="00F36E3B">
        <w:rPr>
          <w:b/>
          <w:bCs/>
          <w:i w:val="0"/>
          <w:color w:val="auto"/>
          <w:sz w:val="20"/>
          <w:szCs w:val="20"/>
        </w:rPr>
        <w:fldChar w:fldCharType="begin"/>
      </w:r>
      <w:r w:rsidRPr="00F36E3B">
        <w:rPr>
          <w:b/>
          <w:bCs/>
          <w:i w:val="0"/>
          <w:color w:val="auto"/>
          <w:sz w:val="20"/>
          <w:szCs w:val="20"/>
        </w:rPr>
        <w:instrText xml:space="preserve"> SEQ Figure \* ARABIC </w:instrText>
      </w:r>
      <w:r w:rsidRPr="00F36E3B">
        <w:rPr>
          <w:b/>
          <w:bCs/>
          <w:i w:val="0"/>
          <w:color w:val="auto"/>
          <w:sz w:val="20"/>
          <w:szCs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  <w:szCs w:val="20"/>
        </w:rPr>
        <w:t>13</w:t>
      </w:r>
      <w:r w:rsidRPr="00F36E3B">
        <w:rPr>
          <w:b/>
          <w:bCs/>
          <w:i w:val="0"/>
          <w:color w:val="auto"/>
          <w:sz w:val="20"/>
          <w:szCs w:val="20"/>
        </w:rPr>
        <w:fldChar w:fldCharType="end"/>
      </w:r>
      <w:r w:rsidRPr="00F36E3B">
        <w:rPr>
          <w:b/>
          <w:bCs/>
          <w:i w:val="0"/>
          <w:color w:val="auto"/>
          <w:sz w:val="20"/>
          <w:szCs w:val="20"/>
        </w:rPr>
        <w:t xml:space="preserve">. Update </w:t>
      </w:r>
      <w:r w:rsidR="00AA3C60" w:rsidRPr="00F36E3B">
        <w:rPr>
          <w:b/>
          <w:bCs/>
          <w:i w:val="0"/>
          <w:color w:val="auto"/>
          <w:sz w:val="20"/>
          <w:szCs w:val="20"/>
        </w:rPr>
        <w:t>Food Plan</w:t>
      </w:r>
      <w:r w:rsidRPr="00F36E3B">
        <w:rPr>
          <w:b/>
          <w:bCs/>
          <w:i w:val="0"/>
          <w:color w:val="auto"/>
          <w:sz w:val="20"/>
          <w:szCs w:val="20"/>
        </w:rPr>
        <w:t xml:space="preserve"> validation</w:t>
      </w:r>
      <w:r w:rsidR="00B0721C" w:rsidRPr="00F36E3B">
        <w:rPr>
          <w:b/>
          <w:bCs/>
          <w:i w:val="0"/>
          <w:color w:val="auto"/>
          <w:sz w:val="20"/>
          <w:szCs w:val="20"/>
        </w:rPr>
        <w:t xml:space="preserve"> screen</w:t>
      </w:r>
    </w:p>
    <w:p w14:paraId="7041358E" w14:textId="77777777" w:rsidR="008F1E29" w:rsidRPr="008F1E29" w:rsidRDefault="008F1E29" w:rsidP="00FA1558">
      <w:pPr>
        <w:spacing w:line="360" w:lineRule="auto"/>
      </w:pPr>
    </w:p>
    <w:p w14:paraId="3928F53A" w14:textId="5BED70FD" w:rsidR="0035469F" w:rsidRDefault="00AE3C2D" w:rsidP="00FA1558">
      <w:pPr>
        <w:keepNext/>
        <w:spacing w:line="360" w:lineRule="auto"/>
        <w:jc w:val="center"/>
      </w:pPr>
      <w:r w:rsidRPr="00AE3C2D">
        <w:rPr>
          <w:noProof/>
        </w:rPr>
        <w:drawing>
          <wp:inline distT="0" distB="0" distL="0" distR="0" wp14:anchorId="3F148F19" wp14:editId="4EC913A9">
            <wp:extent cx="5941060" cy="1223010"/>
            <wp:effectExtent l="19050" t="19050" r="21590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-1004" t="-5221" r="3239" b="2212"/>
                    <a:stretch/>
                  </pic:blipFill>
                  <pic:spPr bwMode="auto">
                    <a:xfrm>
                      <a:off x="0" y="0"/>
                      <a:ext cx="5943600" cy="12235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061CD" w14:textId="394B4092" w:rsidR="00B30A7C" w:rsidRPr="00F36E3B" w:rsidRDefault="0035469F" w:rsidP="00FA1558">
      <w:pPr>
        <w:pStyle w:val="Caption"/>
        <w:spacing w:line="360" w:lineRule="auto"/>
        <w:jc w:val="center"/>
        <w:rPr>
          <w:b/>
          <w:bCs/>
          <w:i w:val="0"/>
          <w:color w:val="auto"/>
          <w:sz w:val="20"/>
        </w:rPr>
      </w:pPr>
      <w:r w:rsidRPr="00F36E3B">
        <w:rPr>
          <w:b/>
          <w:bCs/>
          <w:i w:val="0"/>
          <w:color w:val="auto"/>
          <w:sz w:val="20"/>
        </w:rPr>
        <w:t xml:space="preserve">Figure </w:t>
      </w:r>
      <w:r w:rsidRPr="00F36E3B">
        <w:rPr>
          <w:b/>
          <w:bCs/>
          <w:i w:val="0"/>
          <w:color w:val="auto"/>
          <w:sz w:val="20"/>
        </w:rPr>
        <w:fldChar w:fldCharType="begin"/>
      </w:r>
      <w:r w:rsidRPr="00F36E3B">
        <w:rPr>
          <w:b/>
          <w:bCs/>
          <w:i w:val="0"/>
          <w:color w:val="auto"/>
          <w:sz w:val="20"/>
        </w:rPr>
        <w:instrText xml:space="preserve"> SEQ Figure \* ARABIC </w:instrText>
      </w:r>
      <w:r w:rsidRPr="00F36E3B">
        <w:rPr>
          <w:b/>
          <w:bCs/>
          <w:i w:val="0"/>
          <w:color w:val="auto"/>
          <w:sz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</w:rPr>
        <w:t>14</w:t>
      </w:r>
      <w:r w:rsidRPr="00F36E3B">
        <w:rPr>
          <w:b/>
          <w:bCs/>
          <w:i w:val="0"/>
          <w:color w:val="auto"/>
          <w:sz w:val="20"/>
        </w:rPr>
        <w:fldChar w:fldCharType="end"/>
      </w:r>
      <w:r w:rsidR="00627CF6" w:rsidRPr="00F36E3B">
        <w:rPr>
          <w:b/>
          <w:bCs/>
          <w:i w:val="0"/>
          <w:color w:val="auto"/>
          <w:sz w:val="20"/>
        </w:rPr>
        <w:t xml:space="preserve"> . View </w:t>
      </w:r>
      <w:r w:rsidR="00F36E3B" w:rsidRPr="00F36E3B">
        <w:rPr>
          <w:b/>
          <w:bCs/>
          <w:i w:val="0"/>
          <w:color w:val="auto"/>
          <w:sz w:val="20"/>
        </w:rPr>
        <w:t>Food Plan after Updating Beefy Plan</w:t>
      </w:r>
    </w:p>
    <w:bookmarkEnd w:id="10"/>
    <w:p w14:paraId="0FDC2CEC" w14:textId="77777777" w:rsidR="00A25F54" w:rsidRDefault="00A25F54" w:rsidP="00FA1558">
      <w:pPr>
        <w:spacing w:line="360" w:lineRule="auto"/>
        <w:jc w:val="both"/>
      </w:pPr>
    </w:p>
    <w:p w14:paraId="0CB4239E" w14:textId="28D019AC" w:rsidR="005E3430" w:rsidRPr="00812219" w:rsidRDefault="00214D54" w:rsidP="00FA1558">
      <w:pPr>
        <w:pStyle w:val="Heading1"/>
        <w:ind w:left="360" w:hanging="360"/>
      </w:pPr>
      <w:bookmarkStart w:id="11" w:name="OLE_LINK31"/>
      <w:bookmarkStart w:id="12" w:name="OLE_LINK32"/>
      <w:r>
        <w:t xml:space="preserve">If </w:t>
      </w:r>
      <w:r w:rsidR="00CA7FC6">
        <w:t>u</w:t>
      </w:r>
      <w:r w:rsidR="003B538D">
        <w:t>ser</w:t>
      </w:r>
      <w:r w:rsidR="005E3430" w:rsidRPr="00812219">
        <w:t xml:space="preserve"> chooses the </w:t>
      </w:r>
      <w:r w:rsidR="005E3430" w:rsidRPr="00812219">
        <w:rPr>
          <w:b/>
        </w:rPr>
        <w:t>menu 4</w:t>
      </w:r>
      <w:r w:rsidR="005E3430" w:rsidRPr="00812219">
        <w:t xml:space="preserve"> “</w:t>
      </w:r>
      <w:r w:rsidR="00AB7836">
        <w:rPr>
          <w:b/>
        </w:rPr>
        <w:t>Delete</w:t>
      </w:r>
      <w:r w:rsidR="005E3430" w:rsidRPr="00812219">
        <w:rPr>
          <w:b/>
        </w:rPr>
        <w:t xml:space="preserve"> </w:t>
      </w:r>
      <w:r w:rsidR="00AB7836">
        <w:rPr>
          <w:b/>
        </w:rPr>
        <w:t>Food</w:t>
      </w:r>
      <w:r w:rsidR="005E3430" w:rsidRPr="00812219">
        <w:t>”, then:</w:t>
      </w:r>
    </w:p>
    <w:p w14:paraId="41A1EDE7" w14:textId="77777777" w:rsidR="00E90A6C" w:rsidRDefault="00E90A6C" w:rsidP="00E90A6C">
      <w:pPr>
        <w:pStyle w:val="Heading2"/>
      </w:pPr>
      <w:r w:rsidRPr="00812219">
        <w:t xml:space="preserve">The application will ask </w:t>
      </w:r>
      <w:r>
        <w:t>user</w:t>
      </w:r>
      <w:r w:rsidRPr="00812219">
        <w:t xml:space="preserve"> to input </w:t>
      </w:r>
      <w:r>
        <w:t>whether they want to view the Foods or the Food Plans</w:t>
      </w:r>
      <w:r w:rsidRPr="00812219">
        <w:t xml:space="preserve">. </w:t>
      </w:r>
      <w:r w:rsidRPr="00AF560D">
        <w:rPr>
          <w:b/>
        </w:rPr>
        <w:t>Validate</w:t>
      </w:r>
      <w:r w:rsidRPr="00812219">
        <w:t xml:space="preserve"> </w:t>
      </w:r>
      <w:r>
        <w:t xml:space="preserve">input </w:t>
      </w:r>
      <w:r w:rsidRPr="00812219">
        <w:t xml:space="preserve">must be </w:t>
      </w:r>
      <w:r w:rsidRPr="00812219">
        <w:rPr>
          <w:b/>
        </w:rPr>
        <w:t xml:space="preserve">numeric </w:t>
      </w:r>
      <w:r w:rsidRPr="00812219">
        <w:t xml:space="preserve">and </w:t>
      </w:r>
      <w:r w:rsidRPr="0018701E">
        <w:rPr>
          <w:b/>
        </w:rPr>
        <w:t>between</w:t>
      </w:r>
      <w:r>
        <w:t xml:space="preserve"> </w:t>
      </w:r>
      <w:r>
        <w:rPr>
          <w:b/>
        </w:rPr>
        <w:t>0</w:t>
      </w:r>
      <w:r w:rsidRPr="00812219">
        <w:rPr>
          <w:b/>
        </w:rPr>
        <w:t xml:space="preserve"> </w:t>
      </w:r>
      <w:r>
        <w:rPr>
          <w:b/>
        </w:rPr>
        <w:t>and</w:t>
      </w:r>
      <w:r w:rsidRPr="00812219">
        <w:rPr>
          <w:b/>
        </w:rPr>
        <w:t xml:space="preserve"> </w:t>
      </w:r>
      <w:r>
        <w:rPr>
          <w:b/>
        </w:rPr>
        <w:t>2</w:t>
      </w:r>
      <w:r w:rsidRPr="00812219">
        <w:t xml:space="preserve">. </w:t>
      </w:r>
    </w:p>
    <w:p w14:paraId="7C30A13D" w14:textId="77777777" w:rsidR="00E90A6C" w:rsidRPr="00962476" w:rsidRDefault="00E90A6C" w:rsidP="00E90A6C">
      <w:pPr>
        <w:pStyle w:val="Heading2"/>
      </w:pPr>
      <w:r>
        <w:t>If user</w:t>
      </w:r>
      <w:r w:rsidRPr="00812219">
        <w:t xml:space="preserve"> </w:t>
      </w:r>
      <w:r>
        <w:t xml:space="preserve">chooses </w:t>
      </w:r>
      <w:r>
        <w:rPr>
          <w:b/>
        </w:rPr>
        <w:t>0</w:t>
      </w:r>
      <w:r w:rsidRPr="005D33F1">
        <w:t>,</w:t>
      </w:r>
      <w:r>
        <w:rPr>
          <w:b/>
        </w:rPr>
        <w:t xml:space="preserve"> </w:t>
      </w:r>
      <w:r w:rsidRPr="00CB5972">
        <w:t>the application will</w:t>
      </w:r>
      <w:r>
        <w:rPr>
          <w:b/>
        </w:rPr>
        <w:t xml:space="preserve"> </w:t>
      </w:r>
      <w:r w:rsidRPr="00151D96">
        <w:rPr>
          <w:b/>
        </w:rPr>
        <w:t>go</w:t>
      </w:r>
      <w:r w:rsidRPr="00812219">
        <w:t xml:space="preserve"> </w:t>
      </w:r>
      <w:r w:rsidRPr="00812219">
        <w:rPr>
          <w:b/>
        </w:rPr>
        <w:t xml:space="preserve">back </w:t>
      </w:r>
      <w:r w:rsidRPr="00812219">
        <w:t>to</w:t>
      </w:r>
      <w:r w:rsidRPr="00812219">
        <w:rPr>
          <w:b/>
        </w:rPr>
        <w:t xml:space="preserve"> main menu</w:t>
      </w:r>
      <w:r w:rsidRPr="00812219">
        <w:t>.</w:t>
      </w:r>
    </w:p>
    <w:p w14:paraId="70A697B2" w14:textId="77777777" w:rsidR="00E90A6C" w:rsidRDefault="00E90A6C" w:rsidP="00E90A6C">
      <w:pPr>
        <w:pStyle w:val="Heading2"/>
        <w:keepNext/>
        <w:numPr>
          <w:ilvl w:val="0"/>
          <w:numId w:val="0"/>
        </w:numPr>
        <w:jc w:val="center"/>
      </w:pPr>
      <w:r w:rsidRPr="00B77BAC">
        <w:rPr>
          <w:noProof/>
          <w:lang w:eastAsia="en-US"/>
        </w:rPr>
        <w:lastRenderedPageBreak/>
        <w:drawing>
          <wp:inline distT="0" distB="0" distL="0" distR="0" wp14:anchorId="71B84BD0" wp14:editId="0D12C231">
            <wp:extent cx="5938520" cy="742950"/>
            <wp:effectExtent l="19050" t="19050" r="24130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931" t="-13074" r="10407" b="-14389"/>
                    <a:stretch/>
                  </pic:blipFill>
                  <pic:spPr bwMode="auto">
                    <a:xfrm>
                      <a:off x="0" y="0"/>
                      <a:ext cx="5943600" cy="7435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F8762" w14:textId="2BCD8315" w:rsidR="005578CA" w:rsidRPr="006571CB" w:rsidRDefault="005578CA" w:rsidP="006571CB">
      <w:pPr>
        <w:pStyle w:val="Caption"/>
        <w:spacing w:line="360" w:lineRule="auto"/>
        <w:jc w:val="center"/>
        <w:rPr>
          <w:b/>
          <w:bCs/>
          <w:i w:val="0"/>
          <w:color w:val="auto"/>
          <w:sz w:val="20"/>
          <w:szCs w:val="20"/>
        </w:rPr>
      </w:pPr>
      <w:r w:rsidRPr="00E90A6C">
        <w:rPr>
          <w:b/>
          <w:bCs/>
          <w:i w:val="0"/>
          <w:color w:val="auto"/>
          <w:sz w:val="20"/>
          <w:szCs w:val="20"/>
        </w:rPr>
        <w:t xml:space="preserve">Figure </w:t>
      </w:r>
      <w:r w:rsidRPr="00E90A6C">
        <w:rPr>
          <w:b/>
          <w:bCs/>
          <w:i w:val="0"/>
          <w:color w:val="auto"/>
          <w:sz w:val="20"/>
          <w:szCs w:val="20"/>
        </w:rPr>
        <w:fldChar w:fldCharType="begin"/>
      </w:r>
      <w:r w:rsidRPr="00E90A6C">
        <w:rPr>
          <w:b/>
          <w:bCs/>
          <w:i w:val="0"/>
          <w:color w:val="auto"/>
          <w:sz w:val="20"/>
          <w:szCs w:val="20"/>
        </w:rPr>
        <w:instrText xml:space="preserve"> SEQ Figure \* ARABIC </w:instrText>
      </w:r>
      <w:r w:rsidRPr="00E90A6C">
        <w:rPr>
          <w:b/>
          <w:bCs/>
          <w:i w:val="0"/>
          <w:color w:val="auto"/>
          <w:sz w:val="20"/>
          <w:szCs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  <w:szCs w:val="20"/>
        </w:rPr>
        <w:t>15</w:t>
      </w:r>
      <w:r w:rsidRPr="00E90A6C">
        <w:rPr>
          <w:b/>
          <w:bCs/>
          <w:i w:val="0"/>
          <w:color w:val="auto"/>
          <w:sz w:val="20"/>
          <w:szCs w:val="20"/>
        </w:rPr>
        <w:fldChar w:fldCharType="end"/>
      </w:r>
      <w:r w:rsidRPr="00E90A6C">
        <w:rPr>
          <w:b/>
          <w:bCs/>
          <w:i w:val="0"/>
          <w:color w:val="auto"/>
          <w:sz w:val="20"/>
          <w:szCs w:val="20"/>
        </w:rPr>
        <w:t xml:space="preserve">. </w:t>
      </w:r>
      <w:r w:rsidR="00CA7FC6" w:rsidRPr="00E90A6C">
        <w:rPr>
          <w:b/>
          <w:bCs/>
          <w:i w:val="0"/>
          <w:color w:val="auto"/>
          <w:sz w:val="20"/>
          <w:szCs w:val="20"/>
        </w:rPr>
        <w:t xml:space="preserve">Choose </w:t>
      </w:r>
      <w:r w:rsidR="00E90A6C">
        <w:rPr>
          <w:b/>
          <w:bCs/>
          <w:i w:val="0"/>
          <w:color w:val="auto"/>
          <w:sz w:val="20"/>
          <w:szCs w:val="20"/>
        </w:rPr>
        <w:t xml:space="preserve">category to delete </w:t>
      </w:r>
      <w:proofErr w:type="gramStart"/>
      <w:r w:rsidR="00CA7FC6" w:rsidRPr="00E90A6C">
        <w:rPr>
          <w:b/>
          <w:bCs/>
          <w:i w:val="0"/>
          <w:color w:val="auto"/>
          <w:sz w:val="20"/>
          <w:szCs w:val="20"/>
        </w:rPr>
        <w:t>screen</w:t>
      </w:r>
      <w:proofErr w:type="gramEnd"/>
    </w:p>
    <w:p w14:paraId="20083284" w14:textId="77777777" w:rsidR="00210DED" w:rsidRPr="00DA230F" w:rsidRDefault="00210DED" w:rsidP="00FA1558">
      <w:pPr>
        <w:pStyle w:val="Heading2"/>
        <w:rPr>
          <w:b/>
        </w:rPr>
      </w:pPr>
      <w:r>
        <w:t>Otherwise</w:t>
      </w:r>
      <w:r w:rsidRPr="00812219">
        <w:t>, then:</w:t>
      </w:r>
    </w:p>
    <w:p w14:paraId="5246A4A7" w14:textId="64420B3E" w:rsidR="005D3D11" w:rsidRDefault="005D3D11" w:rsidP="005D3D11">
      <w:pPr>
        <w:pStyle w:val="Heading2"/>
        <w:numPr>
          <w:ilvl w:val="1"/>
          <w:numId w:val="5"/>
        </w:numPr>
        <w:ind w:left="1080"/>
      </w:pPr>
      <w:r w:rsidRPr="00812219">
        <w:t xml:space="preserve">If </w:t>
      </w:r>
      <w:r>
        <w:t>user chooses</w:t>
      </w:r>
      <w:r>
        <w:rPr>
          <w:rStyle w:val="CommentReference"/>
        </w:rPr>
        <w:t xml:space="preserve"> </w:t>
      </w:r>
      <w:r w:rsidRPr="00E817AD">
        <w:rPr>
          <w:rStyle w:val="CommentReference"/>
          <w:b/>
          <w:sz w:val="24"/>
          <w:szCs w:val="24"/>
        </w:rPr>
        <w:t>su</w:t>
      </w:r>
      <w:r w:rsidRPr="00812219">
        <w:rPr>
          <w:b/>
        </w:rPr>
        <w:t>b menu 1</w:t>
      </w:r>
      <w:r w:rsidRPr="00812219">
        <w:t xml:space="preserve"> (“</w:t>
      </w:r>
      <w:r>
        <w:rPr>
          <w:b/>
        </w:rPr>
        <w:t>Food</w:t>
      </w:r>
      <w:r>
        <w:t>”), then t</w:t>
      </w:r>
      <w:r w:rsidRPr="00812219">
        <w:t xml:space="preserve">he application will </w:t>
      </w:r>
      <w:r>
        <w:t xml:space="preserve">show the list of Foods available </w:t>
      </w:r>
      <w:r w:rsidR="00E2521E">
        <w:t>o</w:t>
      </w:r>
      <w:r>
        <w:t xml:space="preserve">n the menu. The input must be between 1 and the </w:t>
      </w:r>
      <w:proofErr w:type="gramStart"/>
      <w:r>
        <w:t>amount</w:t>
      </w:r>
      <w:proofErr w:type="gramEnd"/>
      <w:r>
        <w:t xml:space="preserve"> of foods.</w:t>
      </w:r>
    </w:p>
    <w:p w14:paraId="1154B50B" w14:textId="73A607A9" w:rsidR="002C3126" w:rsidRDefault="002C3126" w:rsidP="005D3D11">
      <w:pPr>
        <w:pStyle w:val="Heading2"/>
        <w:numPr>
          <w:ilvl w:val="1"/>
          <w:numId w:val="5"/>
        </w:numPr>
        <w:ind w:left="1080"/>
      </w:pPr>
      <w:r>
        <w:t>I</w:t>
      </w:r>
      <w:r w:rsidRPr="00812219">
        <w:t xml:space="preserve">f </w:t>
      </w:r>
      <w:r>
        <w:t>user</w:t>
      </w:r>
      <w:r w:rsidRPr="00812219">
        <w:t xml:space="preserve"> chooses the </w:t>
      </w:r>
      <w:r w:rsidRPr="00812219">
        <w:rPr>
          <w:b/>
        </w:rPr>
        <w:t>sub menu 2</w:t>
      </w:r>
      <w:r w:rsidRPr="00812219">
        <w:t xml:space="preserve"> (“</w:t>
      </w:r>
      <w:r>
        <w:rPr>
          <w:b/>
        </w:rPr>
        <w:t>Food Plan</w:t>
      </w:r>
      <w:r>
        <w:t>”), then</w:t>
      </w:r>
      <w:r>
        <w:rPr>
          <w:lang w:val="id-ID"/>
        </w:rPr>
        <w:t xml:space="preserve"> </w:t>
      </w:r>
      <w:r>
        <w:t>t</w:t>
      </w:r>
      <w:r w:rsidRPr="00812219">
        <w:t xml:space="preserve">he application will </w:t>
      </w:r>
      <w:r>
        <w:t xml:space="preserve">show the list of Food plans available </w:t>
      </w:r>
      <w:r w:rsidR="005C59E2">
        <w:t>o</w:t>
      </w:r>
      <w:r>
        <w:t>n the menu. The input must be between 1 and the amount of food plans.</w:t>
      </w:r>
    </w:p>
    <w:p w14:paraId="7B277D1F" w14:textId="05AD3912" w:rsidR="005D3D11" w:rsidRDefault="002C3126" w:rsidP="002C3126">
      <w:pPr>
        <w:pStyle w:val="Heading3"/>
        <w:numPr>
          <w:ilvl w:val="2"/>
          <w:numId w:val="28"/>
        </w:numPr>
        <w:ind w:left="1080"/>
      </w:pPr>
      <w:r w:rsidRPr="00812219">
        <w:t xml:space="preserve">After that, the application will </w:t>
      </w:r>
      <w:r w:rsidRPr="005A6C0A">
        <w:rPr>
          <w:b/>
        </w:rPr>
        <w:t>update</w:t>
      </w:r>
      <w:r w:rsidRPr="00812219">
        <w:t xml:space="preserve"> </w:t>
      </w:r>
      <w:r>
        <w:t>the</w:t>
      </w:r>
      <w:r w:rsidRPr="00812219">
        <w:t xml:space="preserve"> </w:t>
      </w:r>
      <w:r w:rsidRPr="00246479">
        <w:rPr>
          <w:b/>
        </w:rPr>
        <w:t>selected</w:t>
      </w:r>
      <w:r>
        <w:t xml:space="preserve"> </w:t>
      </w:r>
      <w:r>
        <w:rPr>
          <w:b/>
        </w:rPr>
        <w:t>data</w:t>
      </w:r>
      <w:r w:rsidRPr="005A6C0A">
        <w:rPr>
          <w:b/>
        </w:rPr>
        <w:t xml:space="preserve"> </w:t>
      </w:r>
      <w:r>
        <w:rPr>
          <w:b/>
        </w:rPr>
        <w:t xml:space="preserve">by </w:t>
      </w:r>
      <w:r w:rsidRPr="005A6C0A">
        <w:rPr>
          <w:b/>
        </w:rPr>
        <w:t>number</w:t>
      </w:r>
      <w:r w:rsidRPr="00812219">
        <w:t xml:space="preserve"> </w:t>
      </w:r>
      <w:r>
        <w:t xml:space="preserve">and </w:t>
      </w:r>
      <w:r w:rsidRPr="00D3075A">
        <w:rPr>
          <w:b/>
        </w:rPr>
        <w:t>show success message</w:t>
      </w:r>
      <w:r w:rsidRPr="00812219">
        <w:t>.</w:t>
      </w:r>
    </w:p>
    <w:p w14:paraId="590EB94A" w14:textId="77777777" w:rsidR="00F759B5" w:rsidRDefault="00F759B5" w:rsidP="00730912">
      <w:pPr>
        <w:keepNext/>
        <w:spacing w:line="360" w:lineRule="auto"/>
      </w:pPr>
    </w:p>
    <w:p w14:paraId="4011DC99" w14:textId="131E8D50" w:rsidR="00461D94" w:rsidRDefault="00B42031" w:rsidP="00FA1558">
      <w:pPr>
        <w:keepNext/>
        <w:spacing w:line="360" w:lineRule="auto"/>
        <w:jc w:val="center"/>
      </w:pPr>
      <w:r w:rsidRPr="00B42031">
        <w:rPr>
          <w:noProof/>
        </w:rPr>
        <w:drawing>
          <wp:inline distT="0" distB="0" distL="0" distR="0" wp14:anchorId="161FDF93" wp14:editId="7E12F05E">
            <wp:extent cx="5943172" cy="1657350"/>
            <wp:effectExtent l="19050" t="19050" r="1968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1001" t="-4196" r="3371" b="2797"/>
                    <a:stretch/>
                  </pic:blipFill>
                  <pic:spPr bwMode="auto">
                    <a:xfrm>
                      <a:off x="0" y="0"/>
                      <a:ext cx="5943600" cy="16574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D365F" w14:textId="695CDC8D" w:rsidR="005E3430" w:rsidRPr="00B42031" w:rsidRDefault="00461D94" w:rsidP="00FA1558">
      <w:pPr>
        <w:pStyle w:val="Caption"/>
        <w:spacing w:line="360" w:lineRule="auto"/>
        <w:jc w:val="center"/>
        <w:rPr>
          <w:b/>
          <w:bCs/>
          <w:i w:val="0"/>
          <w:color w:val="auto"/>
          <w:sz w:val="20"/>
          <w:szCs w:val="20"/>
        </w:rPr>
      </w:pPr>
      <w:r w:rsidRPr="00B42031">
        <w:rPr>
          <w:b/>
          <w:bCs/>
          <w:i w:val="0"/>
          <w:color w:val="auto"/>
          <w:sz w:val="20"/>
          <w:szCs w:val="20"/>
        </w:rPr>
        <w:t xml:space="preserve">Figure </w:t>
      </w:r>
      <w:r w:rsidRPr="00B42031">
        <w:rPr>
          <w:b/>
          <w:bCs/>
          <w:i w:val="0"/>
          <w:color w:val="auto"/>
          <w:sz w:val="20"/>
          <w:szCs w:val="20"/>
        </w:rPr>
        <w:fldChar w:fldCharType="begin"/>
      </w:r>
      <w:r w:rsidRPr="00B42031">
        <w:rPr>
          <w:b/>
          <w:bCs/>
          <w:i w:val="0"/>
          <w:color w:val="auto"/>
          <w:sz w:val="20"/>
          <w:szCs w:val="20"/>
        </w:rPr>
        <w:instrText xml:space="preserve"> SEQ Figure \* ARABIC </w:instrText>
      </w:r>
      <w:r w:rsidRPr="00B42031">
        <w:rPr>
          <w:b/>
          <w:bCs/>
          <w:i w:val="0"/>
          <w:color w:val="auto"/>
          <w:sz w:val="20"/>
          <w:szCs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  <w:szCs w:val="20"/>
        </w:rPr>
        <w:t>16</w:t>
      </w:r>
      <w:r w:rsidRPr="00B42031">
        <w:rPr>
          <w:b/>
          <w:bCs/>
          <w:i w:val="0"/>
          <w:color w:val="auto"/>
          <w:sz w:val="20"/>
          <w:szCs w:val="20"/>
        </w:rPr>
        <w:fldChar w:fldCharType="end"/>
      </w:r>
      <w:r w:rsidRPr="00B42031">
        <w:rPr>
          <w:b/>
          <w:bCs/>
          <w:i w:val="0"/>
          <w:color w:val="auto"/>
          <w:sz w:val="20"/>
          <w:szCs w:val="20"/>
        </w:rPr>
        <w:t xml:space="preserve">. Delete </w:t>
      </w:r>
      <w:proofErr w:type="gramStart"/>
      <w:r w:rsidR="00B42031" w:rsidRPr="00B42031">
        <w:rPr>
          <w:b/>
          <w:bCs/>
          <w:i w:val="0"/>
          <w:color w:val="auto"/>
          <w:sz w:val="20"/>
          <w:szCs w:val="20"/>
        </w:rPr>
        <w:t>food</w:t>
      </w:r>
      <w:proofErr w:type="gramEnd"/>
    </w:p>
    <w:p w14:paraId="40C857CA" w14:textId="341E5412" w:rsidR="00E93444" w:rsidRDefault="00B42031" w:rsidP="00FA1558">
      <w:pPr>
        <w:keepNext/>
        <w:spacing w:line="360" w:lineRule="auto"/>
        <w:ind w:right="18"/>
        <w:jc w:val="center"/>
      </w:pPr>
      <w:r w:rsidRPr="00B42031">
        <w:rPr>
          <w:noProof/>
        </w:rPr>
        <w:drawing>
          <wp:inline distT="0" distB="0" distL="0" distR="0" wp14:anchorId="0A8C0DFC" wp14:editId="401100C7">
            <wp:extent cx="5943104" cy="1482090"/>
            <wp:effectExtent l="19050" t="19050" r="19685" b="228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-1099" t="-4292" r="5880" b="3"/>
                    <a:stretch/>
                  </pic:blipFill>
                  <pic:spPr bwMode="auto">
                    <a:xfrm>
                      <a:off x="0" y="0"/>
                      <a:ext cx="5943600" cy="14822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C8FCF" w14:textId="550C9405" w:rsidR="005E3430" w:rsidRPr="00B42031" w:rsidRDefault="00E93444" w:rsidP="00FA1558">
      <w:pPr>
        <w:pStyle w:val="Caption"/>
        <w:spacing w:line="360" w:lineRule="auto"/>
        <w:jc w:val="center"/>
        <w:rPr>
          <w:b/>
          <w:bCs/>
          <w:i w:val="0"/>
          <w:color w:val="auto"/>
          <w:sz w:val="20"/>
          <w:szCs w:val="20"/>
        </w:rPr>
      </w:pPr>
      <w:r w:rsidRPr="00B42031">
        <w:rPr>
          <w:b/>
          <w:bCs/>
          <w:i w:val="0"/>
          <w:color w:val="auto"/>
          <w:sz w:val="20"/>
          <w:szCs w:val="20"/>
        </w:rPr>
        <w:t xml:space="preserve">Figure </w:t>
      </w:r>
      <w:r w:rsidRPr="00B42031">
        <w:rPr>
          <w:b/>
          <w:bCs/>
          <w:i w:val="0"/>
          <w:color w:val="auto"/>
          <w:sz w:val="20"/>
          <w:szCs w:val="20"/>
        </w:rPr>
        <w:fldChar w:fldCharType="begin"/>
      </w:r>
      <w:r w:rsidRPr="00B42031">
        <w:rPr>
          <w:b/>
          <w:bCs/>
          <w:i w:val="0"/>
          <w:color w:val="auto"/>
          <w:sz w:val="20"/>
          <w:szCs w:val="20"/>
        </w:rPr>
        <w:instrText xml:space="preserve"> SEQ Figure \* ARABIC </w:instrText>
      </w:r>
      <w:r w:rsidRPr="00B42031">
        <w:rPr>
          <w:b/>
          <w:bCs/>
          <w:i w:val="0"/>
          <w:color w:val="auto"/>
          <w:sz w:val="20"/>
          <w:szCs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  <w:szCs w:val="20"/>
        </w:rPr>
        <w:t>17</w:t>
      </w:r>
      <w:r w:rsidRPr="00B42031">
        <w:rPr>
          <w:b/>
          <w:bCs/>
          <w:i w:val="0"/>
          <w:color w:val="auto"/>
          <w:sz w:val="20"/>
          <w:szCs w:val="20"/>
        </w:rPr>
        <w:fldChar w:fldCharType="end"/>
      </w:r>
      <w:r w:rsidR="008A2CA8" w:rsidRPr="00B42031">
        <w:rPr>
          <w:b/>
          <w:bCs/>
          <w:i w:val="0"/>
          <w:color w:val="auto"/>
          <w:sz w:val="20"/>
          <w:szCs w:val="20"/>
        </w:rPr>
        <w:t>. View</w:t>
      </w:r>
      <w:r w:rsidR="00627CF6" w:rsidRPr="00B42031">
        <w:rPr>
          <w:b/>
          <w:bCs/>
          <w:i w:val="0"/>
          <w:color w:val="auto"/>
          <w:sz w:val="20"/>
          <w:szCs w:val="20"/>
        </w:rPr>
        <w:t xml:space="preserve"> </w:t>
      </w:r>
      <w:r w:rsidR="00B42031" w:rsidRPr="00B42031">
        <w:rPr>
          <w:b/>
          <w:bCs/>
          <w:i w:val="0"/>
          <w:color w:val="auto"/>
          <w:sz w:val="20"/>
          <w:szCs w:val="20"/>
        </w:rPr>
        <w:t xml:space="preserve">food after deleting Chili </w:t>
      </w:r>
      <w:proofErr w:type="gramStart"/>
      <w:r w:rsidR="00B42031" w:rsidRPr="00B42031">
        <w:rPr>
          <w:b/>
          <w:bCs/>
          <w:i w:val="0"/>
          <w:color w:val="auto"/>
          <w:sz w:val="20"/>
          <w:szCs w:val="20"/>
        </w:rPr>
        <w:t>Chicken</w:t>
      </w:r>
      <w:proofErr w:type="gramEnd"/>
    </w:p>
    <w:p w14:paraId="1C00F3E6" w14:textId="77777777" w:rsidR="008F1E29" w:rsidRPr="008F1E29" w:rsidRDefault="008F1E29" w:rsidP="00FA1558">
      <w:pPr>
        <w:spacing w:line="360" w:lineRule="auto"/>
      </w:pPr>
    </w:p>
    <w:bookmarkEnd w:id="11"/>
    <w:bookmarkEnd w:id="12"/>
    <w:p w14:paraId="58B95732" w14:textId="73EC3245" w:rsidR="009A17FF" w:rsidRDefault="00B42031" w:rsidP="00FA1558">
      <w:pPr>
        <w:keepNext/>
        <w:spacing w:line="360" w:lineRule="auto"/>
        <w:jc w:val="center"/>
      </w:pPr>
      <w:r w:rsidRPr="00B42031">
        <w:rPr>
          <w:noProof/>
        </w:rPr>
        <w:lastRenderedPageBreak/>
        <w:drawing>
          <wp:inline distT="0" distB="0" distL="0" distR="0" wp14:anchorId="47517F65" wp14:editId="7EA993CC">
            <wp:extent cx="5942640" cy="1375410"/>
            <wp:effectExtent l="19050" t="19050" r="20320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-1002" t="-4812" r="3334" b="-3731"/>
                    <a:stretch/>
                  </pic:blipFill>
                  <pic:spPr bwMode="auto">
                    <a:xfrm>
                      <a:off x="0" y="0"/>
                      <a:ext cx="5943600" cy="13756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5DFD3" w14:textId="696EAEA5" w:rsidR="005E3430" w:rsidRPr="00B42031" w:rsidRDefault="009A17FF" w:rsidP="00FA1558">
      <w:pPr>
        <w:pStyle w:val="Caption"/>
        <w:spacing w:line="360" w:lineRule="auto"/>
        <w:jc w:val="center"/>
        <w:rPr>
          <w:b/>
          <w:bCs/>
          <w:i w:val="0"/>
          <w:color w:val="auto"/>
          <w:sz w:val="20"/>
        </w:rPr>
      </w:pPr>
      <w:r w:rsidRPr="00B42031">
        <w:rPr>
          <w:b/>
          <w:bCs/>
          <w:i w:val="0"/>
          <w:color w:val="auto"/>
          <w:sz w:val="20"/>
        </w:rPr>
        <w:t xml:space="preserve">Figure </w:t>
      </w:r>
      <w:r w:rsidRPr="00B42031">
        <w:rPr>
          <w:b/>
          <w:bCs/>
          <w:i w:val="0"/>
          <w:color w:val="auto"/>
          <w:sz w:val="20"/>
        </w:rPr>
        <w:fldChar w:fldCharType="begin"/>
      </w:r>
      <w:r w:rsidRPr="00B42031">
        <w:rPr>
          <w:b/>
          <w:bCs/>
          <w:i w:val="0"/>
          <w:color w:val="auto"/>
          <w:sz w:val="20"/>
        </w:rPr>
        <w:instrText xml:space="preserve"> SEQ Figure \* ARABIC </w:instrText>
      </w:r>
      <w:r w:rsidRPr="00B42031">
        <w:rPr>
          <w:b/>
          <w:bCs/>
          <w:i w:val="0"/>
          <w:color w:val="auto"/>
          <w:sz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</w:rPr>
        <w:t>18</w:t>
      </w:r>
      <w:r w:rsidRPr="00B42031">
        <w:rPr>
          <w:b/>
          <w:bCs/>
          <w:i w:val="0"/>
          <w:color w:val="auto"/>
          <w:sz w:val="20"/>
        </w:rPr>
        <w:fldChar w:fldCharType="end"/>
      </w:r>
      <w:r w:rsidRPr="00B42031">
        <w:rPr>
          <w:b/>
          <w:bCs/>
          <w:i w:val="0"/>
          <w:color w:val="auto"/>
          <w:sz w:val="20"/>
        </w:rPr>
        <w:t xml:space="preserve"> . Delete </w:t>
      </w:r>
      <w:r w:rsidR="00B42031" w:rsidRPr="00B42031">
        <w:rPr>
          <w:b/>
          <w:bCs/>
          <w:i w:val="0"/>
          <w:color w:val="auto"/>
          <w:sz w:val="20"/>
        </w:rPr>
        <w:t>Food Plan</w:t>
      </w:r>
    </w:p>
    <w:p w14:paraId="19253275" w14:textId="77777777" w:rsidR="00227DFB" w:rsidRDefault="00227DFB" w:rsidP="00FA1558">
      <w:pPr>
        <w:spacing w:line="360" w:lineRule="auto"/>
        <w:jc w:val="both"/>
      </w:pPr>
    </w:p>
    <w:p w14:paraId="3D8FB13C" w14:textId="2F0554B7" w:rsidR="003D2FF1" w:rsidRDefault="00B42031" w:rsidP="00FA1558">
      <w:pPr>
        <w:keepNext/>
        <w:spacing w:line="360" w:lineRule="auto"/>
        <w:jc w:val="center"/>
      </w:pPr>
      <w:r w:rsidRPr="00B42031">
        <w:rPr>
          <w:noProof/>
        </w:rPr>
        <w:drawing>
          <wp:inline distT="0" distB="0" distL="0" distR="0" wp14:anchorId="7A8FCAEA" wp14:editId="352EA159">
            <wp:extent cx="5943138" cy="1123950"/>
            <wp:effectExtent l="19050" t="19050" r="19685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-868" t="-6430" r="4045" b="-613"/>
                    <a:stretch/>
                  </pic:blipFill>
                  <pic:spPr bwMode="auto">
                    <a:xfrm>
                      <a:off x="0" y="0"/>
                      <a:ext cx="5943600" cy="11240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D8440" w14:textId="220D49BA" w:rsidR="00227DFB" w:rsidRPr="00B42031" w:rsidRDefault="003D2FF1" w:rsidP="00FA1558">
      <w:pPr>
        <w:pStyle w:val="Caption"/>
        <w:spacing w:line="360" w:lineRule="auto"/>
        <w:jc w:val="center"/>
        <w:rPr>
          <w:b/>
          <w:bCs/>
          <w:i w:val="0"/>
          <w:color w:val="auto"/>
          <w:sz w:val="20"/>
        </w:rPr>
      </w:pPr>
      <w:r w:rsidRPr="00B42031">
        <w:rPr>
          <w:b/>
          <w:bCs/>
          <w:i w:val="0"/>
          <w:color w:val="auto"/>
          <w:sz w:val="20"/>
        </w:rPr>
        <w:t xml:space="preserve">Figure </w:t>
      </w:r>
      <w:r w:rsidRPr="00B42031">
        <w:rPr>
          <w:b/>
          <w:bCs/>
          <w:i w:val="0"/>
          <w:color w:val="auto"/>
          <w:sz w:val="20"/>
        </w:rPr>
        <w:fldChar w:fldCharType="begin"/>
      </w:r>
      <w:r w:rsidRPr="00B42031">
        <w:rPr>
          <w:b/>
          <w:bCs/>
          <w:i w:val="0"/>
          <w:color w:val="auto"/>
          <w:sz w:val="20"/>
        </w:rPr>
        <w:instrText xml:space="preserve"> SEQ Figure \* ARABIC </w:instrText>
      </w:r>
      <w:r w:rsidRPr="00B42031">
        <w:rPr>
          <w:b/>
          <w:bCs/>
          <w:i w:val="0"/>
          <w:color w:val="auto"/>
          <w:sz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</w:rPr>
        <w:t>19</w:t>
      </w:r>
      <w:r w:rsidRPr="00B42031">
        <w:rPr>
          <w:b/>
          <w:bCs/>
          <w:i w:val="0"/>
          <w:color w:val="auto"/>
          <w:sz w:val="20"/>
        </w:rPr>
        <w:fldChar w:fldCharType="end"/>
      </w:r>
      <w:r w:rsidRPr="00B42031">
        <w:rPr>
          <w:b/>
          <w:bCs/>
          <w:i w:val="0"/>
          <w:color w:val="auto"/>
          <w:sz w:val="20"/>
        </w:rPr>
        <w:t xml:space="preserve"> . View </w:t>
      </w:r>
      <w:r w:rsidR="00B42031" w:rsidRPr="00B42031">
        <w:rPr>
          <w:b/>
          <w:bCs/>
          <w:i w:val="0"/>
          <w:color w:val="auto"/>
          <w:sz w:val="20"/>
        </w:rPr>
        <w:t>Food Plan after Deleting Beefy Beef Plan</w:t>
      </w:r>
    </w:p>
    <w:p w14:paraId="4B049151" w14:textId="77777777" w:rsidR="003D2FF1" w:rsidRPr="003D2FF1" w:rsidRDefault="003D2FF1" w:rsidP="00FA1558">
      <w:pPr>
        <w:spacing w:line="360" w:lineRule="auto"/>
      </w:pPr>
    </w:p>
    <w:p w14:paraId="79188395" w14:textId="399465F1" w:rsidR="00B960ED" w:rsidRDefault="00B63500" w:rsidP="00FA1558">
      <w:pPr>
        <w:pStyle w:val="Heading1"/>
        <w:ind w:left="360" w:hanging="360"/>
      </w:pPr>
      <w:r>
        <w:t xml:space="preserve">If </w:t>
      </w:r>
      <w:r w:rsidR="003B538D">
        <w:t>user</w:t>
      </w:r>
      <w:r w:rsidR="00B960ED" w:rsidRPr="00812219">
        <w:t xml:space="preserve"> chooses </w:t>
      </w:r>
      <w:r w:rsidR="00B960ED" w:rsidRPr="00812219">
        <w:rPr>
          <w:b/>
        </w:rPr>
        <w:t>menu 5</w:t>
      </w:r>
      <w:r w:rsidR="00B960ED" w:rsidRPr="00812219">
        <w:t xml:space="preserve"> “</w:t>
      </w:r>
      <w:r w:rsidR="00730912">
        <w:rPr>
          <w:b/>
        </w:rPr>
        <w:t>Food Planning Consultation</w:t>
      </w:r>
      <w:r w:rsidR="00ED011E" w:rsidRPr="00812219">
        <w:t>”</w:t>
      </w:r>
      <w:r w:rsidR="00B960ED" w:rsidRPr="00812219">
        <w:t>, then:</w:t>
      </w:r>
    </w:p>
    <w:p w14:paraId="5F6D3875" w14:textId="77777777" w:rsidR="00730912" w:rsidRDefault="00730912" w:rsidP="00730912">
      <w:pPr>
        <w:pStyle w:val="Heading2"/>
      </w:pPr>
      <w:r w:rsidRPr="00812219">
        <w:t xml:space="preserve">The application will ask </w:t>
      </w:r>
      <w:r>
        <w:t>user</w:t>
      </w:r>
      <w:r w:rsidRPr="00812219">
        <w:t xml:space="preserve"> to input </w:t>
      </w:r>
      <w:r>
        <w:t>whether they want to view the Foods or the Food Plans</w:t>
      </w:r>
      <w:r w:rsidRPr="00812219">
        <w:t xml:space="preserve">. </w:t>
      </w:r>
      <w:r w:rsidRPr="00AF560D">
        <w:rPr>
          <w:b/>
        </w:rPr>
        <w:t>Validate</w:t>
      </w:r>
      <w:r w:rsidRPr="00812219">
        <w:t xml:space="preserve"> </w:t>
      </w:r>
      <w:r>
        <w:t xml:space="preserve">input </w:t>
      </w:r>
      <w:r w:rsidRPr="00812219">
        <w:t xml:space="preserve">must be </w:t>
      </w:r>
      <w:r w:rsidRPr="00812219">
        <w:rPr>
          <w:b/>
        </w:rPr>
        <w:t xml:space="preserve">numeric </w:t>
      </w:r>
      <w:r w:rsidRPr="00812219">
        <w:t xml:space="preserve">and </w:t>
      </w:r>
      <w:r w:rsidRPr="0018701E">
        <w:rPr>
          <w:b/>
        </w:rPr>
        <w:t>between</w:t>
      </w:r>
      <w:r>
        <w:t xml:space="preserve"> </w:t>
      </w:r>
      <w:r>
        <w:rPr>
          <w:b/>
        </w:rPr>
        <w:t>0</w:t>
      </w:r>
      <w:r w:rsidRPr="00812219">
        <w:rPr>
          <w:b/>
        </w:rPr>
        <w:t xml:space="preserve"> </w:t>
      </w:r>
      <w:r>
        <w:rPr>
          <w:b/>
        </w:rPr>
        <w:t>and</w:t>
      </w:r>
      <w:r w:rsidRPr="00812219">
        <w:rPr>
          <w:b/>
        </w:rPr>
        <w:t xml:space="preserve"> </w:t>
      </w:r>
      <w:r>
        <w:rPr>
          <w:b/>
        </w:rPr>
        <w:t>2</w:t>
      </w:r>
      <w:r w:rsidRPr="00812219">
        <w:t xml:space="preserve">. </w:t>
      </w:r>
    </w:p>
    <w:p w14:paraId="7C1BBB77" w14:textId="77777777" w:rsidR="00730912" w:rsidRPr="00962476" w:rsidRDefault="00730912" w:rsidP="00730912">
      <w:pPr>
        <w:pStyle w:val="Heading2"/>
      </w:pPr>
      <w:r>
        <w:t>If user</w:t>
      </w:r>
      <w:r w:rsidRPr="00812219">
        <w:t xml:space="preserve"> </w:t>
      </w:r>
      <w:r>
        <w:t xml:space="preserve">chooses </w:t>
      </w:r>
      <w:r>
        <w:rPr>
          <w:b/>
        </w:rPr>
        <w:t>0</w:t>
      </w:r>
      <w:r w:rsidRPr="005D33F1">
        <w:t>,</w:t>
      </w:r>
      <w:r>
        <w:rPr>
          <w:b/>
        </w:rPr>
        <w:t xml:space="preserve"> </w:t>
      </w:r>
      <w:r w:rsidRPr="00CB5972">
        <w:t>the application will</w:t>
      </w:r>
      <w:r>
        <w:rPr>
          <w:b/>
        </w:rPr>
        <w:t xml:space="preserve"> </w:t>
      </w:r>
      <w:r w:rsidRPr="00151D96">
        <w:rPr>
          <w:b/>
        </w:rPr>
        <w:t>go</w:t>
      </w:r>
      <w:r w:rsidRPr="00812219">
        <w:t xml:space="preserve"> </w:t>
      </w:r>
      <w:r w:rsidRPr="00812219">
        <w:rPr>
          <w:b/>
        </w:rPr>
        <w:t xml:space="preserve">back </w:t>
      </w:r>
      <w:r w:rsidRPr="00812219">
        <w:t>to</w:t>
      </w:r>
      <w:r w:rsidRPr="00812219">
        <w:rPr>
          <w:b/>
        </w:rPr>
        <w:t xml:space="preserve"> main menu</w:t>
      </w:r>
      <w:r w:rsidRPr="00812219">
        <w:t>.</w:t>
      </w:r>
    </w:p>
    <w:p w14:paraId="78B31A60" w14:textId="77777777" w:rsidR="00730912" w:rsidRDefault="00730912" w:rsidP="00730912">
      <w:pPr>
        <w:pStyle w:val="Heading2"/>
        <w:keepNext/>
        <w:numPr>
          <w:ilvl w:val="0"/>
          <w:numId w:val="0"/>
        </w:numPr>
        <w:jc w:val="center"/>
      </w:pPr>
      <w:r w:rsidRPr="00B77BAC">
        <w:rPr>
          <w:noProof/>
          <w:lang w:eastAsia="en-US"/>
        </w:rPr>
        <w:drawing>
          <wp:inline distT="0" distB="0" distL="0" distR="0" wp14:anchorId="75F50866" wp14:editId="2E547DB2">
            <wp:extent cx="5939064" cy="735330"/>
            <wp:effectExtent l="19050" t="19050" r="24130" b="266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100" t="-13751" r="5876" b="-18945"/>
                    <a:stretch/>
                  </pic:blipFill>
                  <pic:spPr bwMode="auto">
                    <a:xfrm>
                      <a:off x="0" y="0"/>
                      <a:ext cx="5943600" cy="7358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3B1B3" w14:textId="2AB5F48A" w:rsidR="00730912" w:rsidRPr="00730912" w:rsidRDefault="00730912" w:rsidP="00730912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730912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730912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730912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730912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991D99">
        <w:rPr>
          <w:b/>
          <w:bCs/>
          <w:i w:val="0"/>
          <w:iCs w:val="0"/>
          <w:noProof/>
          <w:color w:val="auto"/>
          <w:sz w:val="20"/>
          <w:szCs w:val="20"/>
        </w:rPr>
        <w:t>20</w:t>
      </w:r>
      <w:r w:rsidRPr="00730912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730912">
        <w:rPr>
          <w:b/>
          <w:bCs/>
          <w:i w:val="0"/>
          <w:iCs w:val="0"/>
          <w:color w:val="auto"/>
          <w:sz w:val="20"/>
          <w:szCs w:val="20"/>
        </w:rPr>
        <w:t>. Choosing a category to consult</w:t>
      </w:r>
    </w:p>
    <w:p w14:paraId="0D17A6F8" w14:textId="77777777" w:rsidR="00730912" w:rsidRPr="00730912" w:rsidRDefault="00730912" w:rsidP="00730912"/>
    <w:p w14:paraId="10FCDDF0" w14:textId="61EABE1C" w:rsidR="00BD21B2" w:rsidRDefault="00730912" w:rsidP="00FA1558">
      <w:pPr>
        <w:pStyle w:val="Heading2"/>
        <w:numPr>
          <w:ilvl w:val="0"/>
          <w:numId w:val="16"/>
        </w:numPr>
      </w:pPr>
      <w:bookmarkStart w:id="13" w:name="OLE_LINK33"/>
      <w:bookmarkStart w:id="14" w:name="OLE_LINK34"/>
      <w:r>
        <w:t xml:space="preserve">If the user chooses the menu 1 </w:t>
      </w:r>
      <w:r w:rsidRPr="00730912">
        <w:rPr>
          <w:b/>
          <w:bCs/>
        </w:rPr>
        <w:t>(</w:t>
      </w:r>
      <w:r>
        <w:rPr>
          <w:b/>
          <w:bCs/>
        </w:rPr>
        <w:t>“</w:t>
      </w:r>
      <w:r w:rsidRPr="00730912">
        <w:rPr>
          <w:b/>
          <w:bCs/>
        </w:rPr>
        <w:t>Foods</w:t>
      </w:r>
      <w:r>
        <w:rPr>
          <w:b/>
          <w:bCs/>
        </w:rPr>
        <w:t>”</w:t>
      </w:r>
      <w:r w:rsidRPr="00730912">
        <w:rPr>
          <w:b/>
          <w:bCs/>
        </w:rPr>
        <w:t>)</w:t>
      </w:r>
      <w:r>
        <w:t xml:space="preserve"> </w:t>
      </w:r>
      <w:r w:rsidR="00555379" w:rsidRPr="00812219">
        <w:t xml:space="preserve">The application will </w:t>
      </w:r>
      <w:r w:rsidR="00555379" w:rsidRPr="00812219">
        <w:rPr>
          <w:noProof/>
          <w:lang w:eastAsia="en-US"/>
        </w:rPr>
        <w:t xml:space="preserve">ask </w:t>
      </w:r>
      <w:r w:rsidR="003B538D">
        <w:rPr>
          <w:noProof/>
          <w:lang w:eastAsia="en-US"/>
        </w:rPr>
        <w:t>user</w:t>
      </w:r>
      <w:r w:rsidR="00555379" w:rsidRPr="00812219">
        <w:rPr>
          <w:noProof/>
          <w:lang w:eastAsia="en-US"/>
        </w:rPr>
        <w:t xml:space="preserve"> to input</w:t>
      </w:r>
      <w:r w:rsidR="00BD21B2">
        <w:rPr>
          <w:noProof/>
          <w:lang w:eastAsia="en-US"/>
        </w:rPr>
        <w:t>:</w:t>
      </w:r>
    </w:p>
    <w:p w14:paraId="0560158D" w14:textId="0E37CB4A" w:rsidR="00BD21B2" w:rsidRDefault="00730912" w:rsidP="00FA1558">
      <w:pPr>
        <w:pStyle w:val="Heading2"/>
        <w:numPr>
          <w:ilvl w:val="1"/>
          <w:numId w:val="16"/>
        </w:numPr>
        <w:ind w:left="1080"/>
      </w:pPr>
      <w:r>
        <w:rPr>
          <w:b/>
          <w:noProof/>
          <w:lang w:eastAsia="en-US"/>
        </w:rPr>
        <w:t>Quality of food</w:t>
      </w:r>
      <w:r w:rsidR="00555379" w:rsidRPr="00812219">
        <w:rPr>
          <w:noProof/>
          <w:lang w:eastAsia="en-US"/>
        </w:rPr>
        <w:t xml:space="preserve">. </w:t>
      </w:r>
      <w:r w:rsidR="00555379" w:rsidRPr="009978AE">
        <w:rPr>
          <w:b/>
          <w:noProof/>
          <w:lang w:eastAsia="en-US"/>
        </w:rPr>
        <w:t>Validate</w:t>
      </w:r>
      <w:r w:rsidR="00555379" w:rsidRPr="00812219">
        <w:rPr>
          <w:noProof/>
          <w:lang w:eastAsia="en-US"/>
        </w:rPr>
        <w:t xml:space="preserve"> </w:t>
      </w:r>
      <w:r w:rsidR="00BD21B2">
        <w:rPr>
          <w:noProof/>
          <w:lang w:eastAsia="en-US"/>
        </w:rPr>
        <w:t>input</w:t>
      </w:r>
      <w:r w:rsidR="00555379" w:rsidRPr="00812219">
        <w:rPr>
          <w:noProof/>
          <w:lang w:eastAsia="en-US"/>
        </w:rPr>
        <w:t xml:space="preserve"> must be</w:t>
      </w:r>
      <w:r w:rsidR="004F74E6">
        <w:rPr>
          <w:noProof/>
          <w:lang w:eastAsia="en-US"/>
        </w:rPr>
        <w:t xml:space="preserve"> </w:t>
      </w:r>
      <w:r>
        <w:rPr>
          <w:b/>
          <w:noProof/>
          <w:lang w:eastAsia="en-US"/>
        </w:rPr>
        <w:t>either High or Moderate (Case Sensitive)</w:t>
      </w:r>
      <w:r w:rsidR="004F74E6" w:rsidRPr="00BD21B2">
        <w:rPr>
          <w:noProof/>
          <w:lang w:eastAsia="en-US"/>
        </w:rPr>
        <w:t>.</w:t>
      </w:r>
    </w:p>
    <w:p w14:paraId="50F4DBE6" w14:textId="3323AB95" w:rsidR="00003B9E" w:rsidRDefault="00730912" w:rsidP="0016116F">
      <w:pPr>
        <w:pStyle w:val="Heading2"/>
        <w:numPr>
          <w:ilvl w:val="1"/>
          <w:numId w:val="16"/>
        </w:numPr>
        <w:ind w:left="1080"/>
        <w:rPr>
          <w:noProof/>
          <w:lang w:eastAsia="en-US"/>
        </w:rPr>
      </w:pPr>
      <w:r>
        <w:rPr>
          <w:b/>
          <w:noProof/>
          <w:lang w:eastAsia="en-US"/>
        </w:rPr>
        <w:t>Official Purposes</w:t>
      </w:r>
      <w:r w:rsidR="00B52F67">
        <w:rPr>
          <w:b/>
          <w:noProof/>
          <w:lang w:eastAsia="en-US"/>
        </w:rPr>
        <w:t xml:space="preserve"> (only shown when quality of food is High)</w:t>
      </w:r>
      <w:r w:rsidR="00003B9E" w:rsidRPr="00812219">
        <w:rPr>
          <w:noProof/>
          <w:lang w:eastAsia="en-US"/>
        </w:rPr>
        <w:t xml:space="preserve">. </w:t>
      </w:r>
      <w:r w:rsidR="00003B9E" w:rsidRPr="00E206F4">
        <w:rPr>
          <w:b/>
          <w:noProof/>
          <w:lang w:eastAsia="en-US"/>
        </w:rPr>
        <w:t>Validate</w:t>
      </w:r>
      <w:r w:rsidR="00003B9E" w:rsidRPr="00812219">
        <w:rPr>
          <w:noProof/>
          <w:lang w:eastAsia="en-US"/>
        </w:rPr>
        <w:t xml:space="preserve"> </w:t>
      </w:r>
      <w:r w:rsidR="00003B9E">
        <w:rPr>
          <w:noProof/>
          <w:lang w:eastAsia="en-US"/>
        </w:rPr>
        <w:t>input must be</w:t>
      </w:r>
      <w:r w:rsidR="00003B9E" w:rsidRPr="00812219">
        <w:rPr>
          <w:noProof/>
          <w:lang w:eastAsia="en-US"/>
        </w:rPr>
        <w:t xml:space="preserve"> </w:t>
      </w:r>
      <w:r w:rsidR="00003B9E" w:rsidRPr="005D3234">
        <w:rPr>
          <w:b/>
          <w:noProof/>
          <w:lang w:eastAsia="en-US"/>
        </w:rPr>
        <w:t>either</w:t>
      </w:r>
      <w:r w:rsidR="00003B9E">
        <w:rPr>
          <w:noProof/>
          <w:lang w:eastAsia="en-US"/>
        </w:rPr>
        <w:t xml:space="preserve"> “</w:t>
      </w:r>
      <w:r>
        <w:rPr>
          <w:b/>
          <w:noProof/>
          <w:lang w:eastAsia="en-US"/>
        </w:rPr>
        <w:t>Yes</w:t>
      </w:r>
      <w:r w:rsidR="00003B9E" w:rsidRPr="00CD1753">
        <w:rPr>
          <w:noProof/>
          <w:lang w:eastAsia="en-US"/>
        </w:rPr>
        <w:t>”</w:t>
      </w:r>
      <w:r w:rsidR="00003B9E">
        <w:rPr>
          <w:b/>
          <w:noProof/>
          <w:lang w:eastAsia="en-US"/>
        </w:rPr>
        <w:t xml:space="preserve"> </w:t>
      </w:r>
      <w:r w:rsidR="00003B9E" w:rsidRPr="005D3234">
        <w:rPr>
          <w:noProof/>
          <w:lang w:eastAsia="en-US"/>
        </w:rPr>
        <w:t>or</w:t>
      </w:r>
      <w:r w:rsidR="00003B9E" w:rsidRPr="00F320AD">
        <w:rPr>
          <w:b/>
          <w:noProof/>
          <w:lang w:eastAsia="en-US"/>
        </w:rPr>
        <w:t xml:space="preserve"> </w:t>
      </w:r>
      <w:r w:rsidR="00003B9E" w:rsidRPr="00CD1753">
        <w:rPr>
          <w:noProof/>
          <w:lang w:eastAsia="en-US"/>
        </w:rPr>
        <w:t>“</w:t>
      </w:r>
      <w:r>
        <w:rPr>
          <w:b/>
          <w:noProof/>
          <w:lang w:eastAsia="en-US"/>
        </w:rPr>
        <w:t>No</w:t>
      </w:r>
      <w:r w:rsidR="00003B9E" w:rsidRPr="00CD1753">
        <w:rPr>
          <w:noProof/>
          <w:lang w:eastAsia="en-US"/>
        </w:rPr>
        <w:t>”</w:t>
      </w:r>
      <w:r w:rsidR="00003B9E" w:rsidRPr="00B63500">
        <w:rPr>
          <w:noProof/>
          <w:lang w:eastAsia="en-US"/>
        </w:rPr>
        <w:t>. (</w:t>
      </w:r>
      <w:r w:rsidR="00003B9E">
        <w:rPr>
          <w:b/>
          <w:noProof/>
          <w:lang w:eastAsia="en-US"/>
        </w:rPr>
        <w:t>Case Sensitive</w:t>
      </w:r>
      <w:r w:rsidR="00003B9E" w:rsidRPr="00B63500">
        <w:rPr>
          <w:noProof/>
          <w:lang w:eastAsia="en-US"/>
        </w:rPr>
        <w:t>)</w:t>
      </w:r>
      <w:r w:rsidR="00003B9E">
        <w:rPr>
          <w:noProof/>
          <w:lang w:eastAsia="en-US"/>
        </w:rPr>
        <w:t>.</w:t>
      </w:r>
    </w:p>
    <w:p w14:paraId="7A7A43E6" w14:textId="25BC4CB4" w:rsidR="00503AC2" w:rsidRPr="00503AC2" w:rsidRDefault="00503AC2" w:rsidP="00503AC2">
      <w:pPr>
        <w:pStyle w:val="Heading2"/>
        <w:numPr>
          <w:ilvl w:val="1"/>
          <w:numId w:val="16"/>
        </w:numPr>
        <w:ind w:left="1080"/>
        <w:rPr>
          <w:noProof/>
          <w:lang w:eastAsia="en-US"/>
        </w:rPr>
      </w:pPr>
      <w:r>
        <w:rPr>
          <w:b/>
          <w:noProof/>
          <w:lang w:eastAsia="en-US"/>
        </w:rPr>
        <w:t>Versatile (only shown when quality of food is High)</w:t>
      </w:r>
      <w:r w:rsidRPr="00812219">
        <w:rPr>
          <w:noProof/>
          <w:lang w:eastAsia="en-US"/>
        </w:rPr>
        <w:t xml:space="preserve">. </w:t>
      </w:r>
      <w:r w:rsidRPr="00E206F4">
        <w:rPr>
          <w:b/>
          <w:noProof/>
          <w:lang w:eastAsia="en-US"/>
        </w:rPr>
        <w:t>Validate</w:t>
      </w:r>
      <w:r w:rsidRPr="00812219">
        <w:rPr>
          <w:noProof/>
          <w:lang w:eastAsia="en-US"/>
        </w:rPr>
        <w:t xml:space="preserve"> </w:t>
      </w:r>
      <w:r>
        <w:rPr>
          <w:noProof/>
          <w:lang w:eastAsia="en-US"/>
        </w:rPr>
        <w:t>input must be</w:t>
      </w:r>
      <w:r w:rsidRPr="00812219">
        <w:rPr>
          <w:noProof/>
          <w:lang w:eastAsia="en-US"/>
        </w:rPr>
        <w:t xml:space="preserve"> </w:t>
      </w:r>
      <w:r w:rsidRPr="005D3234">
        <w:rPr>
          <w:b/>
          <w:noProof/>
          <w:lang w:eastAsia="en-US"/>
        </w:rPr>
        <w:t>either</w:t>
      </w:r>
      <w:r>
        <w:rPr>
          <w:noProof/>
          <w:lang w:eastAsia="en-US"/>
        </w:rPr>
        <w:t xml:space="preserve"> “</w:t>
      </w:r>
      <w:r>
        <w:rPr>
          <w:b/>
          <w:noProof/>
          <w:lang w:eastAsia="en-US"/>
        </w:rPr>
        <w:t>Yes</w:t>
      </w:r>
      <w:r w:rsidRPr="00CD1753">
        <w:rPr>
          <w:noProof/>
          <w:lang w:eastAsia="en-US"/>
        </w:rPr>
        <w:t>”</w:t>
      </w:r>
      <w:r>
        <w:rPr>
          <w:b/>
          <w:noProof/>
          <w:lang w:eastAsia="en-US"/>
        </w:rPr>
        <w:t xml:space="preserve"> </w:t>
      </w:r>
      <w:r w:rsidRPr="005D3234">
        <w:rPr>
          <w:noProof/>
          <w:lang w:eastAsia="en-US"/>
        </w:rPr>
        <w:t>or</w:t>
      </w:r>
      <w:r w:rsidRPr="00F320AD">
        <w:rPr>
          <w:b/>
          <w:noProof/>
          <w:lang w:eastAsia="en-US"/>
        </w:rPr>
        <w:t xml:space="preserve"> </w:t>
      </w:r>
      <w:r w:rsidRPr="00CD1753">
        <w:rPr>
          <w:noProof/>
          <w:lang w:eastAsia="en-US"/>
        </w:rPr>
        <w:t>“</w:t>
      </w:r>
      <w:r>
        <w:rPr>
          <w:b/>
          <w:noProof/>
          <w:lang w:eastAsia="en-US"/>
        </w:rPr>
        <w:t>No</w:t>
      </w:r>
      <w:r w:rsidRPr="00CD1753">
        <w:rPr>
          <w:noProof/>
          <w:lang w:eastAsia="en-US"/>
        </w:rPr>
        <w:t>”</w:t>
      </w:r>
      <w:r w:rsidRPr="00B63500">
        <w:rPr>
          <w:noProof/>
          <w:lang w:eastAsia="en-US"/>
        </w:rPr>
        <w:t>. (</w:t>
      </w:r>
      <w:r>
        <w:rPr>
          <w:b/>
          <w:noProof/>
          <w:lang w:eastAsia="en-US"/>
        </w:rPr>
        <w:t>Case Sensitive</w:t>
      </w:r>
      <w:r w:rsidRPr="00B63500">
        <w:rPr>
          <w:noProof/>
          <w:lang w:eastAsia="en-US"/>
        </w:rPr>
        <w:t>)</w:t>
      </w:r>
      <w:r>
        <w:rPr>
          <w:noProof/>
          <w:lang w:eastAsia="en-US"/>
        </w:rPr>
        <w:t>.</w:t>
      </w:r>
    </w:p>
    <w:p w14:paraId="07544384" w14:textId="23510286" w:rsidR="00730912" w:rsidRDefault="00730912" w:rsidP="00730912">
      <w:pPr>
        <w:pStyle w:val="Heading2"/>
        <w:numPr>
          <w:ilvl w:val="1"/>
          <w:numId w:val="16"/>
        </w:numPr>
        <w:ind w:left="1080"/>
        <w:rPr>
          <w:noProof/>
          <w:lang w:eastAsia="en-US"/>
        </w:rPr>
      </w:pPr>
      <w:r>
        <w:rPr>
          <w:b/>
          <w:noProof/>
          <w:lang w:eastAsia="en-US"/>
        </w:rPr>
        <w:lastRenderedPageBreak/>
        <w:t>Budget</w:t>
      </w:r>
      <w:r w:rsidR="0016116F" w:rsidRPr="00812219">
        <w:rPr>
          <w:noProof/>
          <w:lang w:eastAsia="en-US"/>
        </w:rPr>
        <w:t xml:space="preserve">. </w:t>
      </w:r>
      <w:r w:rsidRPr="00E206F4">
        <w:rPr>
          <w:b/>
          <w:noProof/>
          <w:lang w:eastAsia="en-US"/>
        </w:rPr>
        <w:t>Validate</w:t>
      </w:r>
      <w:r w:rsidRPr="00812219">
        <w:rPr>
          <w:noProof/>
          <w:lang w:eastAsia="en-US"/>
        </w:rPr>
        <w:t xml:space="preserve"> </w:t>
      </w:r>
      <w:r>
        <w:rPr>
          <w:noProof/>
          <w:lang w:eastAsia="en-US"/>
        </w:rPr>
        <w:t>input must be</w:t>
      </w:r>
      <w:r w:rsidRPr="00812219">
        <w:rPr>
          <w:noProof/>
          <w:lang w:eastAsia="en-US"/>
        </w:rPr>
        <w:t xml:space="preserve"> </w:t>
      </w:r>
      <w:r w:rsidRPr="005D3234">
        <w:rPr>
          <w:b/>
          <w:noProof/>
          <w:lang w:eastAsia="en-US"/>
        </w:rPr>
        <w:t>either</w:t>
      </w:r>
      <w:r>
        <w:rPr>
          <w:noProof/>
          <w:lang w:eastAsia="en-US"/>
        </w:rPr>
        <w:t xml:space="preserve"> “</w:t>
      </w:r>
      <w:r>
        <w:rPr>
          <w:b/>
          <w:noProof/>
          <w:lang w:eastAsia="en-US"/>
        </w:rPr>
        <w:t>Unlimited</w:t>
      </w:r>
      <w:r w:rsidRPr="00CD1753">
        <w:rPr>
          <w:noProof/>
          <w:lang w:eastAsia="en-US"/>
        </w:rPr>
        <w:t>”</w:t>
      </w:r>
      <w:r>
        <w:rPr>
          <w:b/>
          <w:noProof/>
          <w:lang w:eastAsia="en-US"/>
        </w:rPr>
        <w:t xml:space="preserve">, </w:t>
      </w:r>
      <w:r w:rsidRPr="00CD1753">
        <w:rPr>
          <w:noProof/>
          <w:lang w:eastAsia="en-US"/>
        </w:rPr>
        <w:t>“</w:t>
      </w:r>
      <w:r>
        <w:rPr>
          <w:b/>
          <w:noProof/>
          <w:lang w:eastAsia="en-US"/>
        </w:rPr>
        <w:t>High</w:t>
      </w:r>
      <w:r w:rsidRPr="00CD1753">
        <w:rPr>
          <w:noProof/>
          <w:lang w:eastAsia="en-US"/>
        </w:rPr>
        <w:t>”</w:t>
      </w:r>
      <w:r w:rsidRPr="00730912">
        <w:rPr>
          <w:b/>
          <w:bCs/>
          <w:noProof/>
          <w:lang w:eastAsia="en-US"/>
        </w:rPr>
        <w:t>, or “Low”</w:t>
      </w:r>
      <w:r w:rsidRPr="00B63500">
        <w:rPr>
          <w:noProof/>
          <w:lang w:eastAsia="en-US"/>
        </w:rPr>
        <w:t>. (</w:t>
      </w:r>
      <w:r>
        <w:rPr>
          <w:b/>
          <w:noProof/>
          <w:lang w:eastAsia="en-US"/>
        </w:rPr>
        <w:t>Case Sensitive</w:t>
      </w:r>
      <w:r w:rsidRPr="00B63500">
        <w:rPr>
          <w:noProof/>
          <w:lang w:eastAsia="en-US"/>
        </w:rPr>
        <w:t>)</w:t>
      </w:r>
      <w:r>
        <w:rPr>
          <w:noProof/>
          <w:lang w:eastAsia="en-US"/>
        </w:rPr>
        <w:t>.</w:t>
      </w:r>
    </w:p>
    <w:p w14:paraId="55BCF3B6" w14:textId="46AECB50" w:rsidR="0016116F" w:rsidRDefault="0016116F" w:rsidP="00730912">
      <w:pPr>
        <w:pStyle w:val="Heading2"/>
        <w:numPr>
          <w:ilvl w:val="0"/>
          <w:numId w:val="0"/>
        </w:numPr>
        <w:ind w:left="1080"/>
        <w:rPr>
          <w:noProof/>
          <w:lang w:eastAsia="en-US"/>
        </w:rPr>
      </w:pPr>
      <w:r w:rsidRPr="00D57F68">
        <w:rPr>
          <w:noProof/>
          <w:lang w:eastAsia="en-US"/>
        </w:rPr>
        <w:t xml:space="preserve"> </w:t>
      </w:r>
    </w:p>
    <w:bookmarkEnd w:id="13"/>
    <w:bookmarkEnd w:id="14"/>
    <w:p w14:paraId="51151A2C" w14:textId="26718C01" w:rsidR="007F675A" w:rsidRDefault="00E919B3" w:rsidP="00003B9E">
      <w:pPr>
        <w:spacing w:line="360" w:lineRule="auto"/>
        <w:jc w:val="center"/>
        <w:rPr>
          <w:lang w:eastAsia="en-US"/>
        </w:rPr>
      </w:pPr>
      <w:r w:rsidRPr="00E919B3">
        <w:rPr>
          <w:noProof/>
          <w:lang w:eastAsia="en-US"/>
        </w:rPr>
        <w:drawing>
          <wp:inline distT="0" distB="0" distL="0" distR="0" wp14:anchorId="6D14B6E3" wp14:editId="43B4F550">
            <wp:extent cx="5943600" cy="727717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636F8" w14:textId="39631744" w:rsidR="00877B8D" w:rsidRPr="00991D99" w:rsidRDefault="007F675A" w:rsidP="00FA1558">
      <w:pPr>
        <w:pStyle w:val="Caption"/>
        <w:spacing w:line="360" w:lineRule="auto"/>
        <w:jc w:val="center"/>
        <w:rPr>
          <w:b/>
          <w:bCs/>
          <w:i w:val="0"/>
          <w:color w:val="auto"/>
          <w:sz w:val="20"/>
          <w:szCs w:val="20"/>
        </w:rPr>
      </w:pPr>
      <w:r w:rsidRPr="00991D99">
        <w:rPr>
          <w:b/>
          <w:bCs/>
          <w:i w:val="0"/>
          <w:color w:val="auto"/>
          <w:sz w:val="20"/>
          <w:szCs w:val="20"/>
        </w:rPr>
        <w:t xml:space="preserve">Figure </w:t>
      </w:r>
      <w:r w:rsidRPr="00991D99">
        <w:rPr>
          <w:b/>
          <w:bCs/>
          <w:i w:val="0"/>
          <w:color w:val="auto"/>
          <w:sz w:val="20"/>
          <w:szCs w:val="20"/>
        </w:rPr>
        <w:fldChar w:fldCharType="begin"/>
      </w:r>
      <w:r w:rsidRPr="00991D99">
        <w:rPr>
          <w:b/>
          <w:bCs/>
          <w:i w:val="0"/>
          <w:color w:val="auto"/>
          <w:sz w:val="20"/>
          <w:szCs w:val="20"/>
        </w:rPr>
        <w:instrText xml:space="preserve"> SEQ Figure \* ARABIC </w:instrText>
      </w:r>
      <w:r w:rsidRPr="00991D99">
        <w:rPr>
          <w:b/>
          <w:bCs/>
          <w:i w:val="0"/>
          <w:color w:val="auto"/>
          <w:sz w:val="20"/>
          <w:szCs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  <w:szCs w:val="20"/>
        </w:rPr>
        <w:t>21</w:t>
      </w:r>
      <w:r w:rsidRPr="00991D99">
        <w:rPr>
          <w:b/>
          <w:bCs/>
          <w:i w:val="0"/>
          <w:color w:val="auto"/>
          <w:sz w:val="20"/>
          <w:szCs w:val="20"/>
        </w:rPr>
        <w:fldChar w:fldCharType="end"/>
      </w:r>
      <w:r w:rsidRPr="00991D99">
        <w:rPr>
          <w:b/>
          <w:bCs/>
          <w:i w:val="0"/>
          <w:color w:val="auto"/>
          <w:sz w:val="20"/>
          <w:szCs w:val="20"/>
        </w:rPr>
        <w:t xml:space="preserve">. </w:t>
      </w:r>
      <w:r w:rsidR="00845BB5" w:rsidRPr="00991D99">
        <w:rPr>
          <w:b/>
          <w:bCs/>
          <w:i w:val="0"/>
          <w:color w:val="auto"/>
          <w:sz w:val="20"/>
          <w:szCs w:val="20"/>
        </w:rPr>
        <w:t xml:space="preserve">Find </w:t>
      </w:r>
      <w:r w:rsidR="005464C5">
        <w:rPr>
          <w:b/>
          <w:bCs/>
          <w:i w:val="0"/>
          <w:color w:val="auto"/>
          <w:sz w:val="20"/>
          <w:szCs w:val="20"/>
        </w:rPr>
        <w:t>F</w:t>
      </w:r>
      <w:r w:rsidR="00AC2EA9" w:rsidRPr="00991D99">
        <w:rPr>
          <w:b/>
          <w:bCs/>
          <w:i w:val="0"/>
          <w:color w:val="auto"/>
          <w:sz w:val="20"/>
          <w:szCs w:val="20"/>
        </w:rPr>
        <w:t>ood</w:t>
      </w:r>
      <w:r w:rsidRPr="00991D99">
        <w:rPr>
          <w:b/>
          <w:bCs/>
          <w:i w:val="0"/>
          <w:color w:val="auto"/>
          <w:sz w:val="20"/>
          <w:szCs w:val="20"/>
        </w:rPr>
        <w:t xml:space="preserve"> validation</w:t>
      </w:r>
      <w:r w:rsidR="00B0721C" w:rsidRPr="00991D99">
        <w:rPr>
          <w:b/>
          <w:bCs/>
          <w:i w:val="0"/>
          <w:color w:val="auto"/>
          <w:sz w:val="20"/>
          <w:szCs w:val="20"/>
        </w:rPr>
        <w:t xml:space="preserve"> </w:t>
      </w:r>
      <w:proofErr w:type="gramStart"/>
      <w:r w:rsidR="00B0721C" w:rsidRPr="00991D99">
        <w:rPr>
          <w:b/>
          <w:bCs/>
          <w:i w:val="0"/>
          <w:color w:val="auto"/>
          <w:sz w:val="20"/>
          <w:szCs w:val="20"/>
        </w:rPr>
        <w:t>screen</w:t>
      </w:r>
      <w:proofErr w:type="gramEnd"/>
    </w:p>
    <w:p w14:paraId="000F4498" w14:textId="77777777" w:rsidR="007F675A" w:rsidRPr="007F675A" w:rsidRDefault="007F675A" w:rsidP="00FA1558">
      <w:pPr>
        <w:spacing w:line="360" w:lineRule="auto"/>
        <w:jc w:val="both"/>
      </w:pPr>
    </w:p>
    <w:p w14:paraId="7F77AA52" w14:textId="155938EC" w:rsidR="00B960ED" w:rsidRPr="00812219" w:rsidRDefault="00B960ED" w:rsidP="00791184">
      <w:pPr>
        <w:pStyle w:val="Heading2"/>
        <w:numPr>
          <w:ilvl w:val="0"/>
          <w:numId w:val="38"/>
        </w:numPr>
      </w:pPr>
      <w:r w:rsidRPr="00812219">
        <w:t xml:space="preserve">Then, the application will </w:t>
      </w:r>
      <w:r w:rsidRPr="00563E51">
        <w:rPr>
          <w:b/>
        </w:rPr>
        <w:t>search</w:t>
      </w:r>
      <w:r w:rsidRPr="00812219">
        <w:t xml:space="preserve"> </w:t>
      </w:r>
      <w:r w:rsidR="00877B8D" w:rsidRPr="00812219">
        <w:t xml:space="preserve">for </w:t>
      </w:r>
      <w:r w:rsidRPr="00812219">
        <w:t xml:space="preserve">the corresponding </w:t>
      </w:r>
      <w:r w:rsidR="00791184">
        <w:t>food</w:t>
      </w:r>
      <w:r w:rsidR="00877B8D" w:rsidRPr="00812219">
        <w:t xml:space="preserve"> </w:t>
      </w:r>
      <w:r w:rsidR="00791184">
        <w:t>that</w:t>
      </w:r>
      <w:r w:rsidR="00877B8D" w:rsidRPr="00812219">
        <w:t xml:space="preserve"> fulfill</w:t>
      </w:r>
      <w:r w:rsidR="00791184">
        <w:t>s</w:t>
      </w:r>
      <w:r w:rsidR="00877B8D" w:rsidRPr="00812219">
        <w:t xml:space="preserve"> </w:t>
      </w:r>
      <w:r w:rsidRPr="00812219">
        <w:t xml:space="preserve">these following </w:t>
      </w:r>
      <w:r w:rsidR="00771E15" w:rsidRPr="00812219">
        <w:t>criteria</w:t>
      </w:r>
      <w:r w:rsidR="00877B8D" w:rsidRPr="00812219">
        <w:t>:</w:t>
      </w:r>
    </w:p>
    <w:p w14:paraId="098AB1F4" w14:textId="357E3B35" w:rsidR="00174940" w:rsidRPr="00812219" w:rsidRDefault="00174940" w:rsidP="00791184">
      <w:pPr>
        <w:pStyle w:val="Heading3"/>
        <w:numPr>
          <w:ilvl w:val="1"/>
          <w:numId w:val="17"/>
        </w:numPr>
      </w:pPr>
      <w:r w:rsidRPr="00812219">
        <w:t xml:space="preserve">If the </w:t>
      </w:r>
      <w:r w:rsidR="00791184">
        <w:rPr>
          <w:b/>
          <w:noProof/>
          <w:lang w:eastAsia="en-US"/>
        </w:rPr>
        <w:t xml:space="preserve">quality of food is “High”, </w:t>
      </w:r>
      <w:r w:rsidRPr="00AE63BD">
        <w:rPr>
          <w:rStyle w:val="CommentReference"/>
          <w:sz w:val="24"/>
          <w:szCs w:val="24"/>
        </w:rPr>
        <w:t>th</w:t>
      </w:r>
      <w:r w:rsidRPr="00812219">
        <w:t>e</w:t>
      </w:r>
      <w:r w:rsidR="00791184">
        <w:t>n</w:t>
      </w:r>
      <w:r w:rsidRPr="00812219">
        <w:t>:</w:t>
      </w:r>
    </w:p>
    <w:p w14:paraId="28D98F2C" w14:textId="21B58A1F" w:rsidR="00174940" w:rsidRDefault="00791184" w:rsidP="00791184">
      <w:pPr>
        <w:pStyle w:val="ListParagraph"/>
        <w:numPr>
          <w:ilvl w:val="0"/>
          <w:numId w:val="32"/>
        </w:numPr>
        <w:spacing w:line="360" w:lineRule="auto"/>
        <w:jc w:val="both"/>
      </w:pPr>
      <w:r w:rsidRPr="00BA7C59">
        <w:rPr>
          <w:b/>
          <w:bCs/>
        </w:rPr>
        <w:t>Ask the user</w:t>
      </w:r>
      <w:r>
        <w:t xml:space="preserve"> if the food is for </w:t>
      </w:r>
      <w:r w:rsidRPr="00BA7C59">
        <w:rPr>
          <w:b/>
          <w:bCs/>
        </w:rPr>
        <w:t>official purpose</w:t>
      </w:r>
      <w:r>
        <w:t xml:space="preserve"> or not.</w:t>
      </w:r>
    </w:p>
    <w:p w14:paraId="4C809C01" w14:textId="51EBC6FC" w:rsidR="00791184" w:rsidRDefault="00791184" w:rsidP="00791184">
      <w:pPr>
        <w:pStyle w:val="ListParagraph"/>
        <w:numPr>
          <w:ilvl w:val="0"/>
          <w:numId w:val="32"/>
        </w:numPr>
        <w:spacing w:line="360" w:lineRule="auto"/>
        <w:jc w:val="both"/>
      </w:pPr>
      <w:r>
        <w:t>If the answer is “</w:t>
      </w:r>
      <w:r w:rsidRPr="00B75D0E">
        <w:rPr>
          <w:b/>
          <w:bCs/>
        </w:rPr>
        <w:t>Yes</w:t>
      </w:r>
      <w:r>
        <w:t xml:space="preserve">”, then </w:t>
      </w:r>
      <w:r w:rsidRPr="00B75D0E">
        <w:rPr>
          <w:b/>
          <w:bCs/>
        </w:rPr>
        <w:t>ask the user</w:t>
      </w:r>
      <w:r>
        <w:t xml:space="preserve"> if </w:t>
      </w:r>
      <w:r w:rsidRPr="00B75D0E">
        <w:rPr>
          <w:b/>
          <w:bCs/>
        </w:rPr>
        <w:t>they are okay with any kind of food or not</w:t>
      </w:r>
      <w:r w:rsidR="00503AC2">
        <w:rPr>
          <w:b/>
          <w:bCs/>
        </w:rPr>
        <w:t xml:space="preserve"> </w:t>
      </w:r>
      <w:r w:rsidR="00503AC2" w:rsidRPr="00807B81">
        <w:t>(</w:t>
      </w:r>
      <w:r w:rsidR="0075089E">
        <w:rPr>
          <w:b/>
          <w:bCs/>
        </w:rPr>
        <w:t>v</w:t>
      </w:r>
      <w:r w:rsidR="00503AC2">
        <w:rPr>
          <w:b/>
          <w:bCs/>
        </w:rPr>
        <w:t>ersatility</w:t>
      </w:r>
      <w:r w:rsidR="0075089E">
        <w:rPr>
          <w:b/>
          <w:bCs/>
        </w:rPr>
        <w:t xml:space="preserve"> option</w:t>
      </w:r>
      <w:r w:rsidR="00503AC2" w:rsidRPr="00807B81">
        <w:t>)</w:t>
      </w:r>
      <w:r>
        <w:t xml:space="preserve">. </w:t>
      </w:r>
    </w:p>
    <w:p w14:paraId="661DB310" w14:textId="08C65F29" w:rsidR="00791184" w:rsidRDefault="00791184" w:rsidP="00791184">
      <w:pPr>
        <w:pStyle w:val="ListParagraph"/>
        <w:numPr>
          <w:ilvl w:val="0"/>
          <w:numId w:val="32"/>
        </w:numPr>
        <w:spacing w:line="360" w:lineRule="auto"/>
        <w:jc w:val="both"/>
      </w:pPr>
      <w:r>
        <w:t>If the answer is “</w:t>
      </w:r>
      <w:r w:rsidRPr="006A5106">
        <w:rPr>
          <w:b/>
          <w:bCs/>
        </w:rPr>
        <w:t>No</w:t>
      </w:r>
      <w:r>
        <w:t xml:space="preserve">”, then </w:t>
      </w:r>
      <w:r w:rsidRPr="006A5106">
        <w:rPr>
          <w:b/>
          <w:bCs/>
        </w:rPr>
        <w:t>ask the user</w:t>
      </w:r>
      <w:r>
        <w:t xml:space="preserve"> the </w:t>
      </w:r>
      <w:r w:rsidRPr="006A5106">
        <w:rPr>
          <w:b/>
          <w:bCs/>
        </w:rPr>
        <w:t>budget scale</w:t>
      </w:r>
      <w:r>
        <w:t xml:space="preserve"> for their meal.</w:t>
      </w:r>
    </w:p>
    <w:p w14:paraId="76908389" w14:textId="3ADFDB79" w:rsidR="00B80421" w:rsidRDefault="00CF6940" w:rsidP="00EB6607">
      <w:pPr>
        <w:pStyle w:val="ListParagraph"/>
        <w:numPr>
          <w:ilvl w:val="1"/>
          <w:numId w:val="32"/>
        </w:numPr>
        <w:spacing w:line="360" w:lineRule="auto"/>
        <w:ind w:left="1440"/>
        <w:jc w:val="both"/>
      </w:pPr>
      <w:r w:rsidRPr="00812219">
        <w:t xml:space="preserve">If the </w:t>
      </w:r>
      <w:r w:rsidR="00791184">
        <w:rPr>
          <w:b/>
          <w:noProof/>
          <w:lang w:eastAsia="en-US"/>
        </w:rPr>
        <w:t>quality of food is “</w:t>
      </w:r>
      <w:r w:rsidR="00EB6607">
        <w:rPr>
          <w:b/>
          <w:noProof/>
          <w:lang w:eastAsia="en-US"/>
        </w:rPr>
        <w:t>Moderate</w:t>
      </w:r>
      <w:r w:rsidR="00791184">
        <w:rPr>
          <w:b/>
          <w:noProof/>
          <w:lang w:eastAsia="en-US"/>
        </w:rPr>
        <w:t xml:space="preserve">”, </w:t>
      </w:r>
      <w:r w:rsidR="00791184" w:rsidRPr="00AE63BD">
        <w:rPr>
          <w:rStyle w:val="CommentReference"/>
          <w:sz w:val="24"/>
          <w:szCs w:val="24"/>
        </w:rPr>
        <w:t>th</w:t>
      </w:r>
      <w:r w:rsidR="00791184" w:rsidRPr="00812219">
        <w:t>e</w:t>
      </w:r>
      <w:r w:rsidR="00791184">
        <w:t>n</w:t>
      </w:r>
      <w:r w:rsidR="00EB6607">
        <w:t xml:space="preserve"> ask the user immediately for the budget scale for their meal.</w:t>
      </w:r>
      <w:r w:rsidR="00B65050">
        <w:t xml:space="preserve"> </w:t>
      </w:r>
    </w:p>
    <w:p w14:paraId="0B2BB623" w14:textId="30B1FD74" w:rsidR="00E70A56" w:rsidRDefault="00B65050" w:rsidP="00791184">
      <w:pPr>
        <w:pStyle w:val="Heading3"/>
        <w:numPr>
          <w:ilvl w:val="0"/>
          <w:numId w:val="17"/>
        </w:numPr>
        <w:ind w:left="1440"/>
      </w:pPr>
      <w:r>
        <w:t xml:space="preserve">If the </w:t>
      </w:r>
      <w:r w:rsidRPr="00B52F67">
        <w:rPr>
          <w:b/>
          <w:bCs/>
        </w:rPr>
        <w:t>quality is High</w:t>
      </w:r>
      <w:r>
        <w:t xml:space="preserve">, </w:t>
      </w:r>
      <w:r w:rsidRPr="00DD3522">
        <w:rPr>
          <w:b/>
          <w:bCs/>
        </w:rPr>
        <w:t>it is for official purposes, and user is versatile</w:t>
      </w:r>
      <w:r w:rsidR="00B52F67">
        <w:t xml:space="preserve">, then show </w:t>
      </w:r>
      <w:r w:rsidR="00B52F67" w:rsidRPr="00C140C9">
        <w:rPr>
          <w:b/>
          <w:bCs/>
        </w:rPr>
        <w:t>all</w:t>
      </w:r>
      <w:r w:rsidR="00DD3522" w:rsidRPr="00C140C9">
        <w:rPr>
          <w:b/>
          <w:bCs/>
        </w:rPr>
        <w:t xml:space="preserve"> foods</w:t>
      </w:r>
      <w:r w:rsidR="00DD3522">
        <w:t xml:space="preserve"> available</w:t>
      </w:r>
      <w:r w:rsidR="009D5CC3" w:rsidRPr="00812219">
        <w:t>.</w:t>
      </w:r>
      <w:bookmarkStart w:id="15" w:name="OLE_LINK38"/>
      <w:bookmarkStart w:id="16" w:name="OLE_LINK39"/>
      <w:r w:rsidR="009D5CC3" w:rsidRPr="00812219">
        <w:t xml:space="preserve"> </w:t>
      </w:r>
      <w:bookmarkEnd w:id="15"/>
      <w:bookmarkEnd w:id="16"/>
    </w:p>
    <w:p w14:paraId="37551A6A" w14:textId="4A42DF0B" w:rsidR="00DD3522" w:rsidRDefault="00DD3522" w:rsidP="00DD3522">
      <w:pPr>
        <w:pStyle w:val="Heading3"/>
        <w:numPr>
          <w:ilvl w:val="0"/>
          <w:numId w:val="17"/>
        </w:numPr>
        <w:ind w:left="1440"/>
      </w:pPr>
      <w:r>
        <w:t xml:space="preserve">If the </w:t>
      </w:r>
      <w:r w:rsidRPr="00B52F67">
        <w:rPr>
          <w:b/>
          <w:bCs/>
        </w:rPr>
        <w:t>quality is High</w:t>
      </w:r>
      <w:r>
        <w:t xml:space="preserve">, </w:t>
      </w:r>
      <w:r w:rsidRPr="00DD3522">
        <w:rPr>
          <w:b/>
          <w:bCs/>
        </w:rPr>
        <w:t>it is for official purposes</w:t>
      </w:r>
      <w:r>
        <w:t xml:space="preserve">, </w:t>
      </w:r>
      <w:r w:rsidRPr="00DD3522">
        <w:rPr>
          <w:b/>
          <w:bCs/>
        </w:rPr>
        <w:t>and user is not versatile</w:t>
      </w:r>
      <w:r>
        <w:t xml:space="preserve">, then show </w:t>
      </w:r>
      <w:r w:rsidRPr="00C140C9">
        <w:rPr>
          <w:b/>
          <w:bCs/>
        </w:rPr>
        <w:t>all</w:t>
      </w:r>
      <w:r>
        <w:t xml:space="preserve"> </w:t>
      </w:r>
      <w:r w:rsidRPr="00DD3522">
        <w:rPr>
          <w:b/>
          <w:bCs/>
        </w:rPr>
        <w:t>Italian</w:t>
      </w:r>
      <w:r>
        <w:t xml:space="preserve"> </w:t>
      </w:r>
      <w:r w:rsidRPr="00C140C9">
        <w:rPr>
          <w:b/>
          <w:bCs/>
        </w:rPr>
        <w:t>foods</w:t>
      </w:r>
      <w:r>
        <w:t xml:space="preserve"> available</w:t>
      </w:r>
      <w:r w:rsidRPr="00812219">
        <w:t xml:space="preserve">. </w:t>
      </w:r>
    </w:p>
    <w:p w14:paraId="0273895C" w14:textId="495A44BE" w:rsidR="00F30F5E" w:rsidRDefault="00F30F5E" w:rsidP="00F30F5E">
      <w:pPr>
        <w:pStyle w:val="Heading3"/>
        <w:numPr>
          <w:ilvl w:val="0"/>
          <w:numId w:val="17"/>
        </w:numPr>
        <w:ind w:left="1440"/>
      </w:pPr>
      <w:r>
        <w:t xml:space="preserve">If the </w:t>
      </w:r>
      <w:r w:rsidRPr="00B52F67">
        <w:rPr>
          <w:b/>
          <w:bCs/>
        </w:rPr>
        <w:t>quality is High</w:t>
      </w:r>
      <w:r>
        <w:t xml:space="preserve">, </w:t>
      </w:r>
      <w:r w:rsidRPr="00DD3522">
        <w:rPr>
          <w:b/>
          <w:bCs/>
        </w:rPr>
        <w:t xml:space="preserve">it is for </w:t>
      </w:r>
      <w:r>
        <w:rPr>
          <w:b/>
          <w:bCs/>
        </w:rPr>
        <w:t xml:space="preserve">personal </w:t>
      </w:r>
      <w:r w:rsidRPr="00DD3522">
        <w:rPr>
          <w:b/>
          <w:bCs/>
        </w:rPr>
        <w:t>purposes</w:t>
      </w:r>
      <w:r>
        <w:t xml:space="preserve">, </w:t>
      </w:r>
      <w:r w:rsidRPr="00DD3522">
        <w:rPr>
          <w:b/>
          <w:bCs/>
        </w:rPr>
        <w:t xml:space="preserve">and </w:t>
      </w:r>
      <w:r w:rsidR="00486A63" w:rsidRPr="00DD3522">
        <w:rPr>
          <w:b/>
          <w:bCs/>
        </w:rPr>
        <w:t>use</w:t>
      </w:r>
      <w:r w:rsidR="00486A63">
        <w:rPr>
          <w:b/>
          <w:bCs/>
        </w:rPr>
        <w:t>r’s budget is Low</w:t>
      </w:r>
      <w:r>
        <w:t xml:space="preserve">, then show </w:t>
      </w:r>
      <w:r w:rsidRPr="00C140C9">
        <w:rPr>
          <w:b/>
          <w:bCs/>
        </w:rPr>
        <w:t>all</w:t>
      </w:r>
      <w:r>
        <w:t xml:space="preserve"> </w:t>
      </w:r>
      <w:r w:rsidRPr="00C140C9">
        <w:rPr>
          <w:b/>
          <w:bCs/>
        </w:rPr>
        <w:t>foods</w:t>
      </w:r>
      <w:r>
        <w:t xml:space="preserve"> with the price less than </w:t>
      </w:r>
      <w:r w:rsidRPr="009C66E0">
        <w:rPr>
          <w:b/>
          <w:bCs/>
        </w:rPr>
        <w:t>$</w:t>
      </w:r>
      <w:r w:rsidR="00486A63" w:rsidRPr="009C66E0">
        <w:rPr>
          <w:b/>
          <w:bCs/>
        </w:rPr>
        <w:t>4</w:t>
      </w:r>
      <w:r w:rsidRPr="00812219">
        <w:t xml:space="preserve">. </w:t>
      </w:r>
    </w:p>
    <w:p w14:paraId="4E5FE294" w14:textId="6266E322" w:rsidR="00486A63" w:rsidRPr="00F30F5E" w:rsidRDefault="00486A63" w:rsidP="00486A63">
      <w:pPr>
        <w:pStyle w:val="Heading3"/>
        <w:numPr>
          <w:ilvl w:val="0"/>
          <w:numId w:val="17"/>
        </w:numPr>
        <w:ind w:left="1440"/>
      </w:pPr>
      <w:r>
        <w:t xml:space="preserve">If the </w:t>
      </w:r>
      <w:r w:rsidRPr="00B52F67">
        <w:rPr>
          <w:b/>
          <w:bCs/>
        </w:rPr>
        <w:t>quality is High</w:t>
      </w:r>
      <w:r>
        <w:t xml:space="preserve">, </w:t>
      </w:r>
      <w:r w:rsidRPr="00DD3522">
        <w:rPr>
          <w:b/>
          <w:bCs/>
        </w:rPr>
        <w:t xml:space="preserve">it is for </w:t>
      </w:r>
      <w:r>
        <w:rPr>
          <w:b/>
          <w:bCs/>
        </w:rPr>
        <w:t xml:space="preserve">personal </w:t>
      </w:r>
      <w:r w:rsidRPr="00DD3522">
        <w:rPr>
          <w:b/>
          <w:bCs/>
        </w:rPr>
        <w:t>purposes</w:t>
      </w:r>
      <w:r>
        <w:t xml:space="preserve">, </w:t>
      </w:r>
      <w:r w:rsidRPr="00DD3522">
        <w:rPr>
          <w:b/>
          <w:bCs/>
        </w:rPr>
        <w:t>and use</w:t>
      </w:r>
      <w:r>
        <w:rPr>
          <w:b/>
          <w:bCs/>
        </w:rPr>
        <w:t>r’s budget is High</w:t>
      </w:r>
      <w:r>
        <w:t xml:space="preserve">, then show </w:t>
      </w:r>
      <w:r w:rsidRPr="00C140C9">
        <w:rPr>
          <w:b/>
          <w:bCs/>
        </w:rPr>
        <w:t>all</w:t>
      </w:r>
      <w:r>
        <w:t xml:space="preserve"> </w:t>
      </w:r>
      <w:r w:rsidRPr="00C140C9">
        <w:rPr>
          <w:b/>
          <w:bCs/>
        </w:rPr>
        <w:t>foods</w:t>
      </w:r>
      <w:r>
        <w:t xml:space="preserve"> with the price less than </w:t>
      </w:r>
      <w:r w:rsidRPr="009C66E0">
        <w:rPr>
          <w:b/>
          <w:bCs/>
        </w:rPr>
        <w:t>$100</w:t>
      </w:r>
      <w:r w:rsidRPr="00812219">
        <w:t xml:space="preserve">. </w:t>
      </w:r>
    </w:p>
    <w:p w14:paraId="437A857D" w14:textId="20246F69" w:rsidR="00486A63" w:rsidRPr="00486A63" w:rsidRDefault="00486A63" w:rsidP="00486A63">
      <w:pPr>
        <w:pStyle w:val="Heading3"/>
        <w:numPr>
          <w:ilvl w:val="0"/>
          <w:numId w:val="17"/>
        </w:numPr>
        <w:ind w:left="1440"/>
      </w:pPr>
      <w:r>
        <w:t xml:space="preserve">If the </w:t>
      </w:r>
      <w:r w:rsidRPr="00B52F67">
        <w:rPr>
          <w:b/>
          <w:bCs/>
        </w:rPr>
        <w:t>quality is High</w:t>
      </w:r>
      <w:r>
        <w:t xml:space="preserve">, </w:t>
      </w:r>
      <w:r w:rsidRPr="00DD3522">
        <w:rPr>
          <w:b/>
          <w:bCs/>
        </w:rPr>
        <w:t xml:space="preserve">it is for </w:t>
      </w:r>
      <w:r>
        <w:rPr>
          <w:b/>
          <w:bCs/>
        </w:rPr>
        <w:t xml:space="preserve">personal </w:t>
      </w:r>
      <w:r w:rsidRPr="00DD3522">
        <w:rPr>
          <w:b/>
          <w:bCs/>
        </w:rPr>
        <w:t>purposes</w:t>
      </w:r>
      <w:r>
        <w:t xml:space="preserve">, </w:t>
      </w:r>
      <w:r w:rsidRPr="00DD3522">
        <w:rPr>
          <w:b/>
          <w:bCs/>
        </w:rPr>
        <w:t>and use</w:t>
      </w:r>
      <w:r>
        <w:rPr>
          <w:b/>
          <w:bCs/>
        </w:rPr>
        <w:t>r’s budget is Unlimited</w:t>
      </w:r>
      <w:r>
        <w:t xml:space="preserve">, then show </w:t>
      </w:r>
      <w:r w:rsidRPr="00C140C9">
        <w:rPr>
          <w:b/>
          <w:bCs/>
        </w:rPr>
        <w:t>all</w:t>
      </w:r>
      <w:r>
        <w:t xml:space="preserve"> </w:t>
      </w:r>
      <w:r w:rsidRPr="00C140C9">
        <w:rPr>
          <w:b/>
          <w:bCs/>
        </w:rPr>
        <w:t>foods</w:t>
      </w:r>
      <w:r w:rsidRPr="00812219">
        <w:t xml:space="preserve">. </w:t>
      </w:r>
    </w:p>
    <w:p w14:paraId="1030039F" w14:textId="098C5572" w:rsidR="00112BF2" w:rsidRDefault="00112BF2" w:rsidP="00112BF2">
      <w:pPr>
        <w:pStyle w:val="Heading3"/>
        <w:numPr>
          <w:ilvl w:val="0"/>
          <w:numId w:val="17"/>
        </w:numPr>
        <w:ind w:left="1440"/>
      </w:pPr>
      <w:r>
        <w:t xml:space="preserve">If the </w:t>
      </w:r>
      <w:r w:rsidRPr="00B52F67">
        <w:rPr>
          <w:b/>
          <w:bCs/>
        </w:rPr>
        <w:t xml:space="preserve">quality is </w:t>
      </w:r>
      <w:r>
        <w:rPr>
          <w:b/>
          <w:bCs/>
        </w:rPr>
        <w:t xml:space="preserve">Moderate, </w:t>
      </w:r>
      <w:r w:rsidRPr="00DD3522">
        <w:rPr>
          <w:b/>
          <w:bCs/>
        </w:rPr>
        <w:t>and use</w:t>
      </w:r>
      <w:r>
        <w:rPr>
          <w:b/>
          <w:bCs/>
        </w:rPr>
        <w:t xml:space="preserve">r’s budget is </w:t>
      </w:r>
      <w:r w:rsidR="00144046">
        <w:rPr>
          <w:b/>
          <w:bCs/>
        </w:rPr>
        <w:t>Low</w:t>
      </w:r>
      <w:r>
        <w:t xml:space="preserve">, then show </w:t>
      </w:r>
      <w:r w:rsidRPr="00C140C9">
        <w:rPr>
          <w:b/>
          <w:bCs/>
        </w:rPr>
        <w:t>all</w:t>
      </w:r>
      <w:r>
        <w:t xml:space="preserve"> </w:t>
      </w:r>
      <w:r w:rsidRPr="00C140C9">
        <w:rPr>
          <w:b/>
          <w:bCs/>
        </w:rPr>
        <w:t>foods</w:t>
      </w:r>
      <w:r w:rsidR="00144046">
        <w:rPr>
          <w:b/>
          <w:bCs/>
        </w:rPr>
        <w:t xml:space="preserve"> </w:t>
      </w:r>
      <w:r w:rsidR="00144046">
        <w:t xml:space="preserve">with the price less than </w:t>
      </w:r>
      <w:r w:rsidR="00144046" w:rsidRPr="009C66E0">
        <w:rPr>
          <w:b/>
          <w:bCs/>
        </w:rPr>
        <w:t>$</w:t>
      </w:r>
      <w:r w:rsidR="00144046">
        <w:rPr>
          <w:b/>
          <w:bCs/>
        </w:rPr>
        <w:t>3</w:t>
      </w:r>
      <w:r w:rsidRPr="00812219">
        <w:t xml:space="preserve">. </w:t>
      </w:r>
    </w:p>
    <w:p w14:paraId="035824F6" w14:textId="3A0C28CB" w:rsidR="00144046" w:rsidRDefault="00144046" w:rsidP="00144046">
      <w:pPr>
        <w:pStyle w:val="Heading3"/>
        <w:numPr>
          <w:ilvl w:val="0"/>
          <w:numId w:val="17"/>
        </w:numPr>
        <w:ind w:left="1440"/>
      </w:pPr>
      <w:r>
        <w:t xml:space="preserve">If the </w:t>
      </w:r>
      <w:r w:rsidRPr="00B52F67">
        <w:rPr>
          <w:b/>
          <w:bCs/>
        </w:rPr>
        <w:t xml:space="preserve">quality is </w:t>
      </w:r>
      <w:r>
        <w:rPr>
          <w:b/>
          <w:bCs/>
        </w:rPr>
        <w:t xml:space="preserve">Moderate, </w:t>
      </w:r>
      <w:r w:rsidRPr="00DD3522">
        <w:rPr>
          <w:b/>
          <w:bCs/>
        </w:rPr>
        <w:t>and use</w:t>
      </w:r>
      <w:r>
        <w:rPr>
          <w:b/>
          <w:bCs/>
        </w:rPr>
        <w:t>r’s budget is High</w:t>
      </w:r>
      <w:r>
        <w:t xml:space="preserve">, then show </w:t>
      </w:r>
      <w:r w:rsidRPr="00C140C9">
        <w:rPr>
          <w:b/>
          <w:bCs/>
        </w:rPr>
        <w:t>all</w:t>
      </w:r>
      <w:r>
        <w:t xml:space="preserve"> </w:t>
      </w:r>
      <w:r w:rsidRPr="00C140C9">
        <w:rPr>
          <w:b/>
          <w:bCs/>
        </w:rPr>
        <w:t>foods</w:t>
      </w:r>
      <w:r>
        <w:rPr>
          <w:b/>
          <w:bCs/>
        </w:rPr>
        <w:t xml:space="preserve"> </w:t>
      </w:r>
      <w:r>
        <w:t xml:space="preserve">with the price less than </w:t>
      </w:r>
      <w:r w:rsidRPr="009C66E0">
        <w:rPr>
          <w:b/>
          <w:bCs/>
        </w:rPr>
        <w:t>$</w:t>
      </w:r>
      <w:r>
        <w:rPr>
          <w:b/>
          <w:bCs/>
        </w:rPr>
        <w:t>15</w:t>
      </w:r>
      <w:r w:rsidRPr="00812219">
        <w:t xml:space="preserve">. </w:t>
      </w:r>
    </w:p>
    <w:p w14:paraId="02AD4E9B" w14:textId="77777777" w:rsidR="00144046" w:rsidRPr="00486A63" w:rsidRDefault="00144046" w:rsidP="00144046">
      <w:pPr>
        <w:pStyle w:val="Heading3"/>
        <w:numPr>
          <w:ilvl w:val="0"/>
          <w:numId w:val="17"/>
        </w:numPr>
        <w:ind w:left="1440"/>
      </w:pPr>
      <w:r>
        <w:lastRenderedPageBreak/>
        <w:t xml:space="preserve">If the </w:t>
      </w:r>
      <w:r w:rsidRPr="00B52F67">
        <w:rPr>
          <w:b/>
          <w:bCs/>
        </w:rPr>
        <w:t xml:space="preserve">quality is </w:t>
      </w:r>
      <w:r>
        <w:rPr>
          <w:b/>
          <w:bCs/>
        </w:rPr>
        <w:t xml:space="preserve">Moderate, </w:t>
      </w:r>
      <w:r w:rsidRPr="00DD3522">
        <w:rPr>
          <w:b/>
          <w:bCs/>
        </w:rPr>
        <w:t>and use</w:t>
      </w:r>
      <w:r>
        <w:rPr>
          <w:b/>
          <w:bCs/>
        </w:rPr>
        <w:t>r’s budget is Unlimited</w:t>
      </w:r>
      <w:r>
        <w:t xml:space="preserve">, then show </w:t>
      </w:r>
      <w:r w:rsidRPr="00C140C9">
        <w:rPr>
          <w:b/>
          <w:bCs/>
        </w:rPr>
        <w:t>all</w:t>
      </w:r>
      <w:r>
        <w:t xml:space="preserve"> </w:t>
      </w:r>
      <w:r w:rsidRPr="00C140C9">
        <w:rPr>
          <w:b/>
          <w:bCs/>
        </w:rPr>
        <w:t>foods</w:t>
      </w:r>
      <w:r w:rsidRPr="00812219">
        <w:t xml:space="preserve">. </w:t>
      </w:r>
    </w:p>
    <w:p w14:paraId="0DB8B967" w14:textId="77777777" w:rsidR="00144046" w:rsidRPr="00144046" w:rsidRDefault="00144046" w:rsidP="00144046"/>
    <w:p w14:paraId="2EF42F88" w14:textId="4C3B85E9" w:rsidR="004F6A04" w:rsidRDefault="004F6A04" w:rsidP="004F6A04">
      <w:pPr>
        <w:pStyle w:val="Heading2"/>
        <w:numPr>
          <w:ilvl w:val="0"/>
          <w:numId w:val="16"/>
        </w:numPr>
      </w:pPr>
      <w:r>
        <w:t xml:space="preserve">If the user chooses the menu </w:t>
      </w:r>
      <w:r w:rsidR="00495F1F">
        <w:t>2</w:t>
      </w:r>
      <w:r>
        <w:t xml:space="preserve"> </w:t>
      </w:r>
      <w:r w:rsidRPr="00730912">
        <w:rPr>
          <w:b/>
          <w:bCs/>
        </w:rPr>
        <w:t>(</w:t>
      </w:r>
      <w:r>
        <w:rPr>
          <w:b/>
          <w:bCs/>
        </w:rPr>
        <w:t>“</w:t>
      </w:r>
      <w:r w:rsidRPr="00730912">
        <w:rPr>
          <w:b/>
          <w:bCs/>
        </w:rPr>
        <w:t>Food</w:t>
      </w:r>
      <w:r w:rsidR="00495F1F">
        <w:rPr>
          <w:b/>
          <w:bCs/>
        </w:rPr>
        <w:t xml:space="preserve"> Plans</w:t>
      </w:r>
      <w:r>
        <w:rPr>
          <w:b/>
          <w:bCs/>
        </w:rPr>
        <w:t>”</w:t>
      </w:r>
      <w:r w:rsidRPr="00730912">
        <w:rPr>
          <w:b/>
          <w:bCs/>
        </w:rPr>
        <w:t>)</w:t>
      </w:r>
      <w:r>
        <w:t xml:space="preserve"> </w:t>
      </w:r>
      <w:r w:rsidRPr="00812219">
        <w:t xml:space="preserve">The application will </w:t>
      </w:r>
      <w:r w:rsidRPr="00812219">
        <w:rPr>
          <w:noProof/>
          <w:lang w:eastAsia="en-US"/>
        </w:rPr>
        <w:t xml:space="preserve">ask </w:t>
      </w:r>
      <w:r>
        <w:rPr>
          <w:noProof/>
          <w:lang w:eastAsia="en-US"/>
        </w:rPr>
        <w:t>user</w:t>
      </w:r>
      <w:r w:rsidRPr="00812219">
        <w:rPr>
          <w:noProof/>
          <w:lang w:eastAsia="en-US"/>
        </w:rPr>
        <w:t xml:space="preserve"> to input</w:t>
      </w:r>
      <w:r>
        <w:rPr>
          <w:noProof/>
          <w:lang w:eastAsia="en-US"/>
        </w:rPr>
        <w:t>:</w:t>
      </w:r>
    </w:p>
    <w:p w14:paraId="5B74EED2" w14:textId="1079DE11" w:rsidR="004F6A04" w:rsidRDefault="004F6A04" w:rsidP="004F6A04">
      <w:pPr>
        <w:pStyle w:val="Heading2"/>
        <w:numPr>
          <w:ilvl w:val="1"/>
          <w:numId w:val="16"/>
        </w:numPr>
        <w:ind w:left="1080"/>
        <w:rPr>
          <w:noProof/>
          <w:lang w:eastAsia="en-US"/>
        </w:rPr>
      </w:pPr>
      <w:r>
        <w:rPr>
          <w:b/>
          <w:noProof/>
          <w:lang w:eastAsia="en-US"/>
        </w:rPr>
        <w:t>Need</w:t>
      </w:r>
      <w:r w:rsidR="0018615A">
        <w:rPr>
          <w:b/>
          <w:noProof/>
          <w:lang w:eastAsia="en-US"/>
        </w:rPr>
        <w:t>s</w:t>
      </w:r>
      <w:r w:rsidRPr="00812219">
        <w:rPr>
          <w:noProof/>
          <w:lang w:eastAsia="en-US"/>
        </w:rPr>
        <w:t xml:space="preserve">. </w:t>
      </w:r>
      <w:r w:rsidRPr="00E206F4">
        <w:rPr>
          <w:b/>
          <w:noProof/>
          <w:lang w:eastAsia="en-US"/>
        </w:rPr>
        <w:t>Validate</w:t>
      </w:r>
      <w:r w:rsidRPr="00812219">
        <w:rPr>
          <w:noProof/>
          <w:lang w:eastAsia="en-US"/>
        </w:rPr>
        <w:t xml:space="preserve"> </w:t>
      </w:r>
      <w:r>
        <w:rPr>
          <w:noProof/>
          <w:lang w:eastAsia="en-US"/>
        </w:rPr>
        <w:t>input must be</w:t>
      </w:r>
      <w:r w:rsidRPr="00812219">
        <w:rPr>
          <w:noProof/>
          <w:lang w:eastAsia="en-US"/>
        </w:rPr>
        <w:t xml:space="preserve"> </w:t>
      </w:r>
      <w:r w:rsidRPr="005D3234">
        <w:rPr>
          <w:b/>
          <w:noProof/>
          <w:lang w:eastAsia="en-US"/>
        </w:rPr>
        <w:t>either</w:t>
      </w:r>
      <w:r>
        <w:rPr>
          <w:noProof/>
          <w:lang w:eastAsia="en-US"/>
        </w:rPr>
        <w:t xml:space="preserve"> “</w:t>
      </w:r>
      <w:r w:rsidR="008D6BB6">
        <w:rPr>
          <w:b/>
          <w:noProof/>
          <w:lang w:eastAsia="en-US"/>
        </w:rPr>
        <w:t>Personal</w:t>
      </w:r>
      <w:r w:rsidR="00701BEB">
        <w:rPr>
          <w:b/>
          <w:noProof/>
          <w:lang w:eastAsia="en-US"/>
        </w:rPr>
        <w:t xml:space="preserve"> Purposes</w:t>
      </w:r>
      <w:r w:rsidRPr="00CD1753">
        <w:rPr>
          <w:noProof/>
          <w:lang w:eastAsia="en-US"/>
        </w:rPr>
        <w:t>”</w:t>
      </w:r>
      <w:r w:rsidR="008D6BB6">
        <w:rPr>
          <w:noProof/>
          <w:lang w:eastAsia="en-US"/>
        </w:rPr>
        <w:t>, “</w:t>
      </w:r>
      <w:r w:rsidR="008D6BB6" w:rsidRPr="008D6BB6">
        <w:rPr>
          <w:b/>
          <w:bCs/>
          <w:noProof/>
          <w:lang w:eastAsia="en-US"/>
        </w:rPr>
        <w:t>Small</w:t>
      </w:r>
      <w:r w:rsidR="00701BEB">
        <w:rPr>
          <w:b/>
          <w:bCs/>
          <w:noProof/>
          <w:lang w:eastAsia="en-US"/>
        </w:rPr>
        <w:t xml:space="preserve"> Scale</w:t>
      </w:r>
      <w:r w:rsidR="008D6BB6">
        <w:rPr>
          <w:noProof/>
          <w:lang w:eastAsia="en-US"/>
        </w:rPr>
        <w:t>”</w:t>
      </w:r>
      <w:r>
        <w:rPr>
          <w:b/>
          <w:noProof/>
          <w:lang w:eastAsia="en-US"/>
        </w:rPr>
        <w:t xml:space="preserve"> </w:t>
      </w:r>
      <w:r w:rsidRPr="005D3234">
        <w:rPr>
          <w:noProof/>
          <w:lang w:eastAsia="en-US"/>
        </w:rPr>
        <w:t>or</w:t>
      </w:r>
      <w:r w:rsidRPr="00F320AD">
        <w:rPr>
          <w:b/>
          <w:noProof/>
          <w:lang w:eastAsia="en-US"/>
        </w:rPr>
        <w:t xml:space="preserve"> </w:t>
      </w:r>
      <w:r w:rsidRPr="00CD1753">
        <w:rPr>
          <w:noProof/>
          <w:lang w:eastAsia="en-US"/>
        </w:rPr>
        <w:t>“</w:t>
      </w:r>
      <w:r w:rsidR="008D6BB6">
        <w:rPr>
          <w:b/>
          <w:noProof/>
          <w:lang w:eastAsia="en-US"/>
        </w:rPr>
        <w:t>Large</w:t>
      </w:r>
      <w:r w:rsidR="00701BEB">
        <w:rPr>
          <w:b/>
          <w:noProof/>
          <w:lang w:eastAsia="en-US"/>
        </w:rPr>
        <w:t xml:space="preserve"> Scale</w:t>
      </w:r>
      <w:r w:rsidRPr="00CD1753">
        <w:rPr>
          <w:noProof/>
          <w:lang w:eastAsia="en-US"/>
        </w:rPr>
        <w:t>”</w:t>
      </w:r>
      <w:r w:rsidRPr="00B63500">
        <w:rPr>
          <w:noProof/>
          <w:lang w:eastAsia="en-US"/>
        </w:rPr>
        <w:t>. (</w:t>
      </w:r>
      <w:r>
        <w:rPr>
          <w:b/>
          <w:noProof/>
          <w:lang w:eastAsia="en-US"/>
        </w:rPr>
        <w:t>Case Sensitive</w:t>
      </w:r>
      <w:r w:rsidRPr="00B63500">
        <w:rPr>
          <w:noProof/>
          <w:lang w:eastAsia="en-US"/>
        </w:rPr>
        <w:t>)</w:t>
      </w:r>
      <w:r>
        <w:rPr>
          <w:noProof/>
          <w:lang w:eastAsia="en-US"/>
        </w:rPr>
        <w:t>.</w:t>
      </w:r>
    </w:p>
    <w:p w14:paraId="4EC9E96E" w14:textId="51EE542A" w:rsidR="00991D99" w:rsidRDefault="004F6A04" w:rsidP="001339CE">
      <w:pPr>
        <w:pStyle w:val="Heading2"/>
        <w:numPr>
          <w:ilvl w:val="1"/>
          <w:numId w:val="16"/>
        </w:numPr>
        <w:ind w:left="1080"/>
        <w:rPr>
          <w:noProof/>
          <w:lang w:eastAsia="en-US"/>
        </w:rPr>
      </w:pPr>
      <w:r>
        <w:rPr>
          <w:b/>
          <w:noProof/>
          <w:lang w:eastAsia="en-US"/>
        </w:rPr>
        <w:t>Budget</w:t>
      </w:r>
      <w:r w:rsidRPr="00812219">
        <w:rPr>
          <w:noProof/>
          <w:lang w:eastAsia="en-US"/>
        </w:rPr>
        <w:t xml:space="preserve">. </w:t>
      </w:r>
      <w:r w:rsidRPr="00E206F4">
        <w:rPr>
          <w:b/>
          <w:noProof/>
          <w:lang w:eastAsia="en-US"/>
        </w:rPr>
        <w:t>Validate</w:t>
      </w:r>
      <w:r w:rsidRPr="00812219">
        <w:rPr>
          <w:noProof/>
          <w:lang w:eastAsia="en-US"/>
        </w:rPr>
        <w:t xml:space="preserve"> </w:t>
      </w:r>
      <w:r>
        <w:rPr>
          <w:noProof/>
          <w:lang w:eastAsia="en-US"/>
        </w:rPr>
        <w:t>input must be</w:t>
      </w:r>
      <w:r w:rsidRPr="00812219">
        <w:rPr>
          <w:noProof/>
          <w:lang w:eastAsia="en-US"/>
        </w:rPr>
        <w:t xml:space="preserve"> </w:t>
      </w:r>
      <w:r w:rsidRPr="005D3234">
        <w:rPr>
          <w:b/>
          <w:noProof/>
          <w:lang w:eastAsia="en-US"/>
        </w:rPr>
        <w:t>either</w:t>
      </w:r>
      <w:r>
        <w:rPr>
          <w:noProof/>
          <w:lang w:eastAsia="en-US"/>
        </w:rPr>
        <w:t xml:space="preserve"> “</w:t>
      </w:r>
      <w:r>
        <w:rPr>
          <w:b/>
          <w:noProof/>
          <w:lang w:eastAsia="en-US"/>
        </w:rPr>
        <w:t>Unlimited</w:t>
      </w:r>
      <w:r w:rsidRPr="00CD1753">
        <w:rPr>
          <w:noProof/>
          <w:lang w:eastAsia="en-US"/>
        </w:rPr>
        <w:t>”</w:t>
      </w:r>
      <w:r>
        <w:rPr>
          <w:b/>
          <w:noProof/>
          <w:lang w:eastAsia="en-US"/>
        </w:rPr>
        <w:t xml:space="preserve">, </w:t>
      </w:r>
      <w:r w:rsidRPr="00CD1753">
        <w:rPr>
          <w:noProof/>
          <w:lang w:eastAsia="en-US"/>
        </w:rPr>
        <w:t>“</w:t>
      </w:r>
      <w:r>
        <w:rPr>
          <w:b/>
          <w:noProof/>
          <w:lang w:eastAsia="en-US"/>
        </w:rPr>
        <w:t>High</w:t>
      </w:r>
      <w:r w:rsidRPr="00CD1753">
        <w:rPr>
          <w:noProof/>
          <w:lang w:eastAsia="en-US"/>
        </w:rPr>
        <w:t>”</w:t>
      </w:r>
      <w:r w:rsidRPr="00730912">
        <w:rPr>
          <w:b/>
          <w:bCs/>
          <w:noProof/>
          <w:lang w:eastAsia="en-US"/>
        </w:rPr>
        <w:t>, or “Low”</w:t>
      </w:r>
      <w:r w:rsidRPr="00B63500">
        <w:rPr>
          <w:noProof/>
          <w:lang w:eastAsia="en-US"/>
        </w:rPr>
        <w:t>. (</w:t>
      </w:r>
      <w:r>
        <w:rPr>
          <w:b/>
          <w:noProof/>
          <w:lang w:eastAsia="en-US"/>
        </w:rPr>
        <w:t>Case Sensitive</w:t>
      </w:r>
      <w:r w:rsidRPr="00B63500">
        <w:rPr>
          <w:noProof/>
          <w:lang w:eastAsia="en-US"/>
        </w:rPr>
        <w:t>)</w:t>
      </w:r>
      <w:r>
        <w:rPr>
          <w:noProof/>
          <w:lang w:eastAsia="en-US"/>
        </w:rPr>
        <w:t>.</w:t>
      </w:r>
    </w:p>
    <w:p w14:paraId="3F1FADE5" w14:textId="1E22FE9D" w:rsidR="00226079" w:rsidRPr="00226079" w:rsidRDefault="00226079" w:rsidP="00226079">
      <w:pPr>
        <w:pStyle w:val="Heading2"/>
        <w:numPr>
          <w:ilvl w:val="1"/>
          <w:numId w:val="16"/>
        </w:numPr>
        <w:ind w:left="1080"/>
      </w:pPr>
      <w:r>
        <w:rPr>
          <w:b/>
          <w:noProof/>
          <w:lang w:eastAsia="en-US"/>
        </w:rPr>
        <w:t>Quality of food</w:t>
      </w:r>
      <w:r w:rsidRPr="00812219">
        <w:rPr>
          <w:noProof/>
          <w:lang w:eastAsia="en-US"/>
        </w:rPr>
        <w:t xml:space="preserve">. </w:t>
      </w:r>
      <w:r w:rsidRPr="009978AE">
        <w:rPr>
          <w:b/>
          <w:noProof/>
          <w:lang w:eastAsia="en-US"/>
        </w:rPr>
        <w:t>Validate</w:t>
      </w:r>
      <w:r w:rsidRPr="00812219">
        <w:rPr>
          <w:noProof/>
          <w:lang w:eastAsia="en-US"/>
        </w:rPr>
        <w:t xml:space="preserve"> </w:t>
      </w:r>
      <w:r>
        <w:rPr>
          <w:noProof/>
          <w:lang w:eastAsia="en-US"/>
        </w:rPr>
        <w:t>input</w:t>
      </w:r>
      <w:r w:rsidRPr="00812219">
        <w:rPr>
          <w:noProof/>
          <w:lang w:eastAsia="en-US"/>
        </w:rPr>
        <w:t xml:space="preserve"> must be</w:t>
      </w:r>
      <w:r>
        <w:rPr>
          <w:noProof/>
          <w:lang w:eastAsia="en-US"/>
        </w:rPr>
        <w:t xml:space="preserve"> </w:t>
      </w:r>
      <w:r>
        <w:rPr>
          <w:b/>
          <w:noProof/>
          <w:lang w:eastAsia="en-US"/>
        </w:rPr>
        <w:t>either High or Moderate (Case Sensitive)</w:t>
      </w:r>
      <w:r w:rsidRPr="00BD21B2">
        <w:rPr>
          <w:noProof/>
          <w:lang w:eastAsia="en-US"/>
        </w:rPr>
        <w:t>.</w:t>
      </w:r>
    </w:p>
    <w:p w14:paraId="21EA3637" w14:textId="77777777" w:rsidR="00991D99" w:rsidRDefault="00991D99" w:rsidP="00991D99">
      <w:pPr>
        <w:pStyle w:val="Heading2"/>
        <w:numPr>
          <w:ilvl w:val="0"/>
          <w:numId w:val="0"/>
        </w:numPr>
        <w:ind w:left="720"/>
        <w:rPr>
          <w:b/>
          <w:noProof/>
          <w:lang w:eastAsia="en-US"/>
        </w:rPr>
      </w:pPr>
    </w:p>
    <w:p w14:paraId="26D13B5E" w14:textId="77777777" w:rsidR="00991D99" w:rsidRDefault="00991D99" w:rsidP="00991D99">
      <w:pPr>
        <w:pStyle w:val="Heading2"/>
        <w:keepNext/>
        <w:numPr>
          <w:ilvl w:val="0"/>
          <w:numId w:val="0"/>
        </w:numPr>
        <w:ind w:left="720"/>
      </w:pPr>
      <w:r w:rsidRPr="00991D99">
        <w:rPr>
          <w:noProof/>
          <w:lang w:eastAsia="en-US"/>
        </w:rPr>
        <w:drawing>
          <wp:inline distT="0" distB="0" distL="0" distR="0" wp14:anchorId="7D0E415B" wp14:editId="7B384595">
            <wp:extent cx="5941192" cy="1017270"/>
            <wp:effectExtent l="19050" t="19050" r="21590" b="1143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-604" t="-7531" r="6323" b="-4184"/>
                    <a:stretch/>
                  </pic:blipFill>
                  <pic:spPr bwMode="auto">
                    <a:xfrm>
                      <a:off x="0" y="0"/>
                      <a:ext cx="5943600" cy="10176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91CFA" w14:textId="35130B00" w:rsidR="001339CE" w:rsidRPr="00991D99" w:rsidRDefault="00991D99" w:rsidP="00991D99">
      <w:pPr>
        <w:pStyle w:val="Caption"/>
        <w:jc w:val="center"/>
        <w:rPr>
          <w:b/>
          <w:bCs/>
          <w:i w:val="0"/>
          <w:iCs w:val="0"/>
          <w:noProof/>
          <w:color w:val="auto"/>
          <w:lang w:eastAsia="en-US"/>
        </w:rPr>
      </w:pPr>
      <w:r w:rsidRPr="00991D99">
        <w:rPr>
          <w:b/>
          <w:bCs/>
          <w:i w:val="0"/>
          <w:iCs w:val="0"/>
          <w:color w:val="auto"/>
        </w:rPr>
        <w:t xml:space="preserve">Figure </w:t>
      </w:r>
      <w:r w:rsidRPr="00991D99">
        <w:rPr>
          <w:b/>
          <w:bCs/>
          <w:i w:val="0"/>
          <w:iCs w:val="0"/>
          <w:color w:val="auto"/>
        </w:rPr>
        <w:fldChar w:fldCharType="begin"/>
      </w:r>
      <w:r w:rsidRPr="00991D99">
        <w:rPr>
          <w:b/>
          <w:bCs/>
          <w:i w:val="0"/>
          <w:iCs w:val="0"/>
          <w:color w:val="auto"/>
        </w:rPr>
        <w:instrText xml:space="preserve"> SEQ Figure \* ARABIC </w:instrText>
      </w:r>
      <w:r w:rsidRPr="00991D99">
        <w:rPr>
          <w:b/>
          <w:bCs/>
          <w:i w:val="0"/>
          <w:iCs w:val="0"/>
          <w:color w:val="auto"/>
        </w:rPr>
        <w:fldChar w:fldCharType="separate"/>
      </w:r>
      <w:r w:rsidRPr="00991D99">
        <w:rPr>
          <w:b/>
          <w:bCs/>
          <w:i w:val="0"/>
          <w:iCs w:val="0"/>
          <w:noProof/>
          <w:color w:val="auto"/>
        </w:rPr>
        <w:t>22</w:t>
      </w:r>
      <w:r w:rsidRPr="00991D99">
        <w:rPr>
          <w:b/>
          <w:bCs/>
          <w:i w:val="0"/>
          <w:iCs w:val="0"/>
          <w:color w:val="auto"/>
        </w:rPr>
        <w:fldChar w:fldCharType="end"/>
      </w:r>
      <w:r w:rsidRPr="00991D99">
        <w:rPr>
          <w:b/>
          <w:bCs/>
          <w:i w:val="0"/>
          <w:iCs w:val="0"/>
          <w:color w:val="auto"/>
        </w:rPr>
        <w:t xml:space="preserve">. </w:t>
      </w:r>
      <w:r>
        <w:rPr>
          <w:b/>
          <w:bCs/>
          <w:i w:val="0"/>
          <w:iCs w:val="0"/>
          <w:color w:val="auto"/>
        </w:rPr>
        <w:t xml:space="preserve">Find </w:t>
      </w:r>
      <w:r w:rsidRPr="00991D99">
        <w:rPr>
          <w:b/>
          <w:bCs/>
          <w:i w:val="0"/>
          <w:iCs w:val="0"/>
          <w:color w:val="auto"/>
        </w:rPr>
        <w:t>Food Plan Validation Screen</w:t>
      </w:r>
    </w:p>
    <w:p w14:paraId="64C63034" w14:textId="77777777" w:rsidR="00991D99" w:rsidRPr="00991D99" w:rsidRDefault="00991D99" w:rsidP="00991D99">
      <w:pPr>
        <w:rPr>
          <w:lang w:eastAsia="en-US"/>
        </w:rPr>
      </w:pPr>
    </w:p>
    <w:p w14:paraId="624E6CBB" w14:textId="02DA9014" w:rsidR="001339CE" w:rsidRPr="00812219" w:rsidRDefault="001339CE" w:rsidP="001339CE">
      <w:pPr>
        <w:pStyle w:val="Heading2"/>
        <w:numPr>
          <w:ilvl w:val="0"/>
          <w:numId w:val="38"/>
        </w:numPr>
      </w:pPr>
      <w:r w:rsidRPr="00812219">
        <w:t xml:space="preserve">Then, the application will </w:t>
      </w:r>
      <w:r w:rsidRPr="00563E51">
        <w:rPr>
          <w:b/>
        </w:rPr>
        <w:t>search</w:t>
      </w:r>
      <w:r w:rsidRPr="00812219">
        <w:t xml:space="preserve"> for the corresponding </w:t>
      </w:r>
      <w:r>
        <w:t>food plan</w:t>
      </w:r>
      <w:r w:rsidRPr="00812219">
        <w:t xml:space="preserve"> </w:t>
      </w:r>
      <w:r>
        <w:t>that</w:t>
      </w:r>
      <w:r w:rsidRPr="00812219">
        <w:t xml:space="preserve"> fulfill</w:t>
      </w:r>
      <w:r>
        <w:t>s</w:t>
      </w:r>
      <w:r w:rsidRPr="00812219">
        <w:t xml:space="preserve"> these following criteria:</w:t>
      </w:r>
    </w:p>
    <w:p w14:paraId="75AE3386" w14:textId="7FF22A3D" w:rsidR="001339CE" w:rsidRPr="00812219" w:rsidRDefault="001339CE" w:rsidP="001339CE">
      <w:pPr>
        <w:pStyle w:val="Heading3"/>
        <w:numPr>
          <w:ilvl w:val="1"/>
          <w:numId w:val="17"/>
        </w:numPr>
      </w:pPr>
      <w:r w:rsidRPr="00812219">
        <w:t xml:space="preserve">If the </w:t>
      </w:r>
      <w:r>
        <w:rPr>
          <w:b/>
          <w:noProof/>
          <w:lang w:eastAsia="en-US"/>
        </w:rPr>
        <w:t xml:space="preserve">quality of food is “High”, </w:t>
      </w:r>
      <w:r w:rsidRPr="00AE63BD">
        <w:rPr>
          <w:rStyle w:val="CommentReference"/>
          <w:sz w:val="24"/>
          <w:szCs w:val="24"/>
        </w:rPr>
        <w:t>th</w:t>
      </w:r>
      <w:r w:rsidRPr="00812219">
        <w:t>e</w:t>
      </w:r>
      <w:r>
        <w:t xml:space="preserve">n </w:t>
      </w:r>
      <w:r w:rsidR="009470E5">
        <w:t xml:space="preserve">the food type </w:t>
      </w:r>
      <w:r w:rsidR="00701BEB">
        <w:t xml:space="preserve">in the plan </w:t>
      </w:r>
      <w:r w:rsidR="009470E5">
        <w:t>must be</w:t>
      </w:r>
      <w:r w:rsidR="006C7A63">
        <w:t xml:space="preserve"> </w:t>
      </w:r>
      <w:r>
        <w:t>“</w:t>
      </w:r>
      <w:r w:rsidRPr="001339CE">
        <w:rPr>
          <w:b/>
          <w:bCs/>
        </w:rPr>
        <w:t>Italian</w:t>
      </w:r>
      <w:r>
        <w:t>”.</w:t>
      </w:r>
    </w:p>
    <w:p w14:paraId="6D39E979" w14:textId="084B70DB" w:rsidR="00701BEB" w:rsidRDefault="001339CE" w:rsidP="00701BEB">
      <w:pPr>
        <w:pStyle w:val="Heading3"/>
        <w:numPr>
          <w:ilvl w:val="1"/>
          <w:numId w:val="17"/>
        </w:numPr>
      </w:pPr>
      <w:r w:rsidRPr="00812219">
        <w:t xml:space="preserve">If the </w:t>
      </w:r>
      <w:r>
        <w:rPr>
          <w:b/>
          <w:noProof/>
          <w:lang w:eastAsia="en-US"/>
        </w:rPr>
        <w:t xml:space="preserve">quality of food is “Moderate”, </w:t>
      </w:r>
      <w:r w:rsidR="009470E5" w:rsidRPr="00AE63BD">
        <w:rPr>
          <w:rStyle w:val="CommentReference"/>
          <w:sz w:val="24"/>
          <w:szCs w:val="24"/>
        </w:rPr>
        <w:t>th</w:t>
      </w:r>
      <w:r w:rsidR="009470E5" w:rsidRPr="00812219">
        <w:t>e</w:t>
      </w:r>
      <w:r w:rsidR="009470E5">
        <w:t xml:space="preserve">n the food type </w:t>
      </w:r>
      <w:r w:rsidR="00701BEB">
        <w:t xml:space="preserve">in the plan </w:t>
      </w:r>
      <w:r w:rsidR="009470E5">
        <w:t>must be</w:t>
      </w:r>
      <w:r w:rsidR="006C7A63">
        <w:t xml:space="preserve"> </w:t>
      </w:r>
      <w:r w:rsidR="009470E5">
        <w:t>“</w:t>
      </w:r>
      <w:r w:rsidR="009470E5">
        <w:rPr>
          <w:b/>
          <w:bCs/>
        </w:rPr>
        <w:t>Mexican</w:t>
      </w:r>
      <w:r w:rsidR="009470E5">
        <w:t>” or “</w:t>
      </w:r>
      <w:r w:rsidR="009470E5" w:rsidRPr="009470E5">
        <w:rPr>
          <w:b/>
          <w:bCs/>
        </w:rPr>
        <w:t>Chinese</w:t>
      </w:r>
      <w:r w:rsidR="009470E5">
        <w:t>”.</w:t>
      </w:r>
    </w:p>
    <w:p w14:paraId="79486373" w14:textId="74FC3CAF" w:rsidR="00701BEB" w:rsidRDefault="00701BEB" w:rsidP="00701BEB">
      <w:pPr>
        <w:pStyle w:val="Heading3"/>
        <w:numPr>
          <w:ilvl w:val="1"/>
          <w:numId w:val="17"/>
        </w:numPr>
      </w:pPr>
      <w:r w:rsidRPr="00812219">
        <w:t xml:space="preserve">If the </w:t>
      </w:r>
      <w:r>
        <w:rPr>
          <w:b/>
          <w:noProof/>
          <w:lang w:eastAsia="en-US"/>
        </w:rPr>
        <w:t xml:space="preserve">need </w:t>
      </w:r>
      <w:r w:rsidR="00D54071">
        <w:rPr>
          <w:b/>
          <w:noProof/>
          <w:lang w:eastAsia="en-US"/>
        </w:rPr>
        <w:t xml:space="preserve">is for </w:t>
      </w:r>
      <w:r>
        <w:rPr>
          <w:b/>
          <w:noProof/>
          <w:lang w:eastAsia="en-US"/>
        </w:rPr>
        <w:t xml:space="preserve">“Personal Purposes”, </w:t>
      </w:r>
      <w:r w:rsidRPr="00AE63BD">
        <w:rPr>
          <w:rStyle w:val="CommentReference"/>
          <w:sz w:val="24"/>
          <w:szCs w:val="24"/>
        </w:rPr>
        <w:t>th</w:t>
      </w:r>
      <w:r w:rsidRPr="00812219">
        <w:t>e</w:t>
      </w:r>
      <w:r>
        <w:t>n the plan</w:t>
      </w:r>
      <w:r w:rsidR="00BC0CA5">
        <w:t xml:space="preserve">s food portion/week </w:t>
      </w:r>
      <w:r w:rsidR="00BC0CA5" w:rsidRPr="00BC0CA5">
        <w:rPr>
          <w:b/>
          <w:bCs/>
        </w:rPr>
        <w:t>must be less than 50</w:t>
      </w:r>
      <w:r>
        <w:t>.</w:t>
      </w:r>
    </w:p>
    <w:p w14:paraId="5B862D2F" w14:textId="0B3A962C" w:rsidR="00BC0CA5" w:rsidRPr="00701BEB" w:rsidRDefault="00BC0CA5" w:rsidP="00BC0CA5">
      <w:pPr>
        <w:pStyle w:val="Heading3"/>
        <w:numPr>
          <w:ilvl w:val="1"/>
          <w:numId w:val="17"/>
        </w:numPr>
      </w:pPr>
      <w:r w:rsidRPr="00812219">
        <w:t xml:space="preserve">If the </w:t>
      </w:r>
      <w:r>
        <w:rPr>
          <w:b/>
          <w:noProof/>
          <w:lang w:eastAsia="en-US"/>
        </w:rPr>
        <w:t xml:space="preserve">need </w:t>
      </w:r>
      <w:r w:rsidR="00D54071">
        <w:rPr>
          <w:b/>
          <w:noProof/>
          <w:lang w:eastAsia="en-US"/>
        </w:rPr>
        <w:t>is for</w:t>
      </w:r>
      <w:r>
        <w:rPr>
          <w:b/>
          <w:noProof/>
          <w:lang w:eastAsia="en-US"/>
        </w:rPr>
        <w:t xml:space="preserve"> “</w:t>
      </w:r>
      <w:r w:rsidR="008960C4">
        <w:rPr>
          <w:b/>
          <w:noProof/>
          <w:lang w:eastAsia="en-US"/>
        </w:rPr>
        <w:t>Small Scale</w:t>
      </w:r>
      <w:r>
        <w:rPr>
          <w:b/>
          <w:noProof/>
          <w:lang w:eastAsia="en-US"/>
        </w:rPr>
        <w:t xml:space="preserve">”, </w:t>
      </w:r>
      <w:r w:rsidRPr="00AE63BD">
        <w:rPr>
          <w:rStyle w:val="CommentReference"/>
          <w:sz w:val="24"/>
          <w:szCs w:val="24"/>
        </w:rPr>
        <w:t>th</w:t>
      </w:r>
      <w:r w:rsidRPr="00812219">
        <w:t>e</w:t>
      </w:r>
      <w:r>
        <w:t xml:space="preserve">n the plans food portion/week </w:t>
      </w:r>
      <w:r w:rsidRPr="00BC0CA5">
        <w:rPr>
          <w:b/>
          <w:bCs/>
        </w:rPr>
        <w:t xml:space="preserve">must be less than </w:t>
      </w:r>
      <w:r>
        <w:rPr>
          <w:b/>
          <w:bCs/>
        </w:rPr>
        <w:t>100</w:t>
      </w:r>
      <w:r w:rsidRPr="00BC0CA5">
        <w:rPr>
          <w:b/>
          <w:bCs/>
        </w:rPr>
        <w:t>0</w:t>
      </w:r>
      <w:r>
        <w:t>.</w:t>
      </w:r>
    </w:p>
    <w:p w14:paraId="458054D7" w14:textId="67114E00" w:rsidR="00BC0CA5" w:rsidRDefault="00BC0CA5" w:rsidP="00BC0CA5">
      <w:pPr>
        <w:pStyle w:val="Heading3"/>
        <w:numPr>
          <w:ilvl w:val="1"/>
          <w:numId w:val="17"/>
        </w:numPr>
      </w:pPr>
      <w:r w:rsidRPr="00812219">
        <w:t xml:space="preserve">If the </w:t>
      </w:r>
      <w:r>
        <w:rPr>
          <w:b/>
          <w:noProof/>
          <w:lang w:eastAsia="en-US"/>
        </w:rPr>
        <w:t xml:space="preserve">need </w:t>
      </w:r>
      <w:r w:rsidR="00D54071">
        <w:rPr>
          <w:b/>
          <w:noProof/>
          <w:lang w:eastAsia="en-US"/>
        </w:rPr>
        <w:t>is</w:t>
      </w:r>
      <w:r>
        <w:rPr>
          <w:b/>
          <w:noProof/>
          <w:lang w:eastAsia="en-US"/>
        </w:rPr>
        <w:t xml:space="preserve"> </w:t>
      </w:r>
      <w:r w:rsidR="00D54071">
        <w:rPr>
          <w:b/>
          <w:noProof/>
          <w:lang w:eastAsia="en-US"/>
        </w:rPr>
        <w:t xml:space="preserve">for </w:t>
      </w:r>
      <w:r>
        <w:rPr>
          <w:b/>
          <w:noProof/>
          <w:lang w:eastAsia="en-US"/>
        </w:rPr>
        <w:t>“</w:t>
      </w:r>
      <w:r w:rsidR="008960C4">
        <w:rPr>
          <w:b/>
          <w:noProof/>
          <w:lang w:eastAsia="en-US"/>
        </w:rPr>
        <w:t>Large Scale</w:t>
      </w:r>
      <w:r>
        <w:rPr>
          <w:b/>
          <w:noProof/>
          <w:lang w:eastAsia="en-US"/>
        </w:rPr>
        <w:t xml:space="preserve">”, </w:t>
      </w:r>
      <w:r w:rsidRPr="00AE63BD">
        <w:rPr>
          <w:rStyle w:val="CommentReference"/>
          <w:sz w:val="24"/>
          <w:szCs w:val="24"/>
        </w:rPr>
        <w:t>th</w:t>
      </w:r>
      <w:r w:rsidRPr="00812219">
        <w:t>e</w:t>
      </w:r>
      <w:r>
        <w:t xml:space="preserve">n the plans food portion/week </w:t>
      </w:r>
      <w:r w:rsidRPr="00BC0CA5">
        <w:rPr>
          <w:b/>
          <w:bCs/>
        </w:rPr>
        <w:t xml:space="preserve">must be less than </w:t>
      </w:r>
      <w:r>
        <w:rPr>
          <w:b/>
          <w:bCs/>
        </w:rPr>
        <w:t>500</w:t>
      </w:r>
      <w:r w:rsidRPr="00BC0CA5">
        <w:rPr>
          <w:b/>
          <w:bCs/>
        </w:rPr>
        <w:t>0</w:t>
      </w:r>
      <w:r>
        <w:t>.</w:t>
      </w:r>
    </w:p>
    <w:p w14:paraId="3447CCA0" w14:textId="0DD103E8" w:rsidR="00D54071" w:rsidRDefault="00D54071" w:rsidP="00D54071">
      <w:pPr>
        <w:pStyle w:val="Heading3"/>
        <w:numPr>
          <w:ilvl w:val="1"/>
          <w:numId w:val="17"/>
        </w:numPr>
      </w:pPr>
      <w:r w:rsidRPr="00812219">
        <w:t xml:space="preserve">If the </w:t>
      </w:r>
      <w:r>
        <w:rPr>
          <w:b/>
          <w:noProof/>
          <w:lang w:eastAsia="en-US"/>
        </w:rPr>
        <w:t xml:space="preserve">budget </w:t>
      </w:r>
      <w:r w:rsidR="00BC0635">
        <w:rPr>
          <w:b/>
          <w:noProof/>
          <w:lang w:eastAsia="en-US"/>
        </w:rPr>
        <w:t>is</w:t>
      </w:r>
      <w:r>
        <w:rPr>
          <w:b/>
          <w:noProof/>
          <w:lang w:eastAsia="en-US"/>
        </w:rPr>
        <w:t xml:space="preserve"> “</w:t>
      </w:r>
      <w:r w:rsidR="00BC0635">
        <w:rPr>
          <w:b/>
          <w:noProof/>
          <w:lang w:eastAsia="en-US"/>
        </w:rPr>
        <w:t>Small</w:t>
      </w:r>
      <w:r>
        <w:rPr>
          <w:b/>
          <w:noProof/>
          <w:lang w:eastAsia="en-US"/>
        </w:rPr>
        <w:t xml:space="preserve">”, </w:t>
      </w:r>
      <w:r w:rsidRPr="00AE63BD">
        <w:rPr>
          <w:rStyle w:val="CommentReference"/>
          <w:sz w:val="24"/>
          <w:szCs w:val="24"/>
        </w:rPr>
        <w:t>th</w:t>
      </w:r>
      <w:r w:rsidRPr="00812219">
        <w:t>e</w:t>
      </w:r>
      <w:r>
        <w:t xml:space="preserve">n the plans </w:t>
      </w:r>
      <w:r w:rsidR="00BC0635">
        <w:t xml:space="preserve">price </w:t>
      </w:r>
      <w:r w:rsidRPr="00BC0CA5">
        <w:rPr>
          <w:b/>
          <w:bCs/>
        </w:rPr>
        <w:t xml:space="preserve">must be less than </w:t>
      </w:r>
      <w:r w:rsidR="00BC0635">
        <w:rPr>
          <w:b/>
          <w:bCs/>
        </w:rPr>
        <w:t>$1000</w:t>
      </w:r>
      <w:r w:rsidRPr="00BC0CA5">
        <w:rPr>
          <w:b/>
          <w:bCs/>
        </w:rPr>
        <w:t>0</w:t>
      </w:r>
      <w:r>
        <w:t>.</w:t>
      </w:r>
    </w:p>
    <w:p w14:paraId="6F87E600" w14:textId="078F611D" w:rsidR="0022010A" w:rsidRPr="00701BEB" w:rsidRDefault="0022010A" w:rsidP="0022010A">
      <w:pPr>
        <w:pStyle w:val="Heading3"/>
        <w:numPr>
          <w:ilvl w:val="1"/>
          <w:numId w:val="17"/>
        </w:numPr>
      </w:pPr>
      <w:r w:rsidRPr="00812219">
        <w:t xml:space="preserve">If the </w:t>
      </w:r>
      <w:r>
        <w:rPr>
          <w:b/>
          <w:noProof/>
          <w:lang w:eastAsia="en-US"/>
        </w:rPr>
        <w:t>budget is “</w:t>
      </w:r>
      <w:r w:rsidR="001649BB">
        <w:rPr>
          <w:b/>
          <w:noProof/>
          <w:lang w:eastAsia="en-US"/>
        </w:rPr>
        <w:t>Medium</w:t>
      </w:r>
      <w:r>
        <w:rPr>
          <w:b/>
          <w:noProof/>
          <w:lang w:eastAsia="en-US"/>
        </w:rPr>
        <w:t xml:space="preserve">”, </w:t>
      </w:r>
      <w:r w:rsidRPr="00AE63BD">
        <w:rPr>
          <w:rStyle w:val="CommentReference"/>
          <w:sz w:val="24"/>
          <w:szCs w:val="24"/>
        </w:rPr>
        <w:t>th</w:t>
      </w:r>
      <w:r w:rsidRPr="00812219">
        <w:t>e</w:t>
      </w:r>
      <w:r>
        <w:t xml:space="preserve">n the plans price </w:t>
      </w:r>
      <w:r w:rsidRPr="00BC0CA5">
        <w:rPr>
          <w:b/>
          <w:bCs/>
        </w:rPr>
        <w:t xml:space="preserve">must be less than </w:t>
      </w:r>
      <w:r>
        <w:rPr>
          <w:b/>
          <w:bCs/>
        </w:rPr>
        <w:t>$</w:t>
      </w:r>
      <w:r w:rsidR="005E1108">
        <w:rPr>
          <w:b/>
          <w:bCs/>
        </w:rPr>
        <w:t>5</w:t>
      </w:r>
      <w:r>
        <w:rPr>
          <w:b/>
          <w:bCs/>
        </w:rPr>
        <w:t>000</w:t>
      </w:r>
      <w:r w:rsidRPr="00BC0CA5">
        <w:rPr>
          <w:b/>
          <w:bCs/>
        </w:rPr>
        <w:t>0</w:t>
      </w:r>
      <w:r>
        <w:t>.</w:t>
      </w:r>
    </w:p>
    <w:p w14:paraId="4B8F79A2" w14:textId="4A7F49E9" w:rsidR="0022010A" w:rsidRPr="00701BEB" w:rsidRDefault="0022010A" w:rsidP="0022010A">
      <w:pPr>
        <w:pStyle w:val="Heading3"/>
        <w:numPr>
          <w:ilvl w:val="1"/>
          <w:numId w:val="17"/>
        </w:numPr>
      </w:pPr>
      <w:r w:rsidRPr="00812219">
        <w:t xml:space="preserve">If the </w:t>
      </w:r>
      <w:r>
        <w:rPr>
          <w:b/>
          <w:noProof/>
          <w:lang w:eastAsia="en-US"/>
        </w:rPr>
        <w:t>budget is “</w:t>
      </w:r>
      <w:r w:rsidR="001649BB">
        <w:rPr>
          <w:b/>
          <w:noProof/>
          <w:lang w:eastAsia="en-US"/>
        </w:rPr>
        <w:t>Large</w:t>
      </w:r>
      <w:r>
        <w:rPr>
          <w:b/>
          <w:noProof/>
          <w:lang w:eastAsia="en-US"/>
        </w:rPr>
        <w:t xml:space="preserve">”, </w:t>
      </w:r>
      <w:r w:rsidRPr="00AE63BD">
        <w:rPr>
          <w:rStyle w:val="CommentReference"/>
          <w:sz w:val="24"/>
          <w:szCs w:val="24"/>
        </w:rPr>
        <w:t>th</w:t>
      </w:r>
      <w:r w:rsidRPr="00812219">
        <w:t>e</w:t>
      </w:r>
      <w:r>
        <w:t xml:space="preserve">n the plans price </w:t>
      </w:r>
      <w:r w:rsidRPr="00BC0CA5">
        <w:rPr>
          <w:b/>
          <w:bCs/>
        </w:rPr>
        <w:t xml:space="preserve">must be less than </w:t>
      </w:r>
      <w:r>
        <w:rPr>
          <w:b/>
          <w:bCs/>
        </w:rPr>
        <w:t>$1000</w:t>
      </w:r>
      <w:r w:rsidRPr="00BC0CA5">
        <w:rPr>
          <w:b/>
          <w:bCs/>
        </w:rPr>
        <w:t>0</w:t>
      </w:r>
      <w:r w:rsidR="005E1108">
        <w:rPr>
          <w:b/>
          <w:bCs/>
        </w:rPr>
        <w:t>0</w:t>
      </w:r>
      <w:r>
        <w:t>.</w:t>
      </w:r>
    </w:p>
    <w:p w14:paraId="3A654EA0" w14:textId="46F7A9DF" w:rsidR="00BC0CA5" w:rsidRPr="00BC0CA5" w:rsidRDefault="0022010A" w:rsidP="00BC0CA5">
      <w:pPr>
        <w:pStyle w:val="Heading3"/>
        <w:numPr>
          <w:ilvl w:val="1"/>
          <w:numId w:val="17"/>
        </w:numPr>
      </w:pPr>
      <w:r w:rsidRPr="00812219">
        <w:t xml:space="preserve">If the </w:t>
      </w:r>
      <w:r>
        <w:rPr>
          <w:b/>
          <w:noProof/>
          <w:lang w:eastAsia="en-US"/>
        </w:rPr>
        <w:t>budget is “</w:t>
      </w:r>
      <w:r w:rsidR="00850F0D">
        <w:rPr>
          <w:b/>
          <w:noProof/>
          <w:lang w:eastAsia="en-US"/>
        </w:rPr>
        <w:t>Unlimited</w:t>
      </w:r>
      <w:r>
        <w:rPr>
          <w:b/>
          <w:noProof/>
          <w:lang w:eastAsia="en-US"/>
        </w:rPr>
        <w:t xml:space="preserve">”, </w:t>
      </w:r>
      <w:r w:rsidRPr="00AE63BD">
        <w:rPr>
          <w:rStyle w:val="CommentReference"/>
          <w:sz w:val="24"/>
          <w:szCs w:val="24"/>
        </w:rPr>
        <w:t>th</w:t>
      </w:r>
      <w:r w:rsidRPr="00812219">
        <w:t>e</w:t>
      </w:r>
      <w:r>
        <w:t xml:space="preserve">n </w:t>
      </w:r>
      <w:r w:rsidR="0029343F">
        <w:t xml:space="preserve">show </w:t>
      </w:r>
      <w:r w:rsidR="0029343F" w:rsidRPr="002938EF">
        <w:rPr>
          <w:b/>
          <w:bCs/>
        </w:rPr>
        <w:t xml:space="preserve">all the </w:t>
      </w:r>
      <w:r w:rsidR="002938EF" w:rsidRPr="002938EF">
        <w:rPr>
          <w:b/>
          <w:bCs/>
        </w:rPr>
        <w:t xml:space="preserve">food </w:t>
      </w:r>
      <w:r w:rsidR="0029343F" w:rsidRPr="002938EF">
        <w:rPr>
          <w:b/>
          <w:bCs/>
        </w:rPr>
        <w:t>plans</w:t>
      </w:r>
      <w:r w:rsidR="002938EF">
        <w:t xml:space="preserve"> based on the </w:t>
      </w:r>
      <w:r w:rsidR="002938EF" w:rsidRPr="002938EF">
        <w:rPr>
          <w:b/>
          <w:bCs/>
        </w:rPr>
        <w:t>quality of the food</w:t>
      </w:r>
      <w:r w:rsidR="002938EF">
        <w:t xml:space="preserve"> </w:t>
      </w:r>
      <w:r w:rsidR="002938EF" w:rsidRPr="002938EF">
        <w:rPr>
          <w:b/>
          <w:bCs/>
        </w:rPr>
        <w:t>without price restriction</w:t>
      </w:r>
      <w:r>
        <w:t>.</w:t>
      </w:r>
    </w:p>
    <w:p w14:paraId="57BF55E1" w14:textId="77777777" w:rsidR="001339CE" w:rsidRPr="001339CE" w:rsidRDefault="001339CE" w:rsidP="001339CE">
      <w:pPr>
        <w:rPr>
          <w:lang w:eastAsia="en-US"/>
        </w:rPr>
      </w:pPr>
    </w:p>
    <w:p w14:paraId="1D602024" w14:textId="77777777" w:rsidR="001339CE" w:rsidRPr="001339CE" w:rsidRDefault="001339CE" w:rsidP="001339CE">
      <w:pPr>
        <w:rPr>
          <w:lang w:eastAsia="en-US"/>
        </w:rPr>
      </w:pPr>
    </w:p>
    <w:p w14:paraId="57DAC633" w14:textId="1C58216F" w:rsidR="00D07B17" w:rsidRPr="00D07B17" w:rsidRDefault="00E70A56" w:rsidP="00FA1558">
      <w:pPr>
        <w:pStyle w:val="Heading2"/>
        <w:rPr>
          <w:rStyle w:val="CommentReference"/>
          <w:sz w:val="24"/>
          <w:szCs w:val="24"/>
        </w:rPr>
      </w:pPr>
      <w:r w:rsidRPr="00812219">
        <w:t xml:space="preserve">After that, the application will </w:t>
      </w:r>
      <w:r w:rsidRPr="00D07B17">
        <w:rPr>
          <w:b/>
        </w:rPr>
        <w:t>show</w:t>
      </w:r>
      <w:r w:rsidRPr="00812219">
        <w:t xml:space="preserve"> the </w:t>
      </w:r>
      <w:r w:rsidRPr="00D07B17">
        <w:rPr>
          <w:b/>
        </w:rPr>
        <w:t>result of consultation</w:t>
      </w:r>
      <w:r w:rsidRPr="00812219">
        <w:t xml:space="preserve"> in the </w:t>
      </w:r>
      <w:r w:rsidRPr="00D07B17">
        <w:rPr>
          <w:b/>
        </w:rPr>
        <w:t>GUI</w:t>
      </w:r>
      <w:r w:rsidRPr="00812219">
        <w:t xml:space="preserve"> (</w:t>
      </w:r>
      <w:r w:rsidRPr="00D07B17">
        <w:rPr>
          <w:b/>
        </w:rPr>
        <w:t>Graphical User Interface</w:t>
      </w:r>
      <w:r w:rsidRPr="00812219">
        <w:t>) view</w:t>
      </w:r>
      <w:r w:rsidR="00FF3E9F">
        <w:t xml:space="preserve"> with </w:t>
      </w:r>
      <w:r w:rsidR="00FF3E9F" w:rsidRPr="00D13A37">
        <w:t>the following criteria</w:t>
      </w:r>
      <w:r w:rsidR="00D07B17" w:rsidRPr="00D07B17">
        <w:t>:</w:t>
      </w:r>
    </w:p>
    <w:p w14:paraId="44F7DCDA" w14:textId="4079179A" w:rsidR="00D07B17" w:rsidRDefault="00EE0232" w:rsidP="00FA1558">
      <w:pPr>
        <w:pStyle w:val="Heading2"/>
        <w:numPr>
          <w:ilvl w:val="0"/>
          <w:numId w:val="17"/>
        </w:numPr>
        <w:ind w:left="1080"/>
      </w:pPr>
      <w:r>
        <w:t xml:space="preserve">If there are </w:t>
      </w:r>
      <w:r w:rsidR="00791184">
        <w:rPr>
          <w:b/>
        </w:rPr>
        <w:t>foods</w:t>
      </w:r>
      <w:r w:rsidR="00D54537">
        <w:rPr>
          <w:b/>
        </w:rPr>
        <w:t>/plans</w:t>
      </w:r>
      <w:r w:rsidR="00D07B17">
        <w:t xml:space="preserve"> </w:t>
      </w:r>
      <w:r w:rsidR="00791184">
        <w:t>that</w:t>
      </w:r>
      <w:r w:rsidR="00D07B17">
        <w:t xml:space="preserve"> </w:t>
      </w:r>
      <w:r w:rsidR="00D07B17" w:rsidRPr="007F49D7">
        <w:rPr>
          <w:b/>
        </w:rPr>
        <w:t>fulfill</w:t>
      </w:r>
      <w:r w:rsidRPr="007F49D7">
        <w:rPr>
          <w:b/>
        </w:rPr>
        <w:t>s</w:t>
      </w:r>
      <w:r w:rsidR="00D07B17">
        <w:t xml:space="preserve"> the </w:t>
      </w:r>
      <w:r w:rsidR="00D07B17" w:rsidRPr="007F49D7">
        <w:rPr>
          <w:b/>
        </w:rPr>
        <w:t>criteria</w:t>
      </w:r>
      <w:r w:rsidR="00D07B17">
        <w:t xml:space="preserve">, </w:t>
      </w:r>
      <w:r w:rsidR="00621770" w:rsidRPr="007F49D7">
        <w:rPr>
          <w:b/>
        </w:rPr>
        <w:t>show all data</w:t>
      </w:r>
      <w:r w:rsidR="00621770">
        <w:t xml:space="preserve"> </w:t>
      </w:r>
      <w:r w:rsidR="00791184">
        <w:t>that</w:t>
      </w:r>
      <w:r w:rsidR="00621770">
        <w:t xml:space="preserve"> </w:t>
      </w:r>
      <w:r w:rsidR="00621770" w:rsidRPr="007F49D7">
        <w:rPr>
          <w:b/>
        </w:rPr>
        <w:t>fulfills</w:t>
      </w:r>
      <w:r w:rsidR="00621770">
        <w:t xml:space="preserve"> the </w:t>
      </w:r>
      <w:r w:rsidR="00621770" w:rsidRPr="007F49D7">
        <w:rPr>
          <w:b/>
        </w:rPr>
        <w:t>criteria</w:t>
      </w:r>
      <w:r w:rsidR="00D07B17">
        <w:t>.</w:t>
      </w:r>
    </w:p>
    <w:p w14:paraId="1845F02E" w14:textId="2D2E8D5D" w:rsidR="007F49D7" w:rsidRDefault="00D07B17" w:rsidP="00FA1558">
      <w:pPr>
        <w:pStyle w:val="ListParagraph"/>
        <w:numPr>
          <w:ilvl w:val="0"/>
          <w:numId w:val="17"/>
        </w:numPr>
        <w:spacing w:line="360" w:lineRule="auto"/>
        <w:ind w:left="1080"/>
        <w:jc w:val="both"/>
      </w:pPr>
      <w:r>
        <w:t>Otherwise, then</w:t>
      </w:r>
      <w:r w:rsidR="007F49D7">
        <w:t xml:space="preserve"> </w:t>
      </w:r>
      <w:r w:rsidR="00621770" w:rsidRPr="007F49D7">
        <w:rPr>
          <w:b/>
        </w:rPr>
        <w:t xml:space="preserve">show </w:t>
      </w:r>
      <w:r w:rsidR="00791184">
        <w:rPr>
          <w:b/>
        </w:rPr>
        <w:t xml:space="preserve">a text that </w:t>
      </w:r>
      <w:r w:rsidR="0029343F">
        <w:rPr>
          <w:b/>
        </w:rPr>
        <w:t>says,</w:t>
      </w:r>
      <w:r w:rsidR="00791184">
        <w:rPr>
          <w:b/>
        </w:rPr>
        <w:t xml:space="preserve"> ‘Unable to Recommend’</w:t>
      </w:r>
      <w:r w:rsidR="007F49D7">
        <w:t>.</w:t>
      </w:r>
    </w:p>
    <w:p w14:paraId="1C1D3BB0" w14:textId="25EB75EF" w:rsidR="00B33D5B" w:rsidRDefault="007F49D7" w:rsidP="008271A8">
      <w:pPr>
        <w:pStyle w:val="ListParagraph"/>
        <w:numPr>
          <w:ilvl w:val="0"/>
          <w:numId w:val="17"/>
        </w:numPr>
        <w:spacing w:line="360" w:lineRule="auto"/>
        <w:ind w:left="1080"/>
        <w:jc w:val="both"/>
      </w:pPr>
      <w:r>
        <w:t xml:space="preserve">Then, the application will </w:t>
      </w:r>
      <w:r w:rsidR="00D07B17" w:rsidRPr="007F49D7">
        <w:rPr>
          <w:b/>
        </w:rPr>
        <w:t>go back</w:t>
      </w:r>
      <w:r w:rsidR="00D07B17" w:rsidRPr="00D07B17">
        <w:t xml:space="preserve"> to the </w:t>
      </w:r>
      <w:r w:rsidR="00D07B17" w:rsidRPr="007F49D7">
        <w:rPr>
          <w:b/>
        </w:rPr>
        <w:t>main menu</w:t>
      </w:r>
      <w:r w:rsidR="00D07B17" w:rsidRPr="00D07B17">
        <w:t>.</w:t>
      </w:r>
    </w:p>
    <w:p w14:paraId="5518207F" w14:textId="77777777" w:rsidR="008271A8" w:rsidRDefault="008271A8" w:rsidP="008271A8">
      <w:pPr>
        <w:pStyle w:val="ListParagraph"/>
        <w:spacing w:line="360" w:lineRule="auto"/>
        <w:ind w:left="1080"/>
        <w:jc w:val="both"/>
      </w:pPr>
    </w:p>
    <w:p w14:paraId="214AE213" w14:textId="7CE5FE2D" w:rsidR="006D16B0" w:rsidRDefault="00E919B3" w:rsidP="00FA1558">
      <w:pPr>
        <w:keepNext/>
        <w:spacing w:line="360" w:lineRule="auto"/>
        <w:jc w:val="center"/>
      </w:pPr>
      <w:r w:rsidRPr="00E919B3">
        <w:rPr>
          <w:noProof/>
        </w:rPr>
        <w:drawing>
          <wp:inline distT="0" distB="0" distL="0" distR="0" wp14:anchorId="1E550DD8" wp14:editId="4000D6EF">
            <wp:extent cx="4639322" cy="183858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A2B6" w14:textId="57132DBE" w:rsidR="00E70A56" w:rsidRDefault="006D16B0" w:rsidP="00FA1558">
      <w:pPr>
        <w:pStyle w:val="Caption"/>
        <w:spacing w:line="360" w:lineRule="auto"/>
        <w:jc w:val="center"/>
        <w:rPr>
          <w:b/>
          <w:bCs/>
          <w:i w:val="0"/>
          <w:color w:val="auto"/>
          <w:sz w:val="20"/>
          <w:szCs w:val="20"/>
        </w:rPr>
      </w:pPr>
      <w:r w:rsidRPr="00B532E4">
        <w:rPr>
          <w:b/>
          <w:bCs/>
          <w:i w:val="0"/>
          <w:color w:val="auto"/>
          <w:sz w:val="20"/>
          <w:szCs w:val="20"/>
        </w:rPr>
        <w:t xml:space="preserve">Figure </w:t>
      </w:r>
      <w:r w:rsidRPr="00B532E4">
        <w:rPr>
          <w:b/>
          <w:bCs/>
          <w:i w:val="0"/>
          <w:color w:val="auto"/>
          <w:sz w:val="20"/>
          <w:szCs w:val="20"/>
        </w:rPr>
        <w:fldChar w:fldCharType="begin"/>
      </w:r>
      <w:r w:rsidRPr="00B532E4">
        <w:rPr>
          <w:b/>
          <w:bCs/>
          <w:i w:val="0"/>
          <w:color w:val="auto"/>
          <w:sz w:val="20"/>
          <w:szCs w:val="20"/>
        </w:rPr>
        <w:instrText xml:space="preserve"> SEQ Figure \* ARABIC </w:instrText>
      </w:r>
      <w:r w:rsidRPr="00B532E4">
        <w:rPr>
          <w:b/>
          <w:bCs/>
          <w:i w:val="0"/>
          <w:color w:val="auto"/>
          <w:sz w:val="20"/>
          <w:szCs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  <w:szCs w:val="20"/>
        </w:rPr>
        <w:t>23</w:t>
      </w:r>
      <w:r w:rsidRPr="00B532E4">
        <w:rPr>
          <w:b/>
          <w:bCs/>
          <w:i w:val="0"/>
          <w:color w:val="auto"/>
          <w:sz w:val="20"/>
          <w:szCs w:val="20"/>
        </w:rPr>
        <w:fldChar w:fldCharType="end"/>
      </w:r>
      <w:r w:rsidRPr="00B532E4">
        <w:rPr>
          <w:b/>
          <w:bCs/>
          <w:i w:val="0"/>
          <w:color w:val="auto"/>
          <w:sz w:val="20"/>
          <w:szCs w:val="20"/>
        </w:rPr>
        <w:t xml:space="preserve">. </w:t>
      </w:r>
      <w:r w:rsidR="00B0721C" w:rsidRPr="00B532E4">
        <w:rPr>
          <w:b/>
          <w:bCs/>
          <w:i w:val="0"/>
          <w:color w:val="auto"/>
          <w:sz w:val="20"/>
          <w:szCs w:val="20"/>
        </w:rPr>
        <w:t xml:space="preserve">Consultation result form when </w:t>
      </w:r>
      <w:r w:rsidR="00567198" w:rsidRPr="00B532E4">
        <w:rPr>
          <w:b/>
          <w:bCs/>
          <w:i w:val="0"/>
          <w:color w:val="auto"/>
          <w:sz w:val="20"/>
          <w:szCs w:val="20"/>
        </w:rPr>
        <w:t>foods</w:t>
      </w:r>
      <w:r w:rsidR="00B0721C" w:rsidRPr="00B532E4">
        <w:rPr>
          <w:b/>
          <w:bCs/>
          <w:i w:val="0"/>
          <w:color w:val="auto"/>
          <w:sz w:val="20"/>
          <w:szCs w:val="20"/>
        </w:rPr>
        <w:t xml:space="preserve"> </w:t>
      </w:r>
      <w:r w:rsidR="00567198" w:rsidRPr="00B532E4">
        <w:rPr>
          <w:b/>
          <w:bCs/>
          <w:i w:val="0"/>
          <w:color w:val="auto"/>
          <w:sz w:val="20"/>
          <w:szCs w:val="20"/>
        </w:rPr>
        <w:t>that</w:t>
      </w:r>
      <w:r w:rsidR="00B0721C" w:rsidRPr="00B532E4">
        <w:rPr>
          <w:b/>
          <w:bCs/>
          <w:i w:val="0"/>
          <w:color w:val="auto"/>
          <w:sz w:val="20"/>
          <w:szCs w:val="20"/>
        </w:rPr>
        <w:t xml:space="preserve"> fulfills criteria </w:t>
      </w:r>
      <w:proofErr w:type="gramStart"/>
      <w:r w:rsidR="00B0721C" w:rsidRPr="00B532E4">
        <w:rPr>
          <w:b/>
          <w:bCs/>
          <w:i w:val="0"/>
          <w:color w:val="auto"/>
          <w:sz w:val="20"/>
          <w:szCs w:val="20"/>
        </w:rPr>
        <w:t>exists</w:t>
      </w:r>
      <w:proofErr w:type="gramEnd"/>
    </w:p>
    <w:p w14:paraId="2998AB68" w14:textId="37C62E95" w:rsidR="006070E1" w:rsidRDefault="00E919B3" w:rsidP="00333F7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F44738" wp14:editId="1B881AA8">
            <wp:extent cx="4610100" cy="18288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3F5DB" w14:textId="60CE5F12" w:rsidR="006070E1" w:rsidRPr="006070E1" w:rsidRDefault="006070E1" w:rsidP="006070E1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6070E1">
        <w:rPr>
          <w:b/>
          <w:bCs/>
          <w:i w:val="0"/>
          <w:iCs w:val="0"/>
          <w:color w:val="auto"/>
        </w:rPr>
        <w:t xml:space="preserve">Figure </w:t>
      </w:r>
      <w:r w:rsidRPr="006070E1">
        <w:rPr>
          <w:b/>
          <w:bCs/>
          <w:i w:val="0"/>
          <w:iCs w:val="0"/>
          <w:color w:val="auto"/>
        </w:rPr>
        <w:fldChar w:fldCharType="begin"/>
      </w:r>
      <w:r w:rsidRPr="006070E1">
        <w:rPr>
          <w:b/>
          <w:bCs/>
          <w:i w:val="0"/>
          <w:iCs w:val="0"/>
          <w:color w:val="auto"/>
        </w:rPr>
        <w:instrText xml:space="preserve"> SEQ Figure \* ARABIC </w:instrText>
      </w:r>
      <w:r w:rsidRPr="006070E1">
        <w:rPr>
          <w:b/>
          <w:bCs/>
          <w:i w:val="0"/>
          <w:iCs w:val="0"/>
          <w:color w:val="auto"/>
        </w:rPr>
        <w:fldChar w:fldCharType="separate"/>
      </w:r>
      <w:r w:rsidR="00991D99">
        <w:rPr>
          <w:b/>
          <w:bCs/>
          <w:i w:val="0"/>
          <w:iCs w:val="0"/>
          <w:noProof/>
          <w:color w:val="auto"/>
        </w:rPr>
        <w:t>24</w:t>
      </w:r>
      <w:r w:rsidRPr="006070E1">
        <w:rPr>
          <w:b/>
          <w:bCs/>
          <w:i w:val="0"/>
          <w:iCs w:val="0"/>
          <w:color w:val="auto"/>
        </w:rPr>
        <w:fldChar w:fldCharType="end"/>
      </w:r>
      <w:r w:rsidRPr="006070E1">
        <w:rPr>
          <w:b/>
          <w:bCs/>
          <w:i w:val="0"/>
          <w:iCs w:val="0"/>
          <w:color w:val="auto"/>
        </w:rPr>
        <w:t>. Consultation result form</w:t>
      </w:r>
    </w:p>
    <w:p w14:paraId="23DCFDC0" w14:textId="77777777" w:rsidR="00F70B36" w:rsidRPr="00F70B36" w:rsidRDefault="00F70B36" w:rsidP="00FA1558">
      <w:pPr>
        <w:spacing w:line="360" w:lineRule="auto"/>
      </w:pPr>
    </w:p>
    <w:p w14:paraId="4ECAF5CF" w14:textId="4B7E3964" w:rsidR="009462E8" w:rsidRDefault="00E919B3" w:rsidP="00333F7E">
      <w:pPr>
        <w:pStyle w:val="Heading2"/>
        <w:keepNext/>
        <w:numPr>
          <w:ilvl w:val="0"/>
          <w:numId w:val="0"/>
        </w:numPr>
        <w:jc w:val="center"/>
      </w:pPr>
      <w:r w:rsidRPr="00E919B3">
        <w:rPr>
          <w:noProof/>
        </w:rPr>
        <w:drawing>
          <wp:inline distT="0" distB="0" distL="0" distR="0" wp14:anchorId="446CA086" wp14:editId="081EDC27">
            <wp:extent cx="2543530" cy="1105054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05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247AFA" w14:textId="26AC5FB1" w:rsidR="00D30527" w:rsidRPr="00B532E4" w:rsidRDefault="009462E8" w:rsidP="00FA1558">
      <w:pPr>
        <w:pStyle w:val="Caption"/>
        <w:spacing w:line="360" w:lineRule="auto"/>
        <w:jc w:val="center"/>
        <w:rPr>
          <w:b/>
          <w:bCs/>
          <w:i w:val="0"/>
          <w:color w:val="auto"/>
          <w:sz w:val="20"/>
          <w:szCs w:val="20"/>
          <w:lang w:val="id-ID"/>
        </w:rPr>
      </w:pPr>
      <w:r w:rsidRPr="00B532E4">
        <w:rPr>
          <w:b/>
          <w:bCs/>
          <w:i w:val="0"/>
          <w:color w:val="auto"/>
          <w:sz w:val="20"/>
          <w:szCs w:val="20"/>
        </w:rPr>
        <w:t xml:space="preserve">Figure </w:t>
      </w:r>
      <w:r w:rsidRPr="00B532E4">
        <w:rPr>
          <w:b/>
          <w:bCs/>
          <w:i w:val="0"/>
          <w:color w:val="auto"/>
          <w:sz w:val="20"/>
          <w:szCs w:val="20"/>
        </w:rPr>
        <w:fldChar w:fldCharType="begin"/>
      </w:r>
      <w:r w:rsidRPr="00B532E4">
        <w:rPr>
          <w:b/>
          <w:bCs/>
          <w:i w:val="0"/>
          <w:color w:val="auto"/>
          <w:sz w:val="20"/>
          <w:szCs w:val="20"/>
        </w:rPr>
        <w:instrText xml:space="preserve"> SEQ Figure \* ARABIC </w:instrText>
      </w:r>
      <w:r w:rsidRPr="00B532E4">
        <w:rPr>
          <w:b/>
          <w:bCs/>
          <w:i w:val="0"/>
          <w:color w:val="auto"/>
          <w:sz w:val="20"/>
          <w:szCs w:val="20"/>
        </w:rPr>
        <w:fldChar w:fldCharType="separate"/>
      </w:r>
      <w:r w:rsidR="00991D99">
        <w:rPr>
          <w:b/>
          <w:bCs/>
          <w:i w:val="0"/>
          <w:noProof/>
          <w:color w:val="auto"/>
          <w:sz w:val="20"/>
          <w:szCs w:val="20"/>
        </w:rPr>
        <w:t>25</w:t>
      </w:r>
      <w:r w:rsidRPr="00B532E4">
        <w:rPr>
          <w:b/>
          <w:bCs/>
          <w:i w:val="0"/>
          <w:color w:val="auto"/>
          <w:sz w:val="20"/>
          <w:szCs w:val="20"/>
        </w:rPr>
        <w:fldChar w:fldCharType="end"/>
      </w:r>
      <w:r w:rsidRPr="00B532E4">
        <w:rPr>
          <w:b/>
          <w:bCs/>
          <w:i w:val="0"/>
          <w:color w:val="auto"/>
          <w:sz w:val="20"/>
          <w:szCs w:val="20"/>
        </w:rPr>
        <w:t xml:space="preserve">. </w:t>
      </w:r>
      <w:r w:rsidR="00B0721C" w:rsidRPr="00B532E4">
        <w:rPr>
          <w:b/>
          <w:bCs/>
          <w:i w:val="0"/>
          <w:color w:val="auto"/>
          <w:sz w:val="20"/>
          <w:szCs w:val="20"/>
        </w:rPr>
        <w:t xml:space="preserve">Consultation result form when </w:t>
      </w:r>
      <w:r w:rsidR="00567198" w:rsidRPr="00B532E4">
        <w:rPr>
          <w:b/>
          <w:bCs/>
          <w:i w:val="0"/>
          <w:color w:val="auto"/>
          <w:sz w:val="20"/>
          <w:szCs w:val="20"/>
        </w:rPr>
        <w:t>a</w:t>
      </w:r>
      <w:r w:rsidR="00B0721C" w:rsidRPr="00B532E4">
        <w:rPr>
          <w:b/>
          <w:bCs/>
          <w:i w:val="0"/>
          <w:color w:val="auto"/>
          <w:sz w:val="20"/>
          <w:szCs w:val="20"/>
        </w:rPr>
        <w:t xml:space="preserve"> </w:t>
      </w:r>
      <w:r w:rsidR="00567198" w:rsidRPr="00B532E4">
        <w:rPr>
          <w:b/>
          <w:bCs/>
          <w:i w:val="0"/>
          <w:color w:val="auto"/>
          <w:sz w:val="20"/>
          <w:szCs w:val="20"/>
        </w:rPr>
        <w:t>food that</w:t>
      </w:r>
      <w:r w:rsidR="00611DE1" w:rsidRPr="00B532E4">
        <w:rPr>
          <w:b/>
          <w:bCs/>
          <w:i w:val="0"/>
          <w:color w:val="auto"/>
          <w:sz w:val="20"/>
          <w:szCs w:val="20"/>
        </w:rPr>
        <w:t xml:space="preserve"> fulfills criteria</w:t>
      </w:r>
      <w:r w:rsidR="00AD3BCB" w:rsidRPr="00B532E4">
        <w:rPr>
          <w:b/>
          <w:bCs/>
          <w:i w:val="0"/>
          <w:color w:val="auto"/>
          <w:sz w:val="20"/>
          <w:szCs w:val="20"/>
          <w:lang w:val="id-ID"/>
        </w:rPr>
        <w:t xml:space="preserve"> </w:t>
      </w:r>
      <w:r w:rsidR="00567198" w:rsidRPr="00B532E4">
        <w:rPr>
          <w:b/>
          <w:bCs/>
          <w:i w:val="0"/>
          <w:color w:val="auto"/>
          <w:sz w:val="20"/>
          <w:szCs w:val="20"/>
        </w:rPr>
        <w:t xml:space="preserve">doesn’t </w:t>
      </w:r>
      <w:proofErr w:type="gramStart"/>
      <w:r w:rsidR="00AD3BCB" w:rsidRPr="00B532E4">
        <w:rPr>
          <w:b/>
          <w:bCs/>
          <w:i w:val="0"/>
          <w:color w:val="auto"/>
          <w:sz w:val="20"/>
          <w:szCs w:val="20"/>
        </w:rPr>
        <w:t>exists</w:t>
      </w:r>
      <w:proofErr w:type="gramEnd"/>
    </w:p>
    <w:p w14:paraId="69D9759F" w14:textId="4AF28FC4" w:rsidR="00330060" w:rsidRPr="00330060" w:rsidRDefault="00D21CC6" w:rsidP="006A1738">
      <w:pPr>
        <w:pStyle w:val="ListParagraph"/>
        <w:numPr>
          <w:ilvl w:val="2"/>
          <w:numId w:val="40"/>
        </w:numPr>
        <w:tabs>
          <w:tab w:val="clear" w:pos="2160"/>
        </w:tabs>
        <w:ind w:left="720"/>
      </w:pPr>
      <w:r>
        <w:lastRenderedPageBreak/>
        <w:t xml:space="preserve">If user chooses </w:t>
      </w:r>
      <w:r w:rsidRPr="006A1738">
        <w:rPr>
          <w:b/>
        </w:rPr>
        <w:t xml:space="preserve">menu 6 </w:t>
      </w:r>
      <w:r w:rsidRPr="003F345F">
        <w:t>“</w:t>
      </w:r>
      <w:r w:rsidRPr="006A1738">
        <w:rPr>
          <w:b/>
        </w:rPr>
        <w:t>Exit</w:t>
      </w:r>
      <w:r w:rsidRPr="003F345F">
        <w:t>”</w:t>
      </w:r>
      <w:r>
        <w:t xml:space="preserve">, then </w:t>
      </w:r>
      <w:r w:rsidRPr="00DA06E7">
        <w:t>the application will</w:t>
      </w:r>
      <w:r w:rsidRPr="006A1738">
        <w:rPr>
          <w:b/>
        </w:rPr>
        <w:t xml:space="preserve"> </w:t>
      </w:r>
      <w:r w:rsidR="00BA2E19" w:rsidRPr="006A1738">
        <w:rPr>
          <w:b/>
        </w:rPr>
        <w:t>be terminated</w:t>
      </w:r>
      <w:r>
        <w:t>.</w:t>
      </w:r>
    </w:p>
    <w:p w14:paraId="496F225C" w14:textId="39C2A42F" w:rsidR="00AD6987" w:rsidRPr="00812219" w:rsidRDefault="008568D2" w:rsidP="006A1738">
      <w:pPr>
        <w:pStyle w:val="ListParagraph"/>
        <w:numPr>
          <w:ilvl w:val="2"/>
          <w:numId w:val="40"/>
        </w:numPr>
        <w:tabs>
          <w:tab w:val="clear" w:pos="2160"/>
        </w:tabs>
        <w:ind w:left="720"/>
      </w:pPr>
      <w:r w:rsidRPr="00812219">
        <w:t>These following f</w:t>
      </w:r>
      <w:r w:rsidR="001831D1" w:rsidRPr="00812219">
        <w:t xml:space="preserve">acts must be </w:t>
      </w:r>
      <w:r w:rsidR="001831D1" w:rsidRPr="009B7435">
        <w:rPr>
          <w:b/>
        </w:rPr>
        <w:t>included</w:t>
      </w:r>
      <w:r w:rsidR="001831D1" w:rsidRPr="00812219">
        <w:t xml:space="preserve"> when the </w:t>
      </w:r>
      <w:r w:rsidRPr="00812219">
        <w:t>application</w:t>
      </w:r>
      <w:r w:rsidR="001831D1" w:rsidRPr="00812219">
        <w:t xml:space="preserve"> </w:t>
      </w:r>
      <w:r w:rsidR="001831D1" w:rsidRPr="009B7435">
        <w:rPr>
          <w:b/>
        </w:rPr>
        <w:t>started</w:t>
      </w:r>
      <w:r w:rsidR="001831D1" w:rsidRPr="00812219">
        <w:t>:</w:t>
      </w:r>
    </w:p>
    <w:p w14:paraId="304A43D7" w14:textId="60E3CACF" w:rsidR="00177A57" w:rsidRPr="007D51EC" w:rsidRDefault="00330060" w:rsidP="00FA1558">
      <w:pPr>
        <w:pStyle w:val="Heading2"/>
        <w:numPr>
          <w:ilvl w:val="0"/>
          <w:numId w:val="18"/>
        </w:numPr>
        <w:rPr>
          <w:b/>
          <w:bCs/>
        </w:rPr>
      </w:pPr>
      <w:r w:rsidRPr="007D51EC">
        <w:rPr>
          <w:b/>
          <w:bCs/>
        </w:rPr>
        <w:t>Food</w:t>
      </w:r>
      <w:r w:rsidR="00DB5923" w:rsidRPr="007D51EC">
        <w:rPr>
          <w:b/>
          <w:bCs/>
        </w:rPr>
        <w:t xml:space="preserve"> Facts</w:t>
      </w:r>
    </w:p>
    <w:p w14:paraId="78F8ED97" w14:textId="77777777" w:rsidR="009724DC" w:rsidRPr="009724DC" w:rsidRDefault="009724DC" w:rsidP="009724DC"/>
    <w:tbl>
      <w:tblPr>
        <w:tblStyle w:val="TableGrid"/>
        <w:tblW w:w="10112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2941"/>
        <w:gridCol w:w="3219"/>
        <w:gridCol w:w="2353"/>
        <w:gridCol w:w="1599"/>
      </w:tblGrid>
      <w:tr w:rsidR="0016043E" w14:paraId="0077F806" w14:textId="2C9C815B" w:rsidTr="0016043E">
        <w:trPr>
          <w:trHeight w:val="437"/>
        </w:trPr>
        <w:tc>
          <w:tcPr>
            <w:tcW w:w="2941" w:type="dxa"/>
            <w:shd w:val="clear" w:color="auto" w:fill="D9D9D9" w:themeFill="background1" w:themeFillShade="D9"/>
            <w:vAlign w:val="center"/>
          </w:tcPr>
          <w:p w14:paraId="79718F19" w14:textId="77777777" w:rsidR="0016043E" w:rsidRPr="00C962CB" w:rsidRDefault="0016043E" w:rsidP="00DC536E">
            <w:pPr>
              <w:spacing w:line="360" w:lineRule="auto"/>
              <w:ind w:left="-141" w:right="-109"/>
              <w:jc w:val="center"/>
              <w:rPr>
                <w:b/>
              </w:rPr>
            </w:pPr>
            <w:r w:rsidRPr="00C962CB">
              <w:rPr>
                <w:b/>
              </w:rPr>
              <w:t>Name</w:t>
            </w:r>
          </w:p>
        </w:tc>
        <w:tc>
          <w:tcPr>
            <w:tcW w:w="3219" w:type="dxa"/>
            <w:shd w:val="clear" w:color="auto" w:fill="D9D9D9" w:themeFill="background1" w:themeFillShade="D9"/>
            <w:vAlign w:val="center"/>
          </w:tcPr>
          <w:p w14:paraId="148B9A03" w14:textId="282EDE69" w:rsidR="0016043E" w:rsidRPr="00C962CB" w:rsidRDefault="0016043E" w:rsidP="00DC536E">
            <w:pPr>
              <w:spacing w:line="360" w:lineRule="auto"/>
              <w:ind w:left="-108" w:right="-96"/>
              <w:jc w:val="center"/>
              <w:rPr>
                <w:b/>
              </w:rPr>
            </w:pPr>
            <w:r>
              <w:rPr>
                <w:b/>
              </w:rPr>
              <w:t>Rating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14:paraId="4AA0162B" w14:textId="4D1371E3" w:rsidR="0016043E" w:rsidRPr="00C962CB" w:rsidRDefault="0016043E" w:rsidP="00DC536E">
            <w:pPr>
              <w:spacing w:line="360" w:lineRule="auto"/>
              <w:ind w:left="-110" w:right="-10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99" w:type="dxa"/>
            <w:shd w:val="clear" w:color="auto" w:fill="D9D9D9" w:themeFill="background1" w:themeFillShade="D9"/>
            <w:vAlign w:val="center"/>
          </w:tcPr>
          <w:p w14:paraId="000CA739" w14:textId="6B6F9CE7" w:rsidR="0016043E" w:rsidRPr="00C962CB" w:rsidRDefault="0016043E" w:rsidP="00DC536E">
            <w:pPr>
              <w:spacing w:line="360" w:lineRule="auto"/>
              <w:ind w:left="-148" w:right="-108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16043E" w14:paraId="427A18CD" w14:textId="3296E6C3" w:rsidTr="0016043E">
        <w:trPr>
          <w:trHeight w:val="453"/>
        </w:trPr>
        <w:tc>
          <w:tcPr>
            <w:tcW w:w="2941" w:type="dxa"/>
            <w:vAlign w:val="center"/>
          </w:tcPr>
          <w:p w14:paraId="1572A825" w14:textId="230DBFA6" w:rsidR="0016043E" w:rsidRDefault="00972310" w:rsidP="00DC536E">
            <w:pPr>
              <w:spacing w:line="360" w:lineRule="auto"/>
              <w:ind w:left="-28" w:right="-108"/>
              <w:jc w:val="center"/>
            </w:pPr>
            <w:r>
              <w:t>Tomato Salsa</w:t>
            </w:r>
          </w:p>
        </w:tc>
        <w:tc>
          <w:tcPr>
            <w:tcW w:w="3219" w:type="dxa"/>
            <w:vAlign w:val="center"/>
          </w:tcPr>
          <w:p w14:paraId="6AA949C8" w14:textId="583D6A6B" w:rsidR="0016043E" w:rsidRDefault="00972310" w:rsidP="00DC536E">
            <w:pPr>
              <w:spacing w:line="360" w:lineRule="auto"/>
              <w:ind w:left="-108" w:right="-96"/>
              <w:jc w:val="center"/>
            </w:pPr>
            <w:r>
              <w:t>5.0</w:t>
            </w:r>
          </w:p>
        </w:tc>
        <w:tc>
          <w:tcPr>
            <w:tcW w:w="2353" w:type="dxa"/>
            <w:vAlign w:val="center"/>
          </w:tcPr>
          <w:p w14:paraId="7B806458" w14:textId="63A2C87C" w:rsidR="0016043E" w:rsidRDefault="00972310" w:rsidP="00DC536E">
            <w:pPr>
              <w:spacing w:line="360" w:lineRule="auto"/>
              <w:ind w:left="-110" w:right="-100"/>
              <w:jc w:val="center"/>
            </w:pPr>
            <w:r>
              <w:t>Mexican</w:t>
            </w:r>
          </w:p>
        </w:tc>
        <w:tc>
          <w:tcPr>
            <w:tcW w:w="1599" w:type="dxa"/>
            <w:vAlign w:val="center"/>
          </w:tcPr>
          <w:p w14:paraId="312062C6" w14:textId="562C176D" w:rsidR="0016043E" w:rsidRDefault="00972310" w:rsidP="00DC536E">
            <w:pPr>
              <w:spacing w:line="360" w:lineRule="auto"/>
              <w:ind w:left="-148" w:right="-108"/>
              <w:jc w:val="center"/>
            </w:pPr>
            <w:r>
              <w:t>$5.00</w:t>
            </w:r>
          </w:p>
        </w:tc>
      </w:tr>
      <w:tr w:rsidR="0016043E" w14:paraId="2A5F6432" w14:textId="72D6FFB5" w:rsidTr="0016043E">
        <w:trPr>
          <w:trHeight w:val="437"/>
        </w:trPr>
        <w:tc>
          <w:tcPr>
            <w:tcW w:w="2941" w:type="dxa"/>
            <w:vAlign w:val="center"/>
          </w:tcPr>
          <w:p w14:paraId="61164644" w14:textId="376A7E5E" w:rsidR="0016043E" w:rsidRDefault="00972310" w:rsidP="00DC536E">
            <w:pPr>
              <w:spacing w:line="360" w:lineRule="auto"/>
              <w:ind w:left="-28" w:right="-108"/>
              <w:jc w:val="center"/>
            </w:pPr>
            <w:r>
              <w:t>Margherita Pizza</w:t>
            </w:r>
          </w:p>
        </w:tc>
        <w:tc>
          <w:tcPr>
            <w:tcW w:w="3219" w:type="dxa"/>
            <w:vAlign w:val="center"/>
          </w:tcPr>
          <w:p w14:paraId="2E9277B8" w14:textId="1B504610" w:rsidR="0016043E" w:rsidRDefault="00972310" w:rsidP="00DC536E">
            <w:pPr>
              <w:spacing w:line="360" w:lineRule="auto"/>
              <w:ind w:left="-108" w:right="-96"/>
              <w:jc w:val="center"/>
            </w:pPr>
            <w:r>
              <w:t>4.7</w:t>
            </w:r>
          </w:p>
        </w:tc>
        <w:tc>
          <w:tcPr>
            <w:tcW w:w="2353" w:type="dxa"/>
            <w:vAlign w:val="center"/>
          </w:tcPr>
          <w:p w14:paraId="44079F97" w14:textId="7306F37A" w:rsidR="0016043E" w:rsidRDefault="00972310" w:rsidP="00DC536E">
            <w:pPr>
              <w:spacing w:line="360" w:lineRule="auto"/>
              <w:ind w:left="-110" w:right="-100"/>
              <w:jc w:val="center"/>
            </w:pPr>
            <w:r>
              <w:t>Italian</w:t>
            </w:r>
          </w:p>
        </w:tc>
        <w:tc>
          <w:tcPr>
            <w:tcW w:w="1599" w:type="dxa"/>
            <w:vAlign w:val="center"/>
          </w:tcPr>
          <w:p w14:paraId="677FBC15" w14:textId="6CFE55DE" w:rsidR="0016043E" w:rsidRDefault="00972310" w:rsidP="00DC536E">
            <w:pPr>
              <w:spacing w:line="360" w:lineRule="auto"/>
              <w:ind w:left="-148" w:right="-108"/>
              <w:jc w:val="center"/>
            </w:pPr>
            <w:r>
              <w:t>$20.00</w:t>
            </w:r>
          </w:p>
        </w:tc>
      </w:tr>
      <w:tr w:rsidR="0016043E" w14:paraId="3A8A99F0" w14:textId="11A9D730" w:rsidTr="0016043E">
        <w:trPr>
          <w:trHeight w:val="437"/>
        </w:trPr>
        <w:tc>
          <w:tcPr>
            <w:tcW w:w="2941" w:type="dxa"/>
            <w:vAlign w:val="center"/>
          </w:tcPr>
          <w:p w14:paraId="2893A197" w14:textId="1BEE28C8" w:rsidR="0016043E" w:rsidRDefault="00972310" w:rsidP="00DC536E">
            <w:pPr>
              <w:spacing w:line="360" w:lineRule="auto"/>
              <w:ind w:left="-28" w:right="-108"/>
              <w:jc w:val="center"/>
            </w:pPr>
            <w:r>
              <w:t>Szechwan Chili Chicken</w:t>
            </w:r>
          </w:p>
        </w:tc>
        <w:tc>
          <w:tcPr>
            <w:tcW w:w="3219" w:type="dxa"/>
            <w:vAlign w:val="center"/>
          </w:tcPr>
          <w:p w14:paraId="42AAE603" w14:textId="1E6C0322" w:rsidR="0016043E" w:rsidRDefault="00972310" w:rsidP="00DC536E">
            <w:pPr>
              <w:spacing w:line="360" w:lineRule="auto"/>
              <w:ind w:left="-108" w:right="-96"/>
              <w:jc w:val="center"/>
            </w:pPr>
            <w:r>
              <w:t>4.0</w:t>
            </w:r>
          </w:p>
        </w:tc>
        <w:tc>
          <w:tcPr>
            <w:tcW w:w="2353" w:type="dxa"/>
            <w:vAlign w:val="center"/>
          </w:tcPr>
          <w:p w14:paraId="3146D7DC" w14:textId="6CE22E5C" w:rsidR="0016043E" w:rsidRDefault="00972310" w:rsidP="00DC536E">
            <w:pPr>
              <w:spacing w:line="360" w:lineRule="auto"/>
              <w:ind w:left="-110" w:right="-100"/>
              <w:jc w:val="center"/>
            </w:pPr>
            <w:r>
              <w:t>Chinese</w:t>
            </w:r>
          </w:p>
        </w:tc>
        <w:tc>
          <w:tcPr>
            <w:tcW w:w="1599" w:type="dxa"/>
            <w:vAlign w:val="center"/>
          </w:tcPr>
          <w:p w14:paraId="2A63323A" w14:textId="223383F8" w:rsidR="0016043E" w:rsidRDefault="00972310" w:rsidP="00DC536E">
            <w:pPr>
              <w:spacing w:line="360" w:lineRule="auto"/>
              <w:ind w:left="-148" w:right="-108"/>
              <w:jc w:val="center"/>
            </w:pPr>
            <w:r>
              <w:t>$2.00</w:t>
            </w:r>
          </w:p>
        </w:tc>
      </w:tr>
      <w:tr w:rsidR="00972310" w14:paraId="176E56AD" w14:textId="77777777" w:rsidTr="0016043E">
        <w:trPr>
          <w:trHeight w:val="437"/>
        </w:trPr>
        <w:tc>
          <w:tcPr>
            <w:tcW w:w="2941" w:type="dxa"/>
            <w:vAlign w:val="center"/>
          </w:tcPr>
          <w:p w14:paraId="49696954" w14:textId="3E1E484C" w:rsidR="00972310" w:rsidRDefault="00972310" w:rsidP="00DC536E">
            <w:pPr>
              <w:spacing w:line="360" w:lineRule="auto"/>
              <w:ind w:left="-28" w:right="-108"/>
              <w:jc w:val="center"/>
            </w:pPr>
            <w:r>
              <w:t xml:space="preserve">Stir Fried Tofu </w:t>
            </w:r>
            <w:proofErr w:type="gramStart"/>
            <w:r>
              <w:t>With</w:t>
            </w:r>
            <w:proofErr w:type="gramEnd"/>
            <w:r>
              <w:t xml:space="preserve"> Rice</w:t>
            </w:r>
          </w:p>
        </w:tc>
        <w:tc>
          <w:tcPr>
            <w:tcW w:w="3219" w:type="dxa"/>
            <w:vAlign w:val="center"/>
          </w:tcPr>
          <w:p w14:paraId="6BFA9281" w14:textId="79452DCA" w:rsidR="00972310" w:rsidRDefault="00972310" w:rsidP="00DC536E">
            <w:pPr>
              <w:spacing w:line="360" w:lineRule="auto"/>
              <w:ind w:left="-108" w:right="-96"/>
              <w:jc w:val="center"/>
            </w:pPr>
            <w:r>
              <w:t>4.9</w:t>
            </w:r>
          </w:p>
        </w:tc>
        <w:tc>
          <w:tcPr>
            <w:tcW w:w="2353" w:type="dxa"/>
            <w:vAlign w:val="center"/>
          </w:tcPr>
          <w:p w14:paraId="06D35AA6" w14:textId="22609DD7" w:rsidR="00972310" w:rsidRDefault="00972310" w:rsidP="00DC536E">
            <w:pPr>
              <w:spacing w:line="360" w:lineRule="auto"/>
              <w:ind w:left="-110" w:right="-100"/>
              <w:jc w:val="center"/>
            </w:pPr>
            <w:r>
              <w:t>Chinese</w:t>
            </w:r>
          </w:p>
        </w:tc>
        <w:tc>
          <w:tcPr>
            <w:tcW w:w="1599" w:type="dxa"/>
            <w:vAlign w:val="center"/>
          </w:tcPr>
          <w:p w14:paraId="7549487A" w14:textId="3F480DE8" w:rsidR="00972310" w:rsidRDefault="00972310" w:rsidP="00DC536E">
            <w:pPr>
              <w:spacing w:line="360" w:lineRule="auto"/>
              <w:ind w:left="-148" w:right="-108"/>
              <w:jc w:val="center"/>
            </w:pPr>
            <w:r>
              <w:t>$4.00</w:t>
            </w:r>
          </w:p>
        </w:tc>
      </w:tr>
      <w:tr w:rsidR="0016043E" w14:paraId="2D871B99" w14:textId="11285C3E" w:rsidTr="0016043E">
        <w:trPr>
          <w:trHeight w:val="437"/>
        </w:trPr>
        <w:tc>
          <w:tcPr>
            <w:tcW w:w="2941" w:type="dxa"/>
            <w:vAlign w:val="center"/>
          </w:tcPr>
          <w:p w14:paraId="72404EDF" w14:textId="4AB41A2E" w:rsidR="0016043E" w:rsidRDefault="00972310" w:rsidP="009724DC">
            <w:pPr>
              <w:spacing w:line="360" w:lineRule="auto"/>
              <w:ind w:left="-28" w:right="-108"/>
              <w:jc w:val="center"/>
            </w:pPr>
            <w:r>
              <w:t>Pork Fried Rice</w:t>
            </w:r>
          </w:p>
        </w:tc>
        <w:tc>
          <w:tcPr>
            <w:tcW w:w="3219" w:type="dxa"/>
            <w:vAlign w:val="center"/>
          </w:tcPr>
          <w:p w14:paraId="281EB42E" w14:textId="653D144E" w:rsidR="0016043E" w:rsidRDefault="00972310" w:rsidP="009724DC">
            <w:pPr>
              <w:spacing w:line="360" w:lineRule="auto"/>
              <w:ind w:left="-108" w:right="-96"/>
              <w:jc w:val="center"/>
            </w:pPr>
            <w:r>
              <w:t>4.2</w:t>
            </w:r>
          </w:p>
        </w:tc>
        <w:tc>
          <w:tcPr>
            <w:tcW w:w="2353" w:type="dxa"/>
            <w:vAlign w:val="center"/>
          </w:tcPr>
          <w:p w14:paraId="3CF3033B" w14:textId="1A4E877A" w:rsidR="0016043E" w:rsidRDefault="00972310" w:rsidP="009724DC">
            <w:pPr>
              <w:spacing w:line="360" w:lineRule="auto"/>
              <w:ind w:left="-110" w:right="-100"/>
              <w:jc w:val="center"/>
            </w:pPr>
            <w:r>
              <w:t>Chinese</w:t>
            </w:r>
          </w:p>
        </w:tc>
        <w:tc>
          <w:tcPr>
            <w:tcW w:w="1599" w:type="dxa"/>
            <w:vAlign w:val="center"/>
          </w:tcPr>
          <w:p w14:paraId="2A76E049" w14:textId="33A1B140" w:rsidR="0016043E" w:rsidRDefault="00972310" w:rsidP="009724DC">
            <w:pPr>
              <w:spacing w:line="360" w:lineRule="auto"/>
              <w:ind w:left="-148" w:right="-108"/>
              <w:jc w:val="center"/>
            </w:pPr>
            <w:r>
              <w:t>$7.50</w:t>
            </w:r>
          </w:p>
        </w:tc>
      </w:tr>
      <w:tr w:rsidR="0016043E" w14:paraId="0B4523CF" w14:textId="1F31E9FA" w:rsidTr="0016043E">
        <w:trPr>
          <w:trHeight w:val="453"/>
        </w:trPr>
        <w:tc>
          <w:tcPr>
            <w:tcW w:w="2941" w:type="dxa"/>
            <w:vAlign w:val="center"/>
          </w:tcPr>
          <w:p w14:paraId="333A9692" w14:textId="14208704" w:rsidR="0016043E" w:rsidRDefault="00972310" w:rsidP="009724DC">
            <w:pPr>
              <w:spacing w:line="360" w:lineRule="auto"/>
              <w:ind w:left="-28" w:right="-108"/>
              <w:jc w:val="center"/>
            </w:pPr>
            <w:r>
              <w:t>Pasta Carbonara</w:t>
            </w:r>
          </w:p>
        </w:tc>
        <w:tc>
          <w:tcPr>
            <w:tcW w:w="3219" w:type="dxa"/>
            <w:vAlign w:val="center"/>
          </w:tcPr>
          <w:p w14:paraId="69AF3EA5" w14:textId="66AC73EE" w:rsidR="0016043E" w:rsidRDefault="00972310" w:rsidP="009724DC">
            <w:pPr>
              <w:spacing w:line="360" w:lineRule="auto"/>
              <w:ind w:left="-108" w:right="-96"/>
              <w:jc w:val="center"/>
            </w:pPr>
            <w:r>
              <w:t>5.0</w:t>
            </w:r>
          </w:p>
        </w:tc>
        <w:tc>
          <w:tcPr>
            <w:tcW w:w="2353" w:type="dxa"/>
            <w:vAlign w:val="center"/>
          </w:tcPr>
          <w:p w14:paraId="03033775" w14:textId="157703E1" w:rsidR="0016043E" w:rsidRDefault="00972310" w:rsidP="009724DC">
            <w:pPr>
              <w:spacing w:line="360" w:lineRule="auto"/>
              <w:ind w:left="-110" w:right="-100"/>
              <w:jc w:val="center"/>
            </w:pPr>
            <w:r>
              <w:t>Italian</w:t>
            </w:r>
          </w:p>
        </w:tc>
        <w:tc>
          <w:tcPr>
            <w:tcW w:w="1599" w:type="dxa"/>
            <w:vAlign w:val="center"/>
          </w:tcPr>
          <w:p w14:paraId="36703F9C" w14:textId="1473FB12" w:rsidR="0016043E" w:rsidRDefault="00972310" w:rsidP="009724DC">
            <w:pPr>
              <w:spacing w:line="360" w:lineRule="auto"/>
              <w:ind w:left="-148" w:right="-108"/>
              <w:jc w:val="center"/>
            </w:pPr>
            <w:r>
              <w:t>$15.00</w:t>
            </w:r>
          </w:p>
        </w:tc>
      </w:tr>
      <w:tr w:rsidR="0016043E" w14:paraId="0C21F96B" w14:textId="1C5DCCCF" w:rsidTr="0016043E">
        <w:trPr>
          <w:trHeight w:val="437"/>
        </w:trPr>
        <w:tc>
          <w:tcPr>
            <w:tcW w:w="2941" w:type="dxa"/>
            <w:vAlign w:val="center"/>
          </w:tcPr>
          <w:p w14:paraId="77649AF0" w14:textId="2F07E36A" w:rsidR="0016043E" w:rsidRDefault="00972310" w:rsidP="009724DC">
            <w:pPr>
              <w:spacing w:line="360" w:lineRule="auto"/>
              <w:ind w:left="-28" w:right="-108"/>
              <w:jc w:val="center"/>
            </w:pPr>
            <w:r>
              <w:t>Chicken Quesadillas</w:t>
            </w:r>
          </w:p>
        </w:tc>
        <w:tc>
          <w:tcPr>
            <w:tcW w:w="3219" w:type="dxa"/>
            <w:vAlign w:val="center"/>
          </w:tcPr>
          <w:p w14:paraId="6998F35A" w14:textId="1F9CF41A" w:rsidR="0016043E" w:rsidRDefault="00972310" w:rsidP="009724DC">
            <w:pPr>
              <w:spacing w:line="360" w:lineRule="auto"/>
              <w:ind w:left="-108" w:right="-96"/>
              <w:jc w:val="center"/>
            </w:pPr>
            <w:r>
              <w:t>4.5</w:t>
            </w:r>
          </w:p>
        </w:tc>
        <w:tc>
          <w:tcPr>
            <w:tcW w:w="2353" w:type="dxa"/>
            <w:vAlign w:val="center"/>
          </w:tcPr>
          <w:p w14:paraId="2BBCC1CD" w14:textId="24432675" w:rsidR="0016043E" w:rsidRDefault="00972310" w:rsidP="009724DC">
            <w:pPr>
              <w:spacing w:line="360" w:lineRule="auto"/>
              <w:ind w:left="-110" w:right="-100"/>
              <w:jc w:val="center"/>
            </w:pPr>
            <w:r>
              <w:t>Mexican</w:t>
            </w:r>
          </w:p>
        </w:tc>
        <w:tc>
          <w:tcPr>
            <w:tcW w:w="1599" w:type="dxa"/>
            <w:vAlign w:val="center"/>
          </w:tcPr>
          <w:p w14:paraId="20919586" w14:textId="365FCE24" w:rsidR="0016043E" w:rsidRDefault="00972310" w:rsidP="009724DC">
            <w:pPr>
              <w:spacing w:line="360" w:lineRule="auto"/>
              <w:ind w:left="-148" w:right="-108"/>
              <w:jc w:val="center"/>
            </w:pPr>
            <w:r>
              <w:t>$8.00</w:t>
            </w:r>
          </w:p>
        </w:tc>
      </w:tr>
    </w:tbl>
    <w:p w14:paraId="767B7165" w14:textId="77777777" w:rsidR="00C962CB" w:rsidRDefault="00C962CB" w:rsidP="009724DC">
      <w:pPr>
        <w:spacing w:line="360" w:lineRule="auto"/>
        <w:jc w:val="both"/>
      </w:pPr>
    </w:p>
    <w:p w14:paraId="78BA2E8B" w14:textId="4F5C3FEC" w:rsidR="00CC02CA" w:rsidRPr="007D51EC" w:rsidRDefault="0016043E" w:rsidP="009724DC">
      <w:pPr>
        <w:pStyle w:val="Heading2"/>
        <w:rPr>
          <w:b/>
          <w:bCs/>
        </w:rPr>
      </w:pPr>
      <w:r w:rsidRPr="007D51EC">
        <w:rPr>
          <w:b/>
          <w:bCs/>
        </w:rPr>
        <w:t>Food Plan</w:t>
      </w:r>
      <w:r w:rsidR="00CC02CA" w:rsidRPr="007D51EC">
        <w:rPr>
          <w:b/>
          <w:bCs/>
        </w:rPr>
        <w:t xml:space="preserve"> Facts</w:t>
      </w:r>
    </w:p>
    <w:p w14:paraId="31FB0CF0" w14:textId="77777777" w:rsidR="00177A57" w:rsidRPr="00177A57" w:rsidRDefault="00177A57" w:rsidP="00FA1558">
      <w:pPr>
        <w:spacing w:line="360" w:lineRule="auto"/>
      </w:pPr>
    </w:p>
    <w:tbl>
      <w:tblPr>
        <w:tblStyle w:val="TableGrid"/>
        <w:tblW w:w="990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800"/>
        <w:gridCol w:w="1710"/>
        <w:gridCol w:w="1980"/>
        <w:gridCol w:w="2700"/>
        <w:gridCol w:w="1710"/>
      </w:tblGrid>
      <w:tr w:rsidR="002E5DD8" w14:paraId="42765D41" w14:textId="77777777" w:rsidTr="004A1542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9987845" w14:textId="0482EBFC" w:rsidR="002E5DD8" w:rsidRPr="00C962CB" w:rsidRDefault="002E5DD8" w:rsidP="00FA1558">
            <w:pPr>
              <w:spacing w:line="360" w:lineRule="auto"/>
              <w:ind w:left="-60" w:right="-109"/>
              <w:jc w:val="center"/>
              <w:rPr>
                <w:b/>
              </w:rPr>
            </w:pPr>
            <w:r w:rsidRPr="00C962CB">
              <w:rPr>
                <w:b/>
              </w:rPr>
              <w:t>Name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094AA698" w14:textId="474C4438" w:rsidR="002E5DD8" w:rsidRPr="00C962CB" w:rsidRDefault="0016043E" w:rsidP="00FA1558">
            <w:pPr>
              <w:spacing w:line="360" w:lineRule="auto"/>
              <w:ind w:left="-60" w:right="-96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FE5B930" w14:textId="338F65EA" w:rsidR="002E5DD8" w:rsidRPr="00C962CB" w:rsidRDefault="0016043E" w:rsidP="00FA1558">
            <w:pPr>
              <w:spacing w:line="360" w:lineRule="auto"/>
              <w:ind w:left="-60" w:right="-10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1DBEB74A" w14:textId="35130EBD" w:rsidR="002E5DD8" w:rsidRDefault="0016043E" w:rsidP="00FA1558">
            <w:pPr>
              <w:spacing w:line="360" w:lineRule="auto"/>
              <w:ind w:left="-60" w:right="-143"/>
              <w:jc w:val="center"/>
              <w:rPr>
                <w:b/>
              </w:rPr>
            </w:pPr>
            <w:r>
              <w:rPr>
                <w:b/>
              </w:rPr>
              <w:t>Food 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FD91D11" w14:textId="2F459C21" w:rsidR="002E5DD8" w:rsidRDefault="0016043E" w:rsidP="00FA1558">
            <w:pPr>
              <w:spacing w:line="360" w:lineRule="auto"/>
              <w:ind w:left="-60" w:right="-143"/>
              <w:jc w:val="center"/>
              <w:rPr>
                <w:b/>
              </w:rPr>
            </w:pPr>
            <w:r>
              <w:rPr>
                <w:b/>
              </w:rPr>
              <w:t>Food Quantity</w:t>
            </w:r>
          </w:p>
        </w:tc>
      </w:tr>
      <w:tr w:rsidR="002E5DD8" w14:paraId="11F273C6" w14:textId="77777777" w:rsidTr="004A1542">
        <w:tc>
          <w:tcPr>
            <w:tcW w:w="1800" w:type="dxa"/>
            <w:vAlign w:val="center"/>
          </w:tcPr>
          <w:p w14:paraId="51E46061" w14:textId="0E01EDE6" w:rsidR="002E5DD8" w:rsidRDefault="004A1542" w:rsidP="00FA1558">
            <w:pPr>
              <w:spacing w:line="360" w:lineRule="auto"/>
              <w:ind w:left="-60" w:right="-108"/>
              <w:jc w:val="center"/>
            </w:pPr>
            <w:r>
              <w:t>Rice Tofu Package</w:t>
            </w:r>
          </w:p>
        </w:tc>
        <w:tc>
          <w:tcPr>
            <w:tcW w:w="1710" w:type="dxa"/>
            <w:vAlign w:val="center"/>
          </w:tcPr>
          <w:p w14:paraId="41524AF2" w14:textId="14A2E934" w:rsidR="002E5DD8" w:rsidRDefault="004A1542" w:rsidP="00FA1558">
            <w:pPr>
              <w:spacing w:line="360" w:lineRule="auto"/>
              <w:ind w:left="-60" w:right="-96"/>
              <w:jc w:val="center"/>
            </w:pPr>
            <w:r>
              <w:t>365</w:t>
            </w:r>
          </w:p>
        </w:tc>
        <w:tc>
          <w:tcPr>
            <w:tcW w:w="1980" w:type="dxa"/>
            <w:vAlign w:val="center"/>
          </w:tcPr>
          <w:p w14:paraId="0D11FA5D" w14:textId="36079759" w:rsidR="002E5DD8" w:rsidRDefault="004A1542" w:rsidP="00FA1558">
            <w:pPr>
              <w:spacing w:line="360" w:lineRule="auto"/>
              <w:ind w:left="-60" w:right="-100"/>
              <w:jc w:val="center"/>
            </w:pPr>
            <w:r>
              <w:t>$16685.71</w:t>
            </w:r>
          </w:p>
        </w:tc>
        <w:tc>
          <w:tcPr>
            <w:tcW w:w="2700" w:type="dxa"/>
            <w:vAlign w:val="center"/>
          </w:tcPr>
          <w:p w14:paraId="2CA4BFCF" w14:textId="285A3825" w:rsidR="002E5DD8" w:rsidRDefault="004A1542" w:rsidP="00FA1558">
            <w:pPr>
              <w:spacing w:line="360" w:lineRule="auto"/>
              <w:ind w:left="-60" w:right="-143"/>
              <w:jc w:val="center"/>
            </w:pPr>
            <w:r>
              <w:t>Stir Fried Tofu with Rice</w:t>
            </w:r>
          </w:p>
        </w:tc>
        <w:tc>
          <w:tcPr>
            <w:tcW w:w="1710" w:type="dxa"/>
            <w:vAlign w:val="center"/>
          </w:tcPr>
          <w:p w14:paraId="486235D9" w14:textId="5FB8AABE" w:rsidR="002E5DD8" w:rsidRDefault="004A1542" w:rsidP="00FA1558">
            <w:pPr>
              <w:spacing w:line="360" w:lineRule="auto"/>
              <w:ind w:left="-60" w:right="-143"/>
              <w:jc w:val="center"/>
            </w:pPr>
            <w:r>
              <w:t>100</w:t>
            </w:r>
          </w:p>
        </w:tc>
      </w:tr>
      <w:tr w:rsidR="002E5DD8" w14:paraId="70FC4BAF" w14:textId="77777777" w:rsidTr="004A1542">
        <w:tc>
          <w:tcPr>
            <w:tcW w:w="1800" w:type="dxa"/>
            <w:vAlign w:val="center"/>
          </w:tcPr>
          <w:p w14:paraId="1D502FB3" w14:textId="62A9D755" w:rsidR="002E5DD8" w:rsidRDefault="004A1542" w:rsidP="00FA1558">
            <w:pPr>
              <w:spacing w:line="360" w:lineRule="auto"/>
              <w:ind w:left="-60" w:right="-108"/>
              <w:jc w:val="center"/>
            </w:pPr>
            <w:r>
              <w:t>Salsa Package</w:t>
            </w:r>
          </w:p>
        </w:tc>
        <w:tc>
          <w:tcPr>
            <w:tcW w:w="1710" w:type="dxa"/>
            <w:vAlign w:val="center"/>
          </w:tcPr>
          <w:p w14:paraId="2842A56B" w14:textId="75269457" w:rsidR="002E5DD8" w:rsidRDefault="004A1542" w:rsidP="00FA1558">
            <w:pPr>
              <w:spacing w:line="360" w:lineRule="auto"/>
              <w:ind w:left="-60" w:right="-96"/>
              <w:jc w:val="center"/>
            </w:pPr>
            <w:r>
              <w:t>120</w:t>
            </w:r>
          </w:p>
        </w:tc>
        <w:tc>
          <w:tcPr>
            <w:tcW w:w="1980" w:type="dxa"/>
            <w:vAlign w:val="center"/>
          </w:tcPr>
          <w:p w14:paraId="1FD0C6F9" w14:textId="42B01EFC" w:rsidR="002E5DD8" w:rsidRDefault="004A1542" w:rsidP="00FA1558">
            <w:pPr>
              <w:spacing w:line="360" w:lineRule="auto"/>
              <w:ind w:left="-60" w:right="-100"/>
              <w:jc w:val="center"/>
            </w:pPr>
            <w:r>
              <w:t>$34285.71</w:t>
            </w:r>
          </w:p>
        </w:tc>
        <w:tc>
          <w:tcPr>
            <w:tcW w:w="2700" w:type="dxa"/>
            <w:vAlign w:val="center"/>
          </w:tcPr>
          <w:p w14:paraId="2B3639A9" w14:textId="106CD078" w:rsidR="002E5DD8" w:rsidRDefault="004A1542" w:rsidP="00FA1558">
            <w:pPr>
              <w:spacing w:line="360" w:lineRule="auto"/>
              <w:ind w:left="-60" w:right="-143"/>
              <w:jc w:val="center"/>
            </w:pPr>
            <w:r>
              <w:t>Tomato Salsa</w:t>
            </w:r>
          </w:p>
        </w:tc>
        <w:tc>
          <w:tcPr>
            <w:tcW w:w="1710" w:type="dxa"/>
            <w:vAlign w:val="center"/>
          </w:tcPr>
          <w:p w14:paraId="187913A8" w14:textId="74774303" w:rsidR="002E5DD8" w:rsidRDefault="004A1542" w:rsidP="00FA1558">
            <w:pPr>
              <w:spacing w:line="360" w:lineRule="auto"/>
              <w:ind w:left="-60" w:right="-143"/>
              <w:jc w:val="center"/>
            </w:pPr>
            <w:r>
              <w:t>500</w:t>
            </w:r>
          </w:p>
        </w:tc>
      </w:tr>
      <w:tr w:rsidR="002E5DD8" w14:paraId="52C6D33E" w14:textId="77777777" w:rsidTr="004A1542">
        <w:tc>
          <w:tcPr>
            <w:tcW w:w="1800" w:type="dxa"/>
            <w:vAlign w:val="center"/>
          </w:tcPr>
          <w:p w14:paraId="19F05B8F" w14:textId="61DF8605" w:rsidR="002E5DD8" w:rsidRDefault="004A1542" w:rsidP="00FA1558">
            <w:pPr>
              <w:spacing w:line="360" w:lineRule="auto"/>
              <w:ind w:left="-60" w:right="-108"/>
              <w:jc w:val="center"/>
            </w:pPr>
            <w:r>
              <w:t>Pizza Package</w:t>
            </w:r>
          </w:p>
        </w:tc>
        <w:tc>
          <w:tcPr>
            <w:tcW w:w="1710" w:type="dxa"/>
            <w:vAlign w:val="center"/>
          </w:tcPr>
          <w:p w14:paraId="34F52E7A" w14:textId="5E9A41E6" w:rsidR="002E5DD8" w:rsidRDefault="004A1542" w:rsidP="00FA1558">
            <w:pPr>
              <w:spacing w:line="360" w:lineRule="auto"/>
              <w:ind w:left="-60" w:right="-96"/>
              <w:jc w:val="center"/>
            </w:pPr>
            <w:r>
              <w:t>300</w:t>
            </w:r>
          </w:p>
        </w:tc>
        <w:tc>
          <w:tcPr>
            <w:tcW w:w="1980" w:type="dxa"/>
            <w:vAlign w:val="center"/>
          </w:tcPr>
          <w:p w14:paraId="3D04DAA2" w14:textId="27018FF7" w:rsidR="002E5DD8" w:rsidRDefault="004A1542" w:rsidP="00FA1558">
            <w:pPr>
              <w:spacing w:line="360" w:lineRule="auto"/>
              <w:ind w:left="-60" w:right="-100"/>
              <w:jc w:val="center"/>
            </w:pPr>
            <w:r>
              <w:t>$137142.85</w:t>
            </w:r>
          </w:p>
        </w:tc>
        <w:tc>
          <w:tcPr>
            <w:tcW w:w="2700" w:type="dxa"/>
            <w:vAlign w:val="center"/>
          </w:tcPr>
          <w:p w14:paraId="1EC88F4A" w14:textId="40E585FE" w:rsidR="002E5DD8" w:rsidRDefault="004A1542" w:rsidP="00FA1558">
            <w:pPr>
              <w:spacing w:line="360" w:lineRule="auto"/>
              <w:ind w:left="-60" w:right="-143"/>
              <w:jc w:val="center"/>
            </w:pPr>
            <w:r>
              <w:t>Margherita Pizza</w:t>
            </w:r>
          </w:p>
        </w:tc>
        <w:tc>
          <w:tcPr>
            <w:tcW w:w="1710" w:type="dxa"/>
            <w:vAlign w:val="center"/>
          </w:tcPr>
          <w:p w14:paraId="6294E5B8" w14:textId="64AA8E9F" w:rsidR="002E5DD8" w:rsidRDefault="004A1542" w:rsidP="00FA1558">
            <w:pPr>
              <w:spacing w:line="360" w:lineRule="auto"/>
              <w:ind w:left="-60" w:right="-143"/>
              <w:jc w:val="center"/>
            </w:pPr>
            <w:r>
              <w:t>200</w:t>
            </w:r>
          </w:p>
        </w:tc>
      </w:tr>
    </w:tbl>
    <w:p w14:paraId="2711A3A1" w14:textId="2DB5E5BD" w:rsidR="001A2814" w:rsidRDefault="001A2814" w:rsidP="00FA1558">
      <w:pPr>
        <w:tabs>
          <w:tab w:val="left" w:pos="1517"/>
        </w:tabs>
        <w:spacing w:line="360" w:lineRule="auto"/>
        <w:jc w:val="both"/>
        <w:rPr>
          <w:rStyle w:val="longtext"/>
          <w:shd w:val="clear" w:color="auto" w:fill="FFFFFF"/>
        </w:rPr>
      </w:pPr>
    </w:p>
    <w:p w14:paraId="363B5050" w14:textId="1C84DFF0" w:rsidR="006D3E43" w:rsidRDefault="006D3E43" w:rsidP="00FA1558">
      <w:pPr>
        <w:tabs>
          <w:tab w:val="left" w:pos="1517"/>
        </w:tabs>
        <w:spacing w:line="360" w:lineRule="auto"/>
        <w:jc w:val="both"/>
        <w:rPr>
          <w:rStyle w:val="longtext"/>
          <w:shd w:val="clear" w:color="auto" w:fill="FFFFFF"/>
        </w:rPr>
      </w:pPr>
    </w:p>
    <w:p w14:paraId="308FA99E" w14:textId="126AEB6B" w:rsidR="006D3E43" w:rsidRDefault="006D3E43" w:rsidP="00FA1558">
      <w:pPr>
        <w:tabs>
          <w:tab w:val="left" w:pos="1517"/>
        </w:tabs>
        <w:spacing w:line="360" w:lineRule="auto"/>
        <w:jc w:val="both"/>
        <w:rPr>
          <w:rStyle w:val="longtext"/>
          <w:shd w:val="clear" w:color="auto" w:fill="FFFFFF"/>
        </w:rPr>
      </w:pPr>
    </w:p>
    <w:p w14:paraId="2AD61342" w14:textId="71AD84F8" w:rsidR="006D3E43" w:rsidRDefault="006D3E43" w:rsidP="00FA1558">
      <w:pPr>
        <w:tabs>
          <w:tab w:val="left" w:pos="1517"/>
        </w:tabs>
        <w:spacing w:line="360" w:lineRule="auto"/>
        <w:jc w:val="both"/>
        <w:rPr>
          <w:rStyle w:val="longtext"/>
          <w:shd w:val="clear" w:color="auto" w:fill="FFFFFF"/>
        </w:rPr>
      </w:pPr>
    </w:p>
    <w:p w14:paraId="28D30E90" w14:textId="43E27684" w:rsidR="006D3E43" w:rsidRDefault="006D3E43" w:rsidP="00FA1558">
      <w:pPr>
        <w:tabs>
          <w:tab w:val="left" w:pos="1517"/>
        </w:tabs>
        <w:spacing w:line="360" w:lineRule="auto"/>
        <w:jc w:val="both"/>
        <w:rPr>
          <w:rStyle w:val="longtext"/>
          <w:shd w:val="clear" w:color="auto" w:fill="FFFFFF"/>
        </w:rPr>
      </w:pPr>
    </w:p>
    <w:p w14:paraId="61E97560" w14:textId="5448D265" w:rsidR="006D3E43" w:rsidRDefault="006D3E43" w:rsidP="00FA1558">
      <w:pPr>
        <w:tabs>
          <w:tab w:val="left" w:pos="1517"/>
        </w:tabs>
        <w:spacing w:line="360" w:lineRule="auto"/>
        <w:jc w:val="both"/>
        <w:rPr>
          <w:rStyle w:val="longtext"/>
          <w:shd w:val="clear" w:color="auto" w:fill="FFFFFF"/>
        </w:rPr>
      </w:pPr>
    </w:p>
    <w:p w14:paraId="08BC4376" w14:textId="77777777" w:rsidR="006D3E43" w:rsidRDefault="006D3E43" w:rsidP="00FA1558">
      <w:pPr>
        <w:tabs>
          <w:tab w:val="left" w:pos="1517"/>
        </w:tabs>
        <w:spacing w:line="360" w:lineRule="auto"/>
        <w:jc w:val="both"/>
        <w:rPr>
          <w:rStyle w:val="longtext"/>
          <w:shd w:val="clear" w:color="auto" w:fill="FFFFFF"/>
        </w:rPr>
      </w:pPr>
    </w:p>
    <w:p w14:paraId="4486671A" w14:textId="61574607" w:rsidR="003E368B" w:rsidRDefault="00CB688C" w:rsidP="00FA1558">
      <w:pPr>
        <w:tabs>
          <w:tab w:val="left" w:pos="1517"/>
        </w:tabs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 xml:space="preserve"> </w:t>
      </w:r>
      <w:r w:rsidR="00973264">
        <w:rPr>
          <w:rStyle w:val="longtext"/>
          <w:shd w:val="clear" w:color="auto" w:fill="FFFFFF"/>
        </w:rPr>
        <w:t>References</w:t>
      </w:r>
      <w:r w:rsidR="003E368B">
        <w:rPr>
          <w:rStyle w:val="longtext"/>
          <w:shd w:val="clear" w:color="auto" w:fill="FFFFFF"/>
        </w:rPr>
        <w:t xml:space="preserve">: </w:t>
      </w:r>
    </w:p>
    <w:p w14:paraId="5BA8CAF9" w14:textId="5F70BAC6" w:rsidR="000157E9" w:rsidRPr="006D3E43" w:rsidRDefault="007F0B73" w:rsidP="006D3E43">
      <w:pPr>
        <w:pStyle w:val="ListParagraph"/>
        <w:numPr>
          <w:ilvl w:val="0"/>
          <w:numId w:val="35"/>
        </w:numPr>
        <w:spacing w:line="360" w:lineRule="auto"/>
        <w:ind w:left="360"/>
        <w:jc w:val="both"/>
        <w:rPr>
          <w:shd w:val="clear" w:color="auto" w:fill="FFFFFF"/>
        </w:rPr>
      </w:pPr>
      <w:hyperlink r:id="rId32" w:history="1">
        <w:r w:rsidR="002F626C" w:rsidRPr="00FA1558">
          <w:rPr>
            <w:rStyle w:val="Hyperlink"/>
            <w:color w:val="auto"/>
            <w:u w:val="none"/>
            <w:shd w:val="clear" w:color="auto" w:fill="FFFFFF"/>
          </w:rPr>
          <w:t>https://cdn.shopify.com/s/files/1/1009/0836/t/2/assets/not_available.jpg?3654727700511648903</w:t>
        </w:r>
      </w:hyperlink>
    </w:p>
    <w:sectPr w:rsidR="000157E9" w:rsidRPr="006D3E43" w:rsidSect="00020EB4">
      <w:headerReference w:type="default" r:id="rId33"/>
      <w:footerReference w:type="default" r:id="rId34"/>
      <w:headerReference w:type="first" r:id="rId35"/>
      <w:footerReference w:type="first" r:id="rId36"/>
      <w:pgSz w:w="12240" w:h="15840" w:code="1"/>
      <w:pgMar w:top="1440" w:right="1008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CF3AA" w14:textId="77777777" w:rsidR="007F0B73" w:rsidRDefault="007F0B73" w:rsidP="00273E4A">
      <w:r>
        <w:separator/>
      </w:r>
    </w:p>
  </w:endnote>
  <w:endnote w:type="continuationSeparator" w:id="0">
    <w:p w14:paraId="1E43920C" w14:textId="77777777" w:rsidR="007F0B73" w:rsidRDefault="007F0B7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31752" w14:textId="7F731350" w:rsidR="0097635A" w:rsidRDefault="0097635A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45D3A1EE" wp14:editId="43286337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1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3B4996" id="Line 1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"/>
          </w:pict>
        </mc:Fallback>
      </mc:AlternateContent>
    </w:r>
  </w:p>
  <w:p w14:paraId="7F725D0F" w14:textId="4615FB47" w:rsidR="0097635A" w:rsidRPr="000F1EBF" w:rsidRDefault="0097635A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Pr="000F1EBF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1</w:t>
        </w:r>
        <w:r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Pr="000F1EBF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16</w:t>
        </w:r>
        <w:r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6168F219" w14:textId="4CB32A28" w:rsidR="0097635A" w:rsidRPr="005F794B" w:rsidRDefault="0097635A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16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21C876B" w14:textId="77777777" w:rsidR="0097635A" w:rsidRPr="0093677F" w:rsidRDefault="0097635A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D7F61" w14:textId="5D9DC79D" w:rsidR="0097635A" w:rsidRDefault="0097635A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 wp14:anchorId="62F7F097" wp14:editId="7A49004F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962B42" id="Line 2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"/>
          </w:pict>
        </mc:Fallback>
      </mc:AlternateContent>
    </w:r>
  </w:p>
  <w:p w14:paraId="608C91C4" w14:textId="77777777" w:rsidR="0097635A" w:rsidRPr="005F794B" w:rsidRDefault="0097635A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13</w:t>
        </w:r>
        <w:r w:rsidRPr="005F794B">
          <w:rPr>
            <w:lang w:val="id-ID"/>
          </w:rPr>
          <w:fldChar w:fldCharType="end"/>
        </w:r>
      </w:sdtContent>
    </w:sdt>
  </w:p>
  <w:p w14:paraId="0BC0EAC4" w14:textId="77777777" w:rsidR="0097635A" w:rsidRPr="005F794B" w:rsidRDefault="0097635A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13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2FB1D86" w14:textId="77777777" w:rsidR="0097635A" w:rsidRDefault="00976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9700C" w14:textId="77777777" w:rsidR="007F0B73" w:rsidRDefault="007F0B73" w:rsidP="00273E4A">
      <w:r>
        <w:separator/>
      </w:r>
    </w:p>
  </w:footnote>
  <w:footnote w:type="continuationSeparator" w:id="0">
    <w:p w14:paraId="65519BAC" w14:textId="77777777" w:rsidR="007F0B73" w:rsidRDefault="007F0B7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5220"/>
    </w:tblGrid>
    <w:tr w:rsidR="0097635A" w14:paraId="6111B551" w14:textId="77777777" w:rsidTr="005D0782">
      <w:tc>
        <w:tcPr>
          <w:tcW w:w="5220" w:type="dxa"/>
        </w:tcPr>
        <w:p w14:paraId="717F1DAF" w14:textId="2A126CF3" w:rsidR="0097635A" w:rsidRPr="000E2948" w:rsidRDefault="00AE14E7" w:rsidP="001A6AE4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34A2B54A" w14:textId="0158FB0D" w:rsidR="0097635A" w:rsidRDefault="0097635A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AE14E7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7F65D1AB" w14:textId="77777777" w:rsidR="0097635A" w:rsidRDefault="0097635A" w:rsidP="005D0782">
    <w:pPr>
      <w:pStyle w:val="Header"/>
      <w:tabs>
        <w:tab w:val="clear" w:pos="9360"/>
      </w:tabs>
    </w:pPr>
    <w:r>
      <w:tab/>
    </w:r>
  </w:p>
  <w:p w14:paraId="002986E2" w14:textId="77777777" w:rsidR="0097635A" w:rsidRDefault="009763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4659C" w14:textId="77777777" w:rsidR="0097635A" w:rsidRDefault="0097635A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390"/>
    <w:multiLevelType w:val="hybridMultilevel"/>
    <w:tmpl w:val="650035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6990"/>
    <w:multiLevelType w:val="hybridMultilevel"/>
    <w:tmpl w:val="9C4817E6"/>
    <w:lvl w:ilvl="0" w:tplc="0ACED30A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879"/>
    <w:multiLevelType w:val="hybridMultilevel"/>
    <w:tmpl w:val="185495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40B56"/>
    <w:multiLevelType w:val="hybridMultilevel"/>
    <w:tmpl w:val="F508D29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25C7924"/>
    <w:multiLevelType w:val="hybridMultilevel"/>
    <w:tmpl w:val="5DDC4A18"/>
    <w:lvl w:ilvl="0" w:tplc="959E580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0100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E97E2A"/>
    <w:multiLevelType w:val="hybridMultilevel"/>
    <w:tmpl w:val="04BAD1CA"/>
    <w:lvl w:ilvl="0" w:tplc="0409000B">
      <w:start w:val="1"/>
      <w:numFmt w:val="bullet"/>
      <w:pStyle w:val="Heading2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75B8B"/>
    <w:multiLevelType w:val="hybridMultilevel"/>
    <w:tmpl w:val="37C2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F657F"/>
    <w:multiLevelType w:val="hybridMultilevel"/>
    <w:tmpl w:val="064ABB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6563F"/>
    <w:multiLevelType w:val="hybridMultilevel"/>
    <w:tmpl w:val="D61EF5A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A40217"/>
    <w:multiLevelType w:val="hybridMultilevel"/>
    <w:tmpl w:val="DA021C9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ACCF012">
      <w:start w:val="14"/>
      <w:numFmt w:val="bullet"/>
      <w:lvlText w:val="►"/>
      <w:lvlJc w:val="left"/>
      <w:pPr>
        <w:ind w:left="2880" w:hanging="360"/>
      </w:pPr>
      <w:rPr>
        <w:rFonts w:ascii="Haettenschweiler" w:eastAsiaTheme="minorHAnsi" w:hAnsi="Haettenschweiler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05416A"/>
    <w:multiLevelType w:val="hybridMultilevel"/>
    <w:tmpl w:val="8074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F16F0"/>
    <w:multiLevelType w:val="hybridMultilevel"/>
    <w:tmpl w:val="BF5E14F4"/>
    <w:lvl w:ilvl="0" w:tplc="F7EE188A">
      <w:numFmt w:val="bullet"/>
      <w:lvlText w:val="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836B3"/>
    <w:multiLevelType w:val="hybridMultilevel"/>
    <w:tmpl w:val="4E7EC0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1D79E2"/>
    <w:multiLevelType w:val="hybridMultilevel"/>
    <w:tmpl w:val="29F293CA"/>
    <w:lvl w:ilvl="0" w:tplc="4E1C0F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5EF0241"/>
    <w:multiLevelType w:val="hybridMultilevel"/>
    <w:tmpl w:val="49EC74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82359"/>
    <w:multiLevelType w:val="hybridMultilevel"/>
    <w:tmpl w:val="65F831FC"/>
    <w:lvl w:ilvl="0" w:tplc="3ACCF012">
      <w:start w:val="14"/>
      <w:numFmt w:val="bullet"/>
      <w:lvlText w:val="►"/>
      <w:lvlJc w:val="left"/>
      <w:pPr>
        <w:ind w:left="2160" w:hanging="360"/>
      </w:pPr>
      <w:rPr>
        <w:rFonts w:ascii="Haettenschweiler" w:eastAsiaTheme="minorHAnsi" w:hAnsi="Haettenschweiler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81A738D"/>
    <w:multiLevelType w:val="hybridMultilevel"/>
    <w:tmpl w:val="FEA6D0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8F53AE"/>
    <w:multiLevelType w:val="hybridMultilevel"/>
    <w:tmpl w:val="99503E28"/>
    <w:lvl w:ilvl="0" w:tplc="E30A7930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5D4105"/>
    <w:multiLevelType w:val="hybridMultilevel"/>
    <w:tmpl w:val="940C03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251A53"/>
    <w:multiLevelType w:val="hybridMultilevel"/>
    <w:tmpl w:val="4B382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D51FC"/>
    <w:multiLevelType w:val="hybridMultilevel"/>
    <w:tmpl w:val="DF123B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844E0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3CED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6A65C7"/>
    <w:multiLevelType w:val="hybridMultilevel"/>
    <w:tmpl w:val="2186600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DE87FB6"/>
    <w:multiLevelType w:val="hybridMultilevel"/>
    <w:tmpl w:val="5636EA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F5C3191"/>
    <w:multiLevelType w:val="hybridMultilevel"/>
    <w:tmpl w:val="0D8C1A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26"/>
  </w:num>
  <w:num w:numId="8">
    <w:abstractNumId w:val="16"/>
  </w:num>
  <w:num w:numId="9">
    <w:abstractNumId w:val="26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26"/>
    <w:lvlOverride w:ilvl="0">
      <w:startOverride w:val="1"/>
    </w:lvlOverride>
  </w:num>
  <w:num w:numId="12">
    <w:abstractNumId w:val="26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26"/>
    <w:lvlOverride w:ilvl="0">
      <w:startOverride w:val="1"/>
    </w:lvlOverride>
  </w:num>
  <w:num w:numId="15">
    <w:abstractNumId w:val="26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26"/>
  </w:num>
  <w:num w:numId="18">
    <w:abstractNumId w:val="7"/>
    <w:lvlOverride w:ilvl="0">
      <w:startOverride w:val="1"/>
    </w:lvlOverride>
  </w:num>
  <w:num w:numId="19">
    <w:abstractNumId w:val="1"/>
  </w:num>
  <w:num w:numId="20">
    <w:abstractNumId w:val="6"/>
  </w:num>
  <w:num w:numId="21">
    <w:abstractNumId w:val="21"/>
  </w:num>
  <w:num w:numId="22">
    <w:abstractNumId w:val="9"/>
  </w:num>
  <w:num w:numId="23">
    <w:abstractNumId w:val="0"/>
  </w:num>
  <w:num w:numId="24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4"/>
  </w:num>
  <w:num w:numId="27">
    <w:abstractNumId w:val="12"/>
  </w:num>
  <w:num w:numId="28">
    <w:abstractNumId w:val="24"/>
  </w:num>
  <w:num w:numId="29">
    <w:abstractNumId w:val="3"/>
  </w:num>
  <w:num w:numId="30">
    <w:abstractNumId w:val="2"/>
  </w:num>
  <w:num w:numId="31">
    <w:abstractNumId w:val="11"/>
  </w:num>
  <w:num w:numId="32">
    <w:abstractNumId w:val="25"/>
  </w:num>
  <w:num w:numId="33">
    <w:abstractNumId w:val="14"/>
  </w:num>
  <w:num w:numId="34">
    <w:abstractNumId w:val="22"/>
  </w:num>
  <w:num w:numId="35">
    <w:abstractNumId w:val="8"/>
  </w:num>
  <w:num w:numId="36">
    <w:abstractNumId w:val="18"/>
  </w:num>
  <w:num w:numId="37">
    <w:abstractNumId w:val="17"/>
  </w:num>
  <w:num w:numId="38">
    <w:abstractNumId w:val="10"/>
  </w:num>
  <w:num w:numId="39">
    <w:abstractNumId w:val="5"/>
  </w:num>
  <w:num w:numId="40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0N7cwMjIyMbU0MzVS0lEKTi0uzszPAykwqwUAMHwHTSwAAAA="/>
  </w:docVars>
  <w:rsids>
    <w:rsidRoot w:val="00B9609E"/>
    <w:rsid w:val="00000891"/>
    <w:rsid w:val="000021EF"/>
    <w:rsid w:val="00003B9E"/>
    <w:rsid w:val="00004D5B"/>
    <w:rsid w:val="00015085"/>
    <w:rsid w:val="000157E9"/>
    <w:rsid w:val="00015BA9"/>
    <w:rsid w:val="0002038D"/>
    <w:rsid w:val="000206A8"/>
    <w:rsid w:val="00020EB4"/>
    <w:rsid w:val="00020F10"/>
    <w:rsid w:val="000211FD"/>
    <w:rsid w:val="00021458"/>
    <w:rsid w:val="000232CE"/>
    <w:rsid w:val="00030509"/>
    <w:rsid w:val="00036C67"/>
    <w:rsid w:val="0003767B"/>
    <w:rsid w:val="00050747"/>
    <w:rsid w:val="00051154"/>
    <w:rsid w:val="000512F8"/>
    <w:rsid w:val="00051D29"/>
    <w:rsid w:val="00051F1A"/>
    <w:rsid w:val="00053D5C"/>
    <w:rsid w:val="0006035B"/>
    <w:rsid w:val="0006113E"/>
    <w:rsid w:val="000636F4"/>
    <w:rsid w:val="00064ECE"/>
    <w:rsid w:val="000660D3"/>
    <w:rsid w:val="00066789"/>
    <w:rsid w:val="00067817"/>
    <w:rsid w:val="00071D48"/>
    <w:rsid w:val="00071D87"/>
    <w:rsid w:val="000721C2"/>
    <w:rsid w:val="00072DE7"/>
    <w:rsid w:val="00075B74"/>
    <w:rsid w:val="000767CB"/>
    <w:rsid w:val="00077803"/>
    <w:rsid w:val="00082A20"/>
    <w:rsid w:val="00082AEA"/>
    <w:rsid w:val="00085C47"/>
    <w:rsid w:val="000867E7"/>
    <w:rsid w:val="00086D70"/>
    <w:rsid w:val="000926D8"/>
    <w:rsid w:val="00093609"/>
    <w:rsid w:val="000969D6"/>
    <w:rsid w:val="0009798A"/>
    <w:rsid w:val="000A0C90"/>
    <w:rsid w:val="000A23D8"/>
    <w:rsid w:val="000A2477"/>
    <w:rsid w:val="000A261F"/>
    <w:rsid w:val="000A3F41"/>
    <w:rsid w:val="000A79C0"/>
    <w:rsid w:val="000B4FCA"/>
    <w:rsid w:val="000B5DD6"/>
    <w:rsid w:val="000B69D0"/>
    <w:rsid w:val="000B6B3C"/>
    <w:rsid w:val="000B6CCE"/>
    <w:rsid w:val="000C17F2"/>
    <w:rsid w:val="000C19E5"/>
    <w:rsid w:val="000C1E7D"/>
    <w:rsid w:val="000C4477"/>
    <w:rsid w:val="000C79F6"/>
    <w:rsid w:val="000D1DEA"/>
    <w:rsid w:val="000D7F6B"/>
    <w:rsid w:val="000E1EB9"/>
    <w:rsid w:val="000E2948"/>
    <w:rsid w:val="000E6750"/>
    <w:rsid w:val="000E76E0"/>
    <w:rsid w:val="000F057A"/>
    <w:rsid w:val="000F1EBF"/>
    <w:rsid w:val="000F251E"/>
    <w:rsid w:val="000F7CFC"/>
    <w:rsid w:val="000F7FC6"/>
    <w:rsid w:val="00102511"/>
    <w:rsid w:val="00103926"/>
    <w:rsid w:val="001048EB"/>
    <w:rsid w:val="00104968"/>
    <w:rsid w:val="00105A8F"/>
    <w:rsid w:val="00112BF2"/>
    <w:rsid w:val="00112F16"/>
    <w:rsid w:val="00115BC0"/>
    <w:rsid w:val="00116398"/>
    <w:rsid w:val="00122BC2"/>
    <w:rsid w:val="00124FF7"/>
    <w:rsid w:val="001263A0"/>
    <w:rsid w:val="00126822"/>
    <w:rsid w:val="00130E13"/>
    <w:rsid w:val="00131DAA"/>
    <w:rsid w:val="00132514"/>
    <w:rsid w:val="0013264B"/>
    <w:rsid w:val="00133491"/>
    <w:rsid w:val="001339CE"/>
    <w:rsid w:val="001340D7"/>
    <w:rsid w:val="00140A1A"/>
    <w:rsid w:val="00141926"/>
    <w:rsid w:val="00144046"/>
    <w:rsid w:val="001449DC"/>
    <w:rsid w:val="00145C2E"/>
    <w:rsid w:val="00150E94"/>
    <w:rsid w:val="00151D96"/>
    <w:rsid w:val="00151FC1"/>
    <w:rsid w:val="0015332F"/>
    <w:rsid w:val="00153CE3"/>
    <w:rsid w:val="00155357"/>
    <w:rsid w:val="00155B1F"/>
    <w:rsid w:val="001567EB"/>
    <w:rsid w:val="0015698F"/>
    <w:rsid w:val="0016043E"/>
    <w:rsid w:val="0016116F"/>
    <w:rsid w:val="00163B09"/>
    <w:rsid w:val="001649BB"/>
    <w:rsid w:val="00166CA3"/>
    <w:rsid w:val="00171416"/>
    <w:rsid w:val="00174940"/>
    <w:rsid w:val="00174F75"/>
    <w:rsid w:val="001771FC"/>
    <w:rsid w:val="00177A57"/>
    <w:rsid w:val="00182ED6"/>
    <w:rsid w:val="001831D1"/>
    <w:rsid w:val="00183F26"/>
    <w:rsid w:val="001840B4"/>
    <w:rsid w:val="0018615A"/>
    <w:rsid w:val="0018701E"/>
    <w:rsid w:val="00190B93"/>
    <w:rsid w:val="001955A6"/>
    <w:rsid w:val="00195A31"/>
    <w:rsid w:val="0019797A"/>
    <w:rsid w:val="001A1B3A"/>
    <w:rsid w:val="001A2814"/>
    <w:rsid w:val="001A2E73"/>
    <w:rsid w:val="001A6AE4"/>
    <w:rsid w:val="001A7929"/>
    <w:rsid w:val="001B3A2E"/>
    <w:rsid w:val="001B550A"/>
    <w:rsid w:val="001B59F5"/>
    <w:rsid w:val="001B6681"/>
    <w:rsid w:val="001B7EB7"/>
    <w:rsid w:val="001C3AA6"/>
    <w:rsid w:val="001C521B"/>
    <w:rsid w:val="001C72BF"/>
    <w:rsid w:val="001C7A60"/>
    <w:rsid w:val="001D187D"/>
    <w:rsid w:val="001D477F"/>
    <w:rsid w:val="001D4810"/>
    <w:rsid w:val="001E051D"/>
    <w:rsid w:val="001E0654"/>
    <w:rsid w:val="001E33F8"/>
    <w:rsid w:val="001E60C6"/>
    <w:rsid w:val="001E6140"/>
    <w:rsid w:val="001E637E"/>
    <w:rsid w:val="001E7998"/>
    <w:rsid w:val="001F04DA"/>
    <w:rsid w:val="001F51C2"/>
    <w:rsid w:val="001F64B6"/>
    <w:rsid w:val="00202940"/>
    <w:rsid w:val="00210DED"/>
    <w:rsid w:val="00212A86"/>
    <w:rsid w:val="002133B5"/>
    <w:rsid w:val="0021480A"/>
    <w:rsid w:val="00214D54"/>
    <w:rsid w:val="0022010A"/>
    <w:rsid w:val="0022433E"/>
    <w:rsid w:val="00224780"/>
    <w:rsid w:val="002259C8"/>
    <w:rsid w:val="00226079"/>
    <w:rsid w:val="00227537"/>
    <w:rsid w:val="00227DFB"/>
    <w:rsid w:val="00235178"/>
    <w:rsid w:val="00235C36"/>
    <w:rsid w:val="002372B3"/>
    <w:rsid w:val="002376FA"/>
    <w:rsid w:val="00237CD2"/>
    <w:rsid w:val="00240CE0"/>
    <w:rsid w:val="00242BC2"/>
    <w:rsid w:val="00246479"/>
    <w:rsid w:val="002501D2"/>
    <w:rsid w:val="0025495C"/>
    <w:rsid w:val="002549E1"/>
    <w:rsid w:val="00261EA1"/>
    <w:rsid w:val="002641B2"/>
    <w:rsid w:val="00264326"/>
    <w:rsid w:val="002644F2"/>
    <w:rsid w:val="002647AE"/>
    <w:rsid w:val="0026593D"/>
    <w:rsid w:val="002700E4"/>
    <w:rsid w:val="00270404"/>
    <w:rsid w:val="002716BB"/>
    <w:rsid w:val="00273239"/>
    <w:rsid w:val="00273CB9"/>
    <w:rsid w:val="00273E4A"/>
    <w:rsid w:val="00280AF0"/>
    <w:rsid w:val="00281799"/>
    <w:rsid w:val="002841B3"/>
    <w:rsid w:val="002865B3"/>
    <w:rsid w:val="00292F60"/>
    <w:rsid w:val="0029343F"/>
    <w:rsid w:val="002938EF"/>
    <w:rsid w:val="002949E2"/>
    <w:rsid w:val="00294CF2"/>
    <w:rsid w:val="00294D15"/>
    <w:rsid w:val="002951B7"/>
    <w:rsid w:val="002953A3"/>
    <w:rsid w:val="002956DC"/>
    <w:rsid w:val="00296DA6"/>
    <w:rsid w:val="002979FB"/>
    <w:rsid w:val="002A07C0"/>
    <w:rsid w:val="002A138B"/>
    <w:rsid w:val="002A3E06"/>
    <w:rsid w:val="002A4975"/>
    <w:rsid w:val="002A513B"/>
    <w:rsid w:val="002A5441"/>
    <w:rsid w:val="002A66E0"/>
    <w:rsid w:val="002A7526"/>
    <w:rsid w:val="002B00F2"/>
    <w:rsid w:val="002B6E58"/>
    <w:rsid w:val="002B7CDD"/>
    <w:rsid w:val="002C17A1"/>
    <w:rsid w:val="002C1869"/>
    <w:rsid w:val="002C3126"/>
    <w:rsid w:val="002C3AC5"/>
    <w:rsid w:val="002C52FA"/>
    <w:rsid w:val="002C5D80"/>
    <w:rsid w:val="002C69D4"/>
    <w:rsid w:val="002C7FC0"/>
    <w:rsid w:val="002D0BF7"/>
    <w:rsid w:val="002D1472"/>
    <w:rsid w:val="002D192F"/>
    <w:rsid w:val="002D2344"/>
    <w:rsid w:val="002D4F40"/>
    <w:rsid w:val="002D71C0"/>
    <w:rsid w:val="002D7C8B"/>
    <w:rsid w:val="002D7F31"/>
    <w:rsid w:val="002E1D3B"/>
    <w:rsid w:val="002E3324"/>
    <w:rsid w:val="002E428F"/>
    <w:rsid w:val="002E480A"/>
    <w:rsid w:val="002E5DD8"/>
    <w:rsid w:val="002E7D1F"/>
    <w:rsid w:val="002F030B"/>
    <w:rsid w:val="002F2B12"/>
    <w:rsid w:val="002F3A75"/>
    <w:rsid w:val="002F626C"/>
    <w:rsid w:val="003002A2"/>
    <w:rsid w:val="00300746"/>
    <w:rsid w:val="003040F2"/>
    <w:rsid w:val="00305136"/>
    <w:rsid w:val="003054E4"/>
    <w:rsid w:val="00307040"/>
    <w:rsid w:val="00310D00"/>
    <w:rsid w:val="00320C87"/>
    <w:rsid w:val="00321362"/>
    <w:rsid w:val="00322E76"/>
    <w:rsid w:val="00323347"/>
    <w:rsid w:val="00326715"/>
    <w:rsid w:val="00327037"/>
    <w:rsid w:val="00330060"/>
    <w:rsid w:val="00330F5D"/>
    <w:rsid w:val="00333F7E"/>
    <w:rsid w:val="003373D7"/>
    <w:rsid w:val="00340B20"/>
    <w:rsid w:val="003430F6"/>
    <w:rsid w:val="003432E6"/>
    <w:rsid w:val="003439D3"/>
    <w:rsid w:val="00343C29"/>
    <w:rsid w:val="00344787"/>
    <w:rsid w:val="003465FD"/>
    <w:rsid w:val="0034744A"/>
    <w:rsid w:val="003503EC"/>
    <w:rsid w:val="00351BAF"/>
    <w:rsid w:val="0035469F"/>
    <w:rsid w:val="003551E8"/>
    <w:rsid w:val="00355A61"/>
    <w:rsid w:val="003576DF"/>
    <w:rsid w:val="0036069C"/>
    <w:rsid w:val="00362CFD"/>
    <w:rsid w:val="00365243"/>
    <w:rsid w:val="00365F34"/>
    <w:rsid w:val="0036669F"/>
    <w:rsid w:val="00366844"/>
    <w:rsid w:val="00372C8B"/>
    <w:rsid w:val="00373E9C"/>
    <w:rsid w:val="0037401B"/>
    <w:rsid w:val="0037553B"/>
    <w:rsid w:val="00375B51"/>
    <w:rsid w:val="0037666B"/>
    <w:rsid w:val="0038064B"/>
    <w:rsid w:val="00382872"/>
    <w:rsid w:val="00383F91"/>
    <w:rsid w:val="00384C7B"/>
    <w:rsid w:val="00387408"/>
    <w:rsid w:val="00387D06"/>
    <w:rsid w:val="00387E6B"/>
    <w:rsid w:val="00397E0C"/>
    <w:rsid w:val="003A076F"/>
    <w:rsid w:val="003A1788"/>
    <w:rsid w:val="003B0988"/>
    <w:rsid w:val="003B14C4"/>
    <w:rsid w:val="003B1D05"/>
    <w:rsid w:val="003B2381"/>
    <w:rsid w:val="003B27CC"/>
    <w:rsid w:val="003B2C06"/>
    <w:rsid w:val="003B368E"/>
    <w:rsid w:val="003B3AC1"/>
    <w:rsid w:val="003B4F93"/>
    <w:rsid w:val="003B538D"/>
    <w:rsid w:val="003B5F77"/>
    <w:rsid w:val="003B6475"/>
    <w:rsid w:val="003C0A29"/>
    <w:rsid w:val="003C1CE6"/>
    <w:rsid w:val="003C4E8D"/>
    <w:rsid w:val="003C51A0"/>
    <w:rsid w:val="003C5960"/>
    <w:rsid w:val="003D236F"/>
    <w:rsid w:val="003D2FF1"/>
    <w:rsid w:val="003D3FAC"/>
    <w:rsid w:val="003D418E"/>
    <w:rsid w:val="003D4B8F"/>
    <w:rsid w:val="003D7084"/>
    <w:rsid w:val="003E0598"/>
    <w:rsid w:val="003E161C"/>
    <w:rsid w:val="003E35BF"/>
    <w:rsid w:val="003E368B"/>
    <w:rsid w:val="003F0CB7"/>
    <w:rsid w:val="003F249E"/>
    <w:rsid w:val="003F345F"/>
    <w:rsid w:val="003F5D2C"/>
    <w:rsid w:val="003F71D2"/>
    <w:rsid w:val="00401E0E"/>
    <w:rsid w:val="00405C39"/>
    <w:rsid w:val="004074A1"/>
    <w:rsid w:val="00407B8A"/>
    <w:rsid w:val="004100A9"/>
    <w:rsid w:val="00410103"/>
    <w:rsid w:val="00417CA5"/>
    <w:rsid w:val="00421CD5"/>
    <w:rsid w:val="00422134"/>
    <w:rsid w:val="0042409D"/>
    <w:rsid w:val="00424777"/>
    <w:rsid w:val="0042491C"/>
    <w:rsid w:val="00424FBE"/>
    <w:rsid w:val="00425E4B"/>
    <w:rsid w:val="004308E9"/>
    <w:rsid w:val="00434F96"/>
    <w:rsid w:val="00434FFC"/>
    <w:rsid w:val="0043734B"/>
    <w:rsid w:val="00440D03"/>
    <w:rsid w:val="0044352A"/>
    <w:rsid w:val="00443865"/>
    <w:rsid w:val="004457CE"/>
    <w:rsid w:val="00446550"/>
    <w:rsid w:val="00446D31"/>
    <w:rsid w:val="0045325D"/>
    <w:rsid w:val="00454BAB"/>
    <w:rsid w:val="00461D94"/>
    <w:rsid w:val="00462C60"/>
    <w:rsid w:val="004639B3"/>
    <w:rsid w:val="00470964"/>
    <w:rsid w:val="004716A8"/>
    <w:rsid w:val="004737FB"/>
    <w:rsid w:val="00474011"/>
    <w:rsid w:val="00474529"/>
    <w:rsid w:val="004748AC"/>
    <w:rsid w:val="0048365F"/>
    <w:rsid w:val="00485AB4"/>
    <w:rsid w:val="00486A63"/>
    <w:rsid w:val="00490E3B"/>
    <w:rsid w:val="0049218B"/>
    <w:rsid w:val="00492723"/>
    <w:rsid w:val="00494E4C"/>
    <w:rsid w:val="00495F1F"/>
    <w:rsid w:val="00496239"/>
    <w:rsid w:val="004A1542"/>
    <w:rsid w:val="004A1A08"/>
    <w:rsid w:val="004A32E0"/>
    <w:rsid w:val="004A33CF"/>
    <w:rsid w:val="004A45CF"/>
    <w:rsid w:val="004A6AD8"/>
    <w:rsid w:val="004A7B1A"/>
    <w:rsid w:val="004B124E"/>
    <w:rsid w:val="004B31E2"/>
    <w:rsid w:val="004B47B5"/>
    <w:rsid w:val="004B5B00"/>
    <w:rsid w:val="004B6AFE"/>
    <w:rsid w:val="004B7F50"/>
    <w:rsid w:val="004C0F0C"/>
    <w:rsid w:val="004C115E"/>
    <w:rsid w:val="004C6B69"/>
    <w:rsid w:val="004D10B6"/>
    <w:rsid w:val="004D176C"/>
    <w:rsid w:val="004D2DB1"/>
    <w:rsid w:val="004D3147"/>
    <w:rsid w:val="004D3420"/>
    <w:rsid w:val="004D65E7"/>
    <w:rsid w:val="004D661A"/>
    <w:rsid w:val="004E1107"/>
    <w:rsid w:val="004E3E3B"/>
    <w:rsid w:val="004E7352"/>
    <w:rsid w:val="004F14DD"/>
    <w:rsid w:val="004F5D5A"/>
    <w:rsid w:val="004F6A04"/>
    <w:rsid w:val="004F74E6"/>
    <w:rsid w:val="00503AC2"/>
    <w:rsid w:val="00505F1F"/>
    <w:rsid w:val="005101D6"/>
    <w:rsid w:val="00510418"/>
    <w:rsid w:val="00510897"/>
    <w:rsid w:val="00511877"/>
    <w:rsid w:val="00516F06"/>
    <w:rsid w:val="005205A6"/>
    <w:rsid w:val="00520E03"/>
    <w:rsid w:val="0052293B"/>
    <w:rsid w:val="00524080"/>
    <w:rsid w:val="00525393"/>
    <w:rsid w:val="005314B7"/>
    <w:rsid w:val="00535AA6"/>
    <w:rsid w:val="00535C41"/>
    <w:rsid w:val="00535DA7"/>
    <w:rsid w:val="00536793"/>
    <w:rsid w:val="0053715A"/>
    <w:rsid w:val="00537D06"/>
    <w:rsid w:val="00543BDB"/>
    <w:rsid w:val="005444C6"/>
    <w:rsid w:val="005447D7"/>
    <w:rsid w:val="00544946"/>
    <w:rsid w:val="005464C5"/>
    <w:rsid w:val="00551B99"/>
    <w:rsid w:val="00553F80"/>
    <w:rsid w:val="0055410B"/>
    <w:rsid w:val="00554543"/>
    <w:rsid w:val="00555379"/>
    <w:rsid w:val="005554A4"/>
    <w:rsid w:val="00556BCA"/>
    <w:rsid w:val="00556E41"/>
    <w:rsid w:val="005578CA"/>
    <w:rsid w:val="00563E51"/>
    <w:rsid w:val="00567198"/>
    <w:rsid w:val="00567D4B"/>
    <w:rsid w:val="00571B72"/>
    <w:rsid w:val="00572882"/>
    <w:rsid w:val="005764E1"/>
    <w:rsid w:val="00582417"/>
    <w:rsid w:val="00582E4C"/>
    <w:rsid w:val="00583E1D"/>
    <w:rsid w:val="00592067"/>
    <w:rsid w:val="0059281E"/>
    <w:rsid w:val="00592998"/>
    <w:rsid w:val="00592B04"/>
    <w:rsid w:val="00592E17"/>
    <w:rsid w:val="00593F75"/>
    <w:rsid w:val="00595B3B"/>
    <w:rsid w:val="00595FBE"/>
    <w:rsid w:val="005966CA"/>
    <w:rsid w:val="005A072D"/>
    <w:rsid w:val="005A0795"/>
    <w:rsid w:val="005A0CC8"/>
    <w:rsid w:val="005A196A"/>
    <w:rsid w:val="005A32DD"/>
    <w:rsid w:val="005A3569"/>
    <w:rsid w:val="005A4CD7"/>
    <w:rsid w:val="005A56DC"/>
    <w:rsid w:val="005A6C0A"/>
    <w:rsid w:val="005A74F6"/>
    <w:rsid w:val="005B01FA"/>
    <w:rsid w:val="005B07D4"/>
    <w:rsid w:val="005B0921"/>
    <w:rsid w:val="005B3392"/>
    <w:rsid w:val="005B66A9"/>
    <w:rsid w:val="005B70A5"/>
    <w:rsid w:val="005C0A18"/>
    <w:rsid w:val="005C156C"/>
    <w:rsid w:val="005C19B6"/>
    <w:rsid w:val="005C328B"/>
    <w:rsid w:val="005C4483"/>
    <w:rsid w:val="005C4FA7"/>
    <w:rsid w:val="005C52D8"/>
    <w:rsid w:val="005C59E2"/>
    <w:rsid w:val="005C5F26"/>
    <w:rsid w:val="005D0782"/>
    <w:rsid w:val="005D0B84"/>
    <w:rsid w:val="005D256E"/>
    <w:rsid w:val="005D3234"/>
    <w:rsid w:val="005D33F1"/>
    <w:rsid w:val="005D3D11"/>
    <w:rsid w:val="005D55E2"/>
    <w:rsid w:val="005D7F7E"/>
    <w:rsid w:val="005E1108"/>
    <w:rsid w:val="005E11D7"/>
    <w:rsid w:val="005E13BB"/>
    <w:rsid w:val="005E2320"/>
    <w:rsid w:val="005E3430"/>
    <w:rsid w:val="005E48D6"/>
    <w:rsid w:val="005E48E4"/>
    <w:rsid w:val="005E4DC4"/>
    <w:rsid w:val="005E68A9"/>
    <w:rsid w:val="005F21A5"/>
    <w:rsid w:val="005F5139"/>
    <w:rsid w:val="005F794B"/>
    <w:rsid w:val="0060130D"/>
    <w:rsid w:val="0060201C"/>
    <w:rsid w:val="00603881"/>
    <w:rsid w:val="00603C8E"/>
    <w:rsid w:val="00603DD9"/>
    <w:rsid w:val="0060486C"/>
    <w:rsid w:val="006070E1"/>
    <w:rsid w:val="0060751B"/>
    <w:rsid w:val="00611205"/>
    <w:rsid w:val="00611DE1"/>
    <w:rsid w:val="00616089"/>
    <w:rsid w:val="00617DD9"/>
    <w:rsid w:val="00620CAE"/>
    <w:rsid w:val="00621770"/>
    <w:rsid w:val="00622E6D"/>
    <w:rsid w:val="00624522"/>
    <w:rsid w:val="00626850"/>
    <w:rsid w:val="006268E3"/>
    <w:rsid w:val="006277D8"/>
    <w:rsid w:val="00627CF6"/>
    <w:rsid w:val="00627DE0"/>
    <w:rsid w:val="00633B00"/>
    <w:rsid w:val="00635BA9"/>
    <w:rsid w:val="00635C2D"/>
    <w:rsid w:val="00635EE5"/>
    <w:rsid w:val="00636094"/>
    <w:rsid w:val="00636108"/>
    <w:rsid w:val="006364DB"/>
    <w:rsid w:val="0063670B"/>
    <w:rsid w:val="0063753C"/>
    <w:rsid w:val="006401C1"/>
    <w:rsid w:val="006403BC"/>
    <w:rsid w:val="006420DD"/>
    <w:rsid w:val="00643F75"/>
    <w:rsid w:val="00645EE5"/>
    <w:rsid w:val="00656F91"/>
    <w:rsid w:val="006571CB"/>
    <w:rsid w:val="00657221"/>
    <w:rsid w:val="00660702"/>
    <w:rsid w:val="006637EA"/>
    <w:rsid w:val="00667A83"/>
    <w:rsid w:val="00675DF3"/>
    <w:rsid w:val="00676A1F"/>
    <w:rsid w:val="0068396F"/>
    <w:rsid w:val="00686D83"/>
    <w:rsid w:val="00690707"/>
    <w:rsid w:val="00691481"/>
    <w:rsid w:val="006922D7"/>
    <w:rsid w:val="0069424D"/>
    <w:rsid w:val="006950A9"/>
    <w:rsid w:val="00695640"/>
    <w:rsid w:val="006A0E74"/>
    <w:rsid w:val="006A1738"/>
    <w:rsid w:val="006A5106"/>
    <w:rsid w:val="006A6EAA"/>
    <w:rsid w:val="006B1502"/>
    <w:rsid w:val="006B5150"/>
    <w:rsid w:val="006C038F"/>
    <w:rsid w:val="006C096F"/>
    <w:rsid w:val="006C2CC7"/>
    <w:rsid w:val="006C488C"/>
    <w:rsid w:val="006C7A63"/>
    <w:rsid w:val="006D16B0"/>
    <w:rsid w:val="006D24A2"/>
    <w:rsid w:val="006D2AE5"/>
    <w:rsid w:val="006D36BC"/>
    <w:rsid w:val="006D3795"/>
    <w:rsid w:val="006D3E43"/>
    <w:rsid w:val="006D449C"/>
    <w:rsid w:val="006D5ADE"/>
    <w:rsid w:val="006D74FF"/>
    <w:rsid w:val="006D755E"/>
    <w:rsid w:val="006D7C1F"/>
    <w:rsid w:val="006E3207"/>
    <w:rsid w:val="006E5C00"/>
    <w:rsid w:val="006E5EDF"/>
    <w:rsid w:val="006E7489"/>
    <w:rsid w:val="006F236C"/>
    <w:rsid w:val="006F43AF"/>
    <w:rsid w:val="006F46FF"/>
    <w:rsid w:val="006F4D80"/>
    <w:rsid w:val="00701BEB"/>
    <w:rsid w:val="00701ECA"/>
    <w:rsid w:val="00705B72"/>
    <w:rsid w:val="007077B3"/>
    <w:rsid w:val="00707AD7"/>
    <w:rsid w:val="00711E4D"/>
    <w:rsid w:val="00713806"/>
    <w:rsid w:val="007156A3"/>
    <w:rsid w:val="00716F96"/>
    <w:rsid w:val="00720962"/>
    <w:rsid w:val="0072245D"/>
    <w:rsid w:val="007256B7"/>
    <w:rsid w:val="00725A97"/>
    <w:rsid w:val="00730912"/>
    <w:rsid w:val="00735AC7"/>
    <w:rsid w:val="00737595"/>
    <w:rsid w:val="00741C84"/>
    <w:rsid w:val="00746168"/>
    <w:rsid w:val="00746E77"/>
    <w:rsid w:val="0075089E"/>
    <w:rsid w:val="00750A38"/>
    <w:rsid w:val="00756578"/>
    <w:rsid w:val="00763015"/>
    <w:rsid w:val="007655CB"/>
    <w:rsid w:val="00771E15"/>
    <w:rsid w:val="00771F22"/>
    <w:rsid w:val="007723EE"/>
    <w:rsid w:val="00773908"/>
    <w:rsid w:val="00773CBE"/>
    <w:rsid w:val="00776F7A"/>
    <w:rsid w:val="0078177F"/>
    <w:rsid w:val="00781910"/>
    <w:rsid w:val="0078232D"/>
    <w:rsid w:val="007835B1"/>
    <w:rsid w:val="007846AF"/>
    <w:rsid w:val="00786FEA"/>
    <w:rsid w:val="00787247"/>
    <w:rsid w:val="00791184"/>
    <w:rsid w:val="00791414"/>
    <w:rsid w:val="00791DB9"/>
    <w:rsid w:val="00794AD1"/>
    <w:rsid w:val="007A11EA"/>
    <w:rsid w:val="007A4CCD"/>
    <w:rsid w:val="007A53E1"/>
    <w:rsid w:val="007A77C4"/>
    <w:rsid w:val="007B0A84"/>
    <w:rsid w:val="007B1D54"/>
    <w:rsid w:val="007B4970"/>
    <w:rsid w:val="007B5A6A"/>
    <w:rsid w:val="007B5D27"/>
    <w:rsid w:val="007B66ED"/>
    <w:rsid w:val="007B749F"/>
    <w:rsid w:val="007C0355"/>
    <w:rsid w:val="007C1BE7"/>
    <w:rsid w:val="007C1C37"/>
    <w:rsid w:val="007C2020"/>
    <w:rsid w:val="007C3EE9"/>
    <w:rsid w:val="007C5DF8"/>
    <w:rsid w:val="007C7376"/>
    <w:rsid w:val="007D1758"/>
    <w:rsid w:val="007D51EC"/>
    <w:rsid w:val="007D534D"/>
    <w:rsid w:val="007D5B25"/>
    <w:rsid w:val="007D600A"/>
    <w:rsid w:val="007E0C69"/>
    <w:rsid w:val="007E0EE7"/>
    <w:rsid w:val="007E34A9"/>
    <w:rsid w:val="007E5400"/>
    <w:rsid w:val="007E5A2F"/>
    <w:rsid w:val="007E5BB9"/>
    <w:rsid w:val="007E6C2F"/>
    <w:rsid w:val="007F07C6"/>
    <w:rsid w:val="007F0AEF"/>
    <w:rsid w:val="007F0B73"/>
    <w:rsid w:val="007F1874"/>
    <w:rsid w:val="007F25D0"/>
    <w:rsid w:val="007F3415"/>
    <w:rsid w:val="007F38EA"/>
    <w:rsid w:val="007F49D7"/>
    <w:rsid w:val="007F675A"/>
    <w:rsid w:val="007F70F2"/>
    <w:rsid w:val="00801115"/>
    <w:rsid w:val="00805D7B"/>
    <w:rsid w:val="00807B81"/>
    <w:rsid w:val="00810737"/>
    <w:rsid w:val="00811C48"/>
    <w:rsid w:val="00812219"/>
    <w:rsid w:val="0081371B"/>
    <w:rsid w:val="0081608E"/>
    <w:rsid w:val="00816D87"/>
    <w:rsid w:val="00823224"/>
    <w:rsid w:val="008271A8"/>
    <w:rsid w:val="008275DD"/>
    <w:rsid w:val="0083459F"/>
    <w:rsid w:val="008359B5"/>
    <w:rsid w:val="00837256"/>
    <w:rsid w:val="0083780E"/>
    <w:rsid w:val="00837C82"/>
    <w:rsid w:val="008443A1"/>
    <w:rsid w:val="008448CA"/>
    <w:rsid w:val="00845BB5"/>
    <w:rsid w:val="00847379"/>
    <w:rsid w:val="00850C58"/>
    <w:rsid w:val="00850F0D"/>
    <w:rsid w:val="008518DB"/>
    <w:rsid w:val="0085307C"/>
    <w:rsid w:val="00854F89"/>
    <w:rsid w:val="008568D2"/>
    <w:rsid w:val="00861E7E"/>
    <w:rsid w:val="0086345A"/>
    <w:rsid w:val="00864BF5"/>
    <w:rsid w:val="008674E6"/>
    <w:rsid w:val="00871798"/>
    <w:rsid w:val="00871DE0"/>
    <w:rsid w:val="0087237B"/>
    <w:rsid w:val="00873F0E"/>
    <w:rsid w:val="00876001"/>
    <w:rsid w:val="00876A58"/>
    <w:rsid w:val="00877B8D"/>
    <w:rsid w:val="00877D1D"/>
    <w:rsid w:val="0088069A"/>
    <w:rsid w:val="0088580D"/>
    <w:rsid w:val="00890F46"/>
    <w:rsid w:val="00894072"/>
    <w:rsid w:val="0089512A"/>
    <w:rsid w:val="008954B6"/>
    <w:rsid w:val="00895B8D"/>
    <w:rsid w:val="008960C4"/>
    <w:rsid w:val="00897647"/>
    <w:rsid w:val="008A2CA8"/>
    <w:rsid w:val="008A2E05"/>
    <w:rsid w:val="008A4148"/>
    <w:rsid w:val="008A4455"/>
    <w:rsid w:val="008A51BD"/>
    <w:rsid w:val="008A70F8"/>
    <w:rsid w:val="008A716A"/>
    <w:rsid w:val="008A7399"/>
    <w:rsid w:val="008B212E"/>
    <w:rsid w:val="008B7541"/>
    <w:rsid w:val="008C0927"/>
    <w:rsid w:val="008C0A10"/>
    <w:rsid w:val="008C1A4A"/>
    <w:rsid w:val="008C2F82"/>
    <w:rsid w:val="008C6021"/>
    <w:rsid w:val="008D0624"/>
    <w:rsid w:val="008D411F"/>
    <w:rsid w:val="008D53D0"/>
    <w:rsid w:val="008D6BB6"/>
    <w:rsid w:val="008E0463"/>
    <w:rsid w:val="008E0B7E"/>
    <w:rsid w:val="008E18E0"/>
    <w:rsid w:val="008E3E1B"/>
    <w:rsid w:val="008E564F"/>
    <w:rsid w:val="008E5B46"/>
    <w:rsid w:val="008E5BA0"/>
    <w:rsid w:val="008F1E29"/>
    <w:rsid w:val="008F2896"/>
    <w:rsid w:val="008F31C9"/>
    <w:rsid w:val="008F6915"/>
    <w:rsid w:val="008F6FD2"/>
    <w:rsid w:val="009004AE"/>
    <w:rsid w:val="009010C1"/>
    <w:rsid w:val="00902547"/>
    <w:rsid w:val="0090277C"/>
    <w:rsid w:val="0090372F"/>
    <w:rsid w:val="0090397E"/>
    <w:rsid w:val="00905DC5"/>
    <w:rsid w:val="00910F35"/>
    <w:rsid w:val="00910FCA"/>
    <w:rsid w:val="00911E34"/>
    <w:rsid w:val="0091324E"/>
    <w:rsid w:val="00915DD8"/>
    <w:rsid w:val="009218BE"/>
    <w:rsid w:val="009249B6"/>
    <w:rsid w:val="00932829"/>
    <w:rsid w:val="00932B6E"/>
    <w:rsid w:val="00932BB7"/>
    <w:rsid w:val="00933322"/>
    <w:rsid w:val="0093677F"/>
    <w:rsid w:val="00937B93"/>
    <w:rsid w:val="0094125E"/>
    <w:rsid w:val="00942EE8"/>
    <w:rsid w:val="00944ADA"/>
    <w:rsid w:val="00945D5D"/>
    <w:rsid w:val="009462E8"/>
    <w:rsid w:val="009470E5"/>
    <w:rsid w:val="009568C5"/>
    <w:rsid w:val="00956ACC"/>
    <w:rsid w:val="009575F7"/>
    <w:rsid w:val="00961A2D"/>
    <w:rsid w:val="00962476"/>
    <w:rsid w:val="00965120"/>
    <w:rsid w:val="00972310"/>
    <w:rsid w:val="0097243E"/>
    <w:rsid w:val="009724DC"/>
    <w:rsid w:val="00973264"/>
    <w:rsid w:val="00973849"/>
    <w:rsid w:val="0097635A"/>
    <w:rsid w:val="00980330"/>
    <w:rsid w:val="00982316"/>
    <w:rsid w:val="009832E4"/>
    <w:rsid w:val="009834CE"/>
    <w:rsid w:val="00986D7A"/>
    <w:rsid w:val="0099190C"/>
    <w:rsid w:val="00991C14"/>
    <w:rsid w:val="00991D99"/>
    <w:rsid w:val="00994A72"/>
    <w:rsid w:val="0099512F"/>
    <w:rsid w:val="009978AE"/>
    <w:rsid w:val="009A17FF"/>
    <w:rsid w:val="009A2464"/>
    <w:rsid w:val="009A3737"/>
    <w:rsid w:val="009A6C1A"/>
    <w:rsid w:val="009B2DC0"/>
    <w:rsid w:val="009B3306"/>
    <w:rsid w:val="009B55BB"/>
    <w:rsid w:val="009B7435"/>
    <w:rsid w:val="009B7987"/>
    <w:rsid w:val="009C2BD4"/>
    <w:rsid w:val="009C5422"/>
    <w:rsid w:val="009C66E0"/>
    <w:rsid w:val="009D0696"/>
    <w:rsid w:val="009D1442"/>
    <w:rsid w:val="009D3FA1"/>
    <w:rsid w:val="009D5CC3"/>
    <w:rsid w:val="009D7A93"/>
    <w:rsid w:val="009E0637"/>
    <w:rsid w:val="009E087B"/>
    <w:rsid w:val="009E0F5B"/>
    <w:rsid w:val="009E29D9"/>
    <w:rsid w:val="009E41A4"/>
    <w:rsid w:val="009F01C7"/>
    <w:rsid w:val="009F180B"/>
    <w:rsid w:val="009F21A9"/>
    <w:rsid w:val="009F2420"/>
    <w:rsid w:val="009F2512"/>
    <w:rsid w:val="00A038AC"/>
    <w:rsid w:val="00A04554"/>
    <w:rsid w:val="00A0768D"/>
    <w:rsid w:val="00A07F89"/>
    <w:rsid w:val="00A1081E"/>
    <w:rsid w:val="00A11B11"/>
    <w:rsid w:val="00A12019"/>
    <w:rsid w:val="00A1473C"/>
    <w:rsid w:val="00A2115F"/>
    <w:rsid w:val="00A23E4D"/>
    <w:rsid w:val="00A2573C"/>
    <w:rsid w:val="00A25F54"/>
    <w:rsid w:val="00A26079"/>
    <w:rsid w:val="00A26E9F"/>
    <w:rsid w:val="00A278AE"/>
    <w:rsid w:val="00A31730"/>
    <w:rsid w:val="00A31C8E"/>
    <w:rsid w:val="00A32343"/>
    <w:rsid w:val="00A34611"/>
    <w:rsid w:val="00A360F3"/>
    <w:rsid w:val="00A449E4"/>
    <w:rsid w:val="00A455C3"/>
    <w:rsid w:val="00A45774"/>
    <w:rsid w:val="00A46082"/>
    <w:rsid w:val="00A4675E"/>
    <w:rsid w:val="00A478B5"/>
    <w:rsid w:val="00A47DD2"/>
    <w:rsid w:val="00A50490"/>
    <w:rsid w:val="00A50AF3"/>
    <w:rsid w:val="00A51720"/>
    <w:rsid w:val="00A52AB7"/>
    <w:rsid w:val="00A53D38"/>
    <w:rsid w:val="00A552D5"/>
    <w:rsid w:val="00A57618"/>
    <w:rsid w:val="00A57FA8"/>
    <w:rsid w:val="00A611A1"/>
    <w:rsid w:val="00A62203"/>
    <w:rsid w:val="00A639A2"/>
    <w:rsid w:val="00A6433D"/>
    <w:rsid w:val="00A65684"/>
    <w:rsid w:val="00A677B7"/>
    <w:rsid w:val="00A70445"/>
    <w:rsid w:val="00A742BC"/>
    <w:rsid w:val="00A74409"/>
    <w:rsid w:val="00A75C89"/>
    <w:rsid w:val="00A90074"/>
    <w:rsid w:val="00A90BFB"/>
    <w:rsid w:val="00A91D6A"/>
    <w:rsid w:val="00A91DCA"/>
    <w:rsid w:val="00A96A7A"/>
    <w:rsid w:val="00AA1407"/>
    <w:rsid w:val="00AA155F"/>
    <w:rsid w:val="00AA3BCF"/>
    <w:rsid w:val="00AA3C60"/>
    <w:rsid w:val="00AA582B"/>
    <w:rsid w:val="00AB0436"/>
    <w:rsid w:val="00AB0E0A"/>
    <w:rsid w:val="00AB4250"/>
    <w:rsid w:val="00AB42BB"/>
    <w:rsid w:val="00AB692C"/>
    <w:rsid w:val="00AB7217"/>
    <w:rsid w:val="00AB721B"/>
    <w:rsid w:val="00AB75A9"/>
    <w:rsid w:val="00AB7836"/>
    <w:rsid w:val="00AC0C63"/>
    <w:rsid w:val="00AC2EA9"/>
    <w:rsid w:val="00AC5D98"/>
    <w:rsid w:val="00AC6A5A"/>
    <w:rsid w:val="00AD0B16"/>
    <w:rsid w:val="00AD2114"/>
    <w:rsid w:val="00AD22F5"/>
    <w:rsid w:val="00AD29F5"/>
    <w:rsid w:val="00AD2EB4"/>
    <w:rsid w:val="00AD3BCB"/>
    <w:rsid w:val="00AD6987"/>
    <w:rsid w:val="00AD7055"/>
    <w:rsid w:val="00AD7433"/>
    <w:rsid w:val="00AD7A99"/>
    <w:rsid w:val="00AE14E7"/>
    <w:rsid w:val="00AE198C"/>
    <w:rsid w:val="00AE1AE9"/>
    <w:rsid w:val="00AE1B9B"/>
    <w:rsid w:val="00AE2F43"/>
    <w:rsid w:val="00AE39D8"/>
    <w:rsid w:val="00AE3C2D"/>
    <w:rsid w:val="00AE5315"/>
    <w:rsid w:val="00AE548F"/>
    <w:rsid w:val="00AE63BD"/>
    <w:rsid w:val="00AE661D"/>
    <w:rsid w:val="00AF264E"/>
    <w:rsid w:val="00AF292A"/>
    <w:rsid w:val="00AF338E"/>
    <w:rsid w:val="00AF3C59"/>
    <w:rsid w:val="00AF560D"/>
    <w:rsid w:val="00B00434"/>
    <w:rsid w:val="00B04C4C"/>
    <w:rsid w:val="00B05175"/>
    <w:rsid w:val="00B0721C"/>
    <w:rsid w:val="00B11D0A"/>
    <w:rsid w:val="00B204A7"/>
    <w:rsid w:val="00B20FDC"/>
    <w:rsid w:val="00B212C7"/>
    <w:rsid w:val="00B25094"/>
    <w:rsid w:val="00B2579D"/>
    <w:rsid w:val="00B25A20"/>
    <w:rsid w:val="00B30A7C"/>
    <w:rsid w:val="00B31074"/>
    <w:rsid w:val="00B33D5B"/>
    <w:rsid w:val="00B4097F"/>
    <w:rsid w:val="00B42031"/>
    <w:rsid w:val="00B429D5"/>
    <w:rsid w:val="00B43668"/>
    <w:rsid w:val="00B43E7F"/>
    <w:rsid w:val="00B440FB"/>
    <w:rsid w:val="00B44F0B"/>
    <w:rsid w:val="00B4674F"/>
    <w:rsid w:val="00B517FB"/>
    <w:rsid w:val="00B51B2C"/>
    <w:rsid w:val="00B52539"/>
    <w:rsid w:val="00B52F67"/>
    <w:rsid w:val="00B532E4"/>
    <w:rsid w:val="00B54425"/>
    <w:rsid w:val="00B5469D"/>
    <w:rsid w:val="00B5492B"/>
    <w:rsid w:val="00B56DD7"/>
    <w:rsid w:val="00B56E77"/>
    <w:rsid w:val="00B5783A"/>
    <w:rsid w:val="00B6206D"/>
    <w:rsid w:val="00B622CB"/>
    <w:rsid w:val="00B63500"/>
    <w:rsid w:val="00B65050"/>
    <w:rsid w:val="00B673A9"/>
    <w:rsid w:val="00B7140C"/>
    <w:rsid w:val="00B72343"/>
    <w:rsid w:val="00B75D0E"/>
    <w:rsid w:val="00B77BAC"/>
    <w:rsid w:val="00B80421"/>
    <w:rsid w:val="00B80C8A"/>
    <w:rsid w:val="00B81979"/>
    <w:rsid w:val="00B848ED"/>
    <w:rsid w:val="00B851E4"/>
    <w:rsid w:val="00B873B8"/>
    <w:rsid w:val="00B90361"/>
    <w:rsid w:val="00B948DA"/>
    <w:rsid w:val="00B95C64"/>
    <w:rsid w:val="00B9609E"/>
    <w:rsid w:val="00B960ED"/>
    <w:rsid w:val="00BA2269"/>
    <w:rsid w:val="00BA2E19"/>
    <w:rsid w:val="00BA7C59"/>
    <w:rsid w:val="00BB17F6"/>
    <w:rsid w:val="00BB7E2E"/>
    <w:rsid w:val="00BC0635"/>
    <w:rsid w:val="00BC0CA5"/>
    <w:rsid w:val="00BC28CB"/>
    <w:rsid w:val="00BC2BE5"/>
    <w:rsid w:val="00BC3121"/>
    <w:rsid w:val="00BC6D28"/>
    <w:rsid w:val="00BC6DE8"/>
    <w:rsid w:val="00BC79A1"/>
    <w:rsid w:val="00BD21B2"/>
    <w:rsid w:val="00BD3497"/>
    <w:rsid w:val="00BD4995"/>
    <w:rsid w:val="00BD7FE0"/>
    <w:rsid w:val="00BE0705"/>
    <w:rsid w:val="00BE2EFD"/>
    <w:rsid w:val="00BF2828"/>
    <w:rsid w:val="00BF2997"/>
    <w:rsid w:val="00BF533E"/>
    <w:rsid w:val="00BF639C"/>
    <w:rsid w:val="00BF7C45"/>
    <w:rsid w:val="00C0059F"/>
    <w:rsid w:val="00C01CA0"/>
    <w:rsid w:val="00C021B8"/>
    <w:rsid w:val="00C07E3C"/>
    <w:rsid w:val="00C140C9"/>
    <w:rsid w:val="00C14FF1"/>
    <w:rsid w:val="00C16285"/>
    <w:rsid w:val="00C22F40"/>
    <w:rsid w:val="00C24708"/>
    <w:rsid w:val="00C2606D"/>
    <w:rsid w:val="00C27135"/>
    <w:rsid w:val="00C272DB"/>
    <w:rsid w:val="00C36EF5"/>
    <w:rsid w:val="00C414D9"/>
    <w:rsid w:val="00C44051"/>
    <w:rsid w:val="00C525FC"/>
    <w:rsid w:val="00C53B78"/>
    <w:rsid w:val="00C56721"/>
    <w:rsid w:val="00C56C03"/>
    <w:rsid w:val="00C57A8A"/>
    <w:rsid w:val="00C57FE8"/>
    <w:rsid w:val="00C63E3C"/>
    <w:rsid w:val="00C6416B"/>
    <w:rsid w:val="00C64626"/>
    <w:rsid w:val="00C64B6D"/>
    <w:rsid w:val="00C6549A"/>
    <w:rsid w:val="00C65C8A"/>
    <w:rsid w:val="00C66F9E"/>
    <w:rsid w:val="00C673D5"/>
    <w:rsid w:val="00C81534"/>
    <w:rsid w:val="00C8483C"/>
    <w:rsid w:val="00C84CD0"/>
    <w:rsid w:val="00C8685A"/>
    <w:rsid w:val="00C879F3"/>
    <w:rsid w:val="00C915BF"/>
    <w:rsid w:val="00C916DE"/>
    <w:rsid w:val="00C932C2"/>
    <w:rsid w:val="00C962CB"/>
    <w:rsid w:val="00C963B7"/>
    <w:rsid w:val="00CA0BDD"/>
    <w:rsid w:val="00CA191F"/>
    <w:rsid w:val="00CA41F9"/>
    <w:rsid w:val="00CA7FC6"/>
    <w:rsid w:val="00CB04ED"/>
    <w:rsid w:val="00CB1F2A"/>
    <w:rsid w:val="00CB23C5"/>
    <w:rsid w:val="00CB5972"/>
    <w:rsid w:val="00CB688C"/>
    <w:rsid w:val="00CC02CA"/>
    <w:rsid w:val="00CC14BF"/>
    <w:rsid w:val="00CC31AD"/>
    <w:rsid w:val="00CC3339"/>
    <w:rsid w:val="00CC4CAE"/>
    <w:rsid w:val="00CC75EF"/>
    <w:rsid w:val="00CD0AAF"/>
    <w:rsid w:val="00CD1753"/>
    <w:rsid w:val="00CD3B04"/>
    <w:rsid w:val="00CD5183"/>
    <w:rsid w:val="00CD64BC"/>
    <w:rsid w:val="00CD76FF"/>
    <w:rsid w:val="00CE081A"/>
    <w:rsid w:val="00CE16F8"/>
    <w:rsid w:val="00CE184B"/>
    <w:rsid w:val="00CE3ADD"/>
    <w:rsid w:val="00CE3DDF"/>
    <w:rsid w:val="00CE41D1"/>
    <w:rsid w:val="00CF11B0"/>
    <w:rsid w:val="00CF5E56"/>
    <w:rsid w:val="00CF67B8"/>
    <w:rsid w:val="00CF6940"/>
    <w:rsid w:val="00CF7FE1"/>
    <w:rsid w:val="00D000E2"/>
    <w:rsid w:val="00D00DCC"/>
    <w:rsid w:val="00D014AD"/>
    <w:rsid w:val="00D05BA8"/>
    <w:rsid w:val="00D060BD"/>
    <w:rsid w:val="00D07B17"/>
    <w:rsid w:val="00D13A37"/>
    <w:rsid w:val="00D1468D"/>
    <w:rsid w:val="00D148A6"/>
    <w:rsid w:val="00D155BC"/>
    <w:rsid w:val="00D1572B"/>
    <w:rsid w:val="00D16054"/>
    <w:rsid w:val="00D160FC"/>
    <w:rsid w:val="00D17325"/>
    <w:rsid w:val="00D174BB"/>
    <w:rsid w:val="00D21CC6"/>
    <w:rsid w:val="00D2546E"/>
    <w:rsid w:val="00D25DB7"/>
    <w:rsid w:val="00D26533"/>
    <w:rsid w:val="00D26939"/>
    <w:rsid w:val="00D2701C"/>
    <w:rsid w:val="00D273A7"/>
    <w:rsid w:val="00D30527"/>
    <w:rsid w:val="00D3075A"/>
    <w:rsid w:val="00D30822"/>
    <w:rsid w:val="00D34492"/>
    <w:rsid w:val="00D34DF5"/>
    <w:rsid w:val="00D3685C"/>
    <w:rsid w:val="00D37E0D"/>
    <w:rsid w:val="00D4123F"/>
    <w:rsid w:val="00D412CF"/>
    <w:rsid w:val="00D422ED"/>
    <w:rsid w:val="00D424B4"/>
    <w:rsid w:val="00D43586"/>
    <w:rsid w:val="00D4359C"/>
    <w:rsid w:val="00D4466F"/>
    <w:rsid w:val="00D44D6F"/>
    <w:rsid w:val="00D4580A"/>
    <w:rsid w:val="00D468C7"/>
    <w:rsid w:val="00D4780E"/>
    <w:rsid w:val="00D51BD6"/>
    <w:rsid w:val="00D54071"/>
    <w:rsid w:val="00D54223"/>
    <w:rsid w:val="00D54537"/>
    <w:rsid w:val="00D57F68"/>
    <w:rsid w:val="00D60A6D"/>
    <w:rsid w:val="00D64366"/>
    <w:rsid w:val="00D67DFC"/>
    <w:rsid w:val="00D70BA5"/>
    <w:rsid w:val="00D713D5"/>
    <w:rsid w:val="00D715CB"/>
    <w:rsid w:val="00D7233B"/>
    <w:rsid w:val="00D84B4D"/>
    <w:rsid w:val="00D86E01"/>
    <w:rsid w:val="00D876B3"/>
    <w:rsid w:val="00D91351"/>
    <w:rsid w:val="00D93F41"/>
    <w:rsid w:val="00D94B94"/>
    <w:rsid w:val="00D95848"/>
    <w:rsid w:val="00DA06E7"/>
    <w:rsid w:val="00DA230F"/>
    <w:rsid w:val="00DA69BF"/>
    <w:rsid w:val="00DA6F3A"/>
    <w:rsid w:val="00DA7E41"/>
    <w:rsid w:val="00DB0A75"/>
    <w:rsid w:val="00DB2C2C"/>
    <w:rsid w:val="00DB2CA1"/>
    <w:rsid w:val="00DB51DE"/>
    <w:rsid w:val="00DB56B1"/>
    <w:rsid w:val="00DB5923"/>
    <w:rsid w:val="00DC04F1"/>
    <w:rsid w:val="00DC2396"/>
    <w:rsid w:val="00DC44B7"/>
    <w:rsid w:val="00DC4B9D"/>
    <w:rsid w:val="00DC536E"/>
    <w:rsid w:val="00DC6C44"/>
    <w:rsid w:val="00DC700A"/>
    <w:rsid w:val="00DC7449"/>
    <w:rsid w:val="00DD171B"/>
    <w:rsid w:val="00DD22C6"/>
    <w:rsid w:val="00DD2571"/>
    <w:rsid w:val="00DD3522"/>
    <w:rsid w:val="00DD62C3"/>
    <w:rsid w:val="00DE0234"/>
    <w:rsid w:val="00DE2FA6"/>
    <w:rsid w:val="00DE3FC0"/>
    <w:rsid w:val="00DE7321"/>
    <w:rsid w:val="00DF224B"/>
    <w:rsid w:val="00DF5EF3"/>
    <w:rsid w:val="00DF6136"/>
    <w:rsid w:val="00DF66B2"/>
    <w:rsid w:val="00DF7ABA"/>
    <w:rsid w:val="00E0375C"/>
    <w:rsid w:val="00E03DA9"/>
    <w:rsid w:val="00E047D9"/>
    <w:rsid w:val="00E11336"/>
    <w:rsid w:val="00E11FD0"/>
    <w:rsid w:val="00E1295D"/>
    <w:rsid w:val="00E139BB"/>
    <w:rsid w:val="00E1437C"/>
    <w:rsid w:val="00E14D61"/>
    <w:rsid w:val="00E1642C"/>
    <w:rsid w:val="00E17FCD"/>
    <w:rsid w:val="00E206F4"/>
    <w:rsid w:val="00E2264F"/>
    <w:rsid w:val="00E22BF3"/>
    <w:rsid w:val="00E2521E"/>
    <w:rsid w:val="00E26B12"/>
    <w:rsid w:val="00E27429"/>
    <w:rsid w:val="00E3025B"/>
    <w:rsid w:val="00E32E0C"/>
    <w:rsid w:val="00E335DA"/>
    <w:rsid w:val="00E33AD5"/>
    <w:rsid w:val="00E35F61"/>
    <w:rsid w:val="00E36B77"/>
    <w:rsid w:val="00E36EA8"/>
    <w:rsid w:val="00E37B8F"/>
    <w:rsid w:val="00E40C80"/>
    <w:rsid w:val="00E45428"/>
    <w:rsid w:val="00E502A7"/>
    <w:rsid w:val="00E534CF"/>
    <w:rsid w:val="00E60B6F"/>
    <w:rsid w:val="00E61816"/>
    <w:rsid w:val="00E63048"/>
    <w:rsid w:val="00E642BF"/>
    <w:rsid w:val="00E660C4"/>
    <w:rsid w:val="00E70A56"/>
    <w:rsid w:val="00E72814"/>
    <w:rsid w:val="00E7635C"/>
    <w:rsid w:val="00E7650E"/>
    <w:rsid w:val="00E77088"/>
    <w:rsid w:val="00E7764A"/>
    <w:rsid w:val="00E80497"/>
    <w:rsid w:val="00E817AD"/>
    <w:rsid w:val="00E83217"/>
    <w:rsid w:val="00E8483D"/>
    <w:rsid w:val="00E85DFB"/>
    <w:rsid w:val="00E86548"/>
    <w:rsid w:val="00E90A6C"/>
    <w:rsid w:val="00E919B3"/>
    <w:rsid w:val="00E93036"/>
    <w:rsid w:val="00E93444"/>
    <w:rsid w:val="00E972EF"/>
    <w:rsid w:val="00EA602A"/>
    <w:rsid w:val="00EB1CED"/>
    <w:rsid w:val="00EB5190"/>
    <w:rsid w:val="00EB6607"/>
    <w:rsid w:val="00ED011E"/>
    <w:rsid w:val="00ED31F4"/>
    <w:rsid w:val="00ED3822"/>
    <w:rsid w:val="00ED3AAD"/>
    <w:rsid w:val="00ED3EFA"/>
    <w:rsid w:val="00ED5890"/>
    <w:rsid w:val="00ED7793"/>
    <w:rsid w:val="00EE0232"/>
    <w:rsid w:val="00EE0FCE"/>
    <w:rsid w:val="00EE4668"/>
    <w:rsid w:val="00EE5336"/>
    <w:rsid w:val="00EE678E"/>
    <w:rsid w:val="00EF17AC"/>
    <w:rsid w:val="00EF38A3"/>
    <w:rsid w:val="00EF420D"/>
    <w:rsid w:val="00F053A1"/>
    <w:rsid w:val="00F116C2"/>
    <w:rsid w:val="00F12A38"/>
    <w:rsid w:val="00F15618"/>
    <w:rsid w:val="00F15CAC"/>
    <w:rsid w:val="00F16B3A"/>
    <w:rsid w:val="00F22628"/>
    <w:rsid w:val="00F22A92"/>
    <w:rsid w:val="00F260EB"/>
    <w:rsid w:val="00F268B5"/>
    <w:rsid w:val="00F269E1"/>
    <w:rsid w:val="00F30F5E"/>
    <w:rsid w:val="00F320AD"/>
    <w:rsid w:val="00F32AE4"/>
    <w:rsid w:val="00F33745"/>
    <w:rsid w:val="00F35AA9"/>
    <w:rsid w:val="00F36E33"/>
    <w:rsid w:val="00F36E3B"/>
    <w:rsid w:val="00F41488"/>
    <w:rsid w:val="00F41A6A"/>
    <w:rsid w:val="00F45526"/>
    <w:rsid w:val="00F45AEE"/>
    <w:rsid w:val="00F47AF0"/>
    <w:rsid w:val="00F51ECC"/>
    <w:rsid w:val="00F535AD"/>
    <w:rsid w:val="00F53807"/>
    <w:rsid w:val="00F53E7B"/>
    <w:rsid w:val="00F55FE0"/>
    <w:rsid w:val="00F651B9"/>
    <w:rsid w:val="00F657E2"/>
    <w:rsid w:val="00F658A7"/>
    <w:rsid w:val="00F658B5"/>
    <w:rsid w:val="00F662EF"/>
    <w:rsid w:val="00F66D11"/>
    <w:rsid w:val="00F70B36"/>
    <w:rsid w:val="00F712CE"/>
    <w:rsid w:val="00F73C17"/>
    <w:rsid w:val="00F759B5"/>
    <w:rsid w:val="00F80742"/>
    <w:rsid w:val="00F83326"/>
    <w:rsid w:val="00F851B3"/>
    <w:rsid w:val="00F94A02"/>
    <w:rsid w:val="00F955DA"/>
    <w:rsid w:val="00F95EA1"/>
    <w:rsid w:val="00FA1558"/>
    <w:rsid w:val="00FA41A2"/>
    <w:rsid w:val="00FB1E54"/>
    <w:rsid w:val="00FB395C"/>
    <w:rsid w:val="00FB3E69"/>
    <w:rsid w:val="00FB7AAA"/>
    <w:rsid w:val="00FC245F"/>
    <w:rsid w:val="00FC259F"/>
    <w:rsid w:val="00FC4DCB"/>
    <w:rsid w:val="00FC5832"/>
    <w:rsid w:val="00FC6DE9"/>
    <w:rsid w:val="00FC77E3"/>
    <w:rsid w:val="00FC7B95"/>
    <w:rsid w:val="00FC7CAC"/>
    <w:rsid w:val="00FD0108"/>
    <w:rsid w:val="00FD1C3B"/>
    <w:rsid w:val="00FD380B"/>
    <w:rsid w:val="00FD4774"/>
    <w:rsid w:val="00FD7DA2"/>
    <w:rsid w:val="00FE0741"/>
    <w:rsid w:val="00FE4483"/>
    <w:rsid w:val="00FE4D87"/>
    <w:rsid w:val="00FE78FB"/>
    <w:rsid w:val="00FF1473"/>
    <w:rsid w:val="00FF3E04"/>
    <w:rsid w:val="00FF3E9F"/>
    <w:rsid w:val="00FF5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02DB7"/>
  <w15:docId w15:val="{8083D1E3-ADB4-407C-81FE-FADC1A26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0E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54F89"/>
    <w:pPr>
      <w:numPr>
        <w:numId w:val="4"/>
      </w:numPr>
      <w:spacing w:line="360" w:lineRule="auto"/>
      <w:ind w:left="284" w:hanging="284"/>
      <w:jc w:val="both"/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865B3"/>
    <w:pPr>
      <w:numPr>
        <w:numId w:val="5"/>
      </w:numPr>
      <w:spacing w:line="360" w:lineRule="auto"/>
      <w:jc w:val="both"/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73C17"/>
    <w:pPr>
      <w:spacing w:line="360" w:lineRule="auto"/>
      <w:ind w:left="0"/>
      <w:jc w:val="both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73C1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865B3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1E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4F89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A23E4D"/>
  </w:style>
  <w:style w:type="paragraph" w:styleId="Caption">
    <w:name w:val="caption"/>
    <w:basedOn w:val="Normal"/>
    <w:next w:val="Normal"/>
    <w:uiPriority w:val="35"/>
    <w:unhideWhenUsed/>
    <w:qFormat/>
    <w:rsid w:val="000232CE"/>
    <w:pPr>
      <w:spacing w:after="200"/>
    </w:pPr>
    <w:rPr>
      <w:i/>
      <w:iCs/>
      <w:color w:val="575F6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F626C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cdn.shopify.com/s/files/1/1009/0836/t/2/assets/not_available.jpg?3654727700511648903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047CE-BC06-4D1D-B0EE-673C4F87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794</TotalTime>
  <Pages>16</Pages>
  <Words>2095</Words>
  <Characters>11944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Dewi Suryani</dc:creator>
  <cp:lastModifiedBy>Hubert Michael Sanyoto</cp:lastModifiedBy>
  <cp:revision>488</cp:revision>
  <cp:lastPrinted>2016-01-21T07:23:00Z</cp:lastPrinted>
  <dcterms:created xsi:type="dcterms:W3CDTF">2016-12-22T06:43:00Z</dcterms:created>
  <dcterms:modified xsi:type="dcterms:W3CDTF">2021-05-24T05:53:00Z</dcterms:modified>
</cp:coreProperties>
</file>